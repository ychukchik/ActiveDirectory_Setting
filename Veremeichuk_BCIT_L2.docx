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B41415" w14:textId="5AB1CB51" w:rsidR="00C53ADA" w:rsidRPr="006A0481" w:rsidRDefault="00C53ADA" w:rsidP="004D6D91">
      <w:pPr>
        <w:pStyle w:val="afff6"/>
      </w:pPr>
      <w:r w:rsidRPr="006A0481">
        <w:t>Министерство</w:t>
      </w:r>
      <w:r w:rsidR="00A93811">
        <w:t xml:space="preserve"> науки и высшего</w:t>
      </w:r>
      <w:r w:rsidRPr="006A0481">
        <w:t xml:space="preserve"> образования Российской Федерации</w:t>
      </w:r>
    </w:p>
    <w:p w14:paraId="2A733D66" w14:textId="77777777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 xml:space="preserve">Санкт-Петербургский </w:t>
      </w:r>
      <w:r w:rsidR="00C6615B">
        <w:rPr>
          <w:rFonts w:cs="Times New Roman"/>
        </w:rPr>
        <w:t>П</w:t>
      </w:r>
      <w:r w:rsidRPr="006A0481">
        <w:rPr>
          <w:rFonts w:cs="Times New Roman"/>
        </w:rPr>
        <w:t xml:space="preserve">олитехнический </w:t>
      </w:r>
      <w:r w:rsidR="00C6615B">
        <w:rPr>
          <w:rFonts w:cs="Times New Roman"/>
        </w:rPr>
        <w:t>У</w:t>
      </w:r>
      <w:r w:rsidRPr="006A0481">
        <w:rPr>
          <w:rFonts w:cs="Times New Roman"/>
        </w:rPr>
        <w:t>ниверситет</w:t>
      </w:r>
      <w:r w:rsidR="00FF6364" w:rsidRPr="00FF6364">
        <w:rPr>
          <w:rFonts w:cs="Times New Roman"/>
        </w:rPr>
        <w:t xml:space="preserve"> Петра Великого</w:t>
      </w:r>
    </w:p>
    <w:p w14:paraId="22074EBE" w14:textId="77777777" w:rsidR="00C53ADA" w:rsidRPr="006A0481" w:rsidRDefault="00C53ADA" w:rsidP="004D6D91">
      <w:pPr>
        <w:pStyle w:val="afff6"/>
        <w:rPr>
          <w:rFonts w:cs="Times New Roman"/>
        </w:rPr>
      </w:pPr>
      <w:r w:rsidRPr="006A0481">
        <w:rPr>
          <w:rFonts w:cs="Times New Roman"/>
        </w:rPr>
        <w:t>—</w:t>
      </w:r>
    </w:p>
    <w:p w14:paraId="0D649CF4" w14:textId="21062359" w:rsidR="00C53ADA" w:rsidRPr="006A0481" w:rsidRDefault="005D0AD2" w:rsidP="004D6D91">
      <w:pPr>
        <w:pStyle w:val="afff6"/>
        <w:rPr>
          <w:rFonts w:cs="Times New Roman"/>
        </w:rPr>
      </w:pPr>
      <w:r>
        <w:rPr>
          <w:rFonts w:cs="Times New Roman"/>
        </w:rPr>
        <w:t>Институт компьютерных наук и</w:t>
      </w:r>
      <w:r w:rsidR="00C53ADA" w:rsidRPr="006A0481">
        <w:rPr>
          <w:rFonts w:cs="Times New Roman"/>
        </w:rPr>
        <w:t xml:space="preserve"> </w:t>
      </w:r>
      <w:r w:rsidR="006E2B77">
        <w:rPr>
          <w:rFonts w:cs="Times New Roman"/>
        </w:rPr>
        <w:t>кибербезопасности</w:t>
      </w:r>
      <w:r w:rsidR="00C53ADA" w:rsidRPr="006A0481">
        <w:rPr>
          <w:rFonts w:cs="Times New Roman"/>
        </w:rPr>
        <w:t xml:space="preserve"> </w:t>
      </w:r>
    </w:p>
    <w:p w14:paraId="67E5EC85" w14:textId="77777777" w:rsidR="00C53ADA" w:rsidRDefault="00C53ADA" w:rsidP="00D335CB">
      <w:pPr>
        <w:pStyle w:val="afffd"/>
      </w:pPr>
    </w:p>
    <w:p w14:paraId="7AAF86C6" w14:textId="77777777" w:rsidR="006E2B77" w:rsidRPr="00B57B60" w:rsidRDefault="006E2B77" w:rsidP="00C53ADA">
      <w:pPr>
        <w:spacing w:line="240" w:lineRule="auto"/>
        <w:rPr>
          <w:sz w:val="24"/>
          <w:szCs w:val="24"/>
        </w:rPr>
      </w:pPr>
    </w:p>
    <w:p w14:paraId="3AD25FAD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33AD5287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1B43E75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170F272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3B5E23F7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25968CEE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1BA943E8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79ECCA9" w14:textId="77777777" w:rsidR="00C53ADA" w:rsidRDefault="00C53ADA" w:rsidP="00C53ADA">
      <w:pPr>
        <w:spacing w:line="240" w:lineRule="auto"/>
        <w:rPr>
          <w:sz w:val="24"/>
          <w:szCs w:val="24"/>
        </w:rPr>
      </w:pPr>
    </w:p>
    <w:p w14:paraId="321E3DC5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D348841" w14:textId="09531467" w:rsidR="002632D6" w:rsidRPr="00A93811" w:rsidRDefault="002632D6" w:rsidP="002632D6">
      <w:pPr>
        <w:pStyle w:val="afff3"/>
        <w:outlineLvl w:val="0"/>
        <w:rPr>
          <w:caps/>
          <w:sz w:val="24"/>
          <w:szCs w:val="24"/>
          <w:lang w:val="ru-RU"/>
        </w:rPr>
      </w:pPr>
      <w:r w:rsidRPr="00D335CB">
        <w:rPr>
          <w:lang w:val="ru-RU"/>
        </w:rPr>
        <w:t xml:space="preserve">ЛАБОРАТОРНАЯ РАБОТА № </w:t>
      </w:r>
      <w:r w:rsidR="00A93811" w:rsidRPr="00A93811">
        <w:rPr>
          <w:lang w:val="ru-RU"/>
        </w:rPr>
        <w:t>2</w:t>
      </w:r>
    </w:p>
    <w:p w14:paraId="735C0FB5" w14:textId="77777777" w:rsidR="00C53ADA" w:rsidRDefault="00C53ADA" w:rsidP="00601F8B">
      <w:pPr>
        <w:suppressAutoHyphens/>
        <w:spacing w:line="240" w:lineRule="auto"/>
        <w:rPr>
          <w:rFonts w:eastAsia="Times New Roman" w:cs="Times New Roman"/>
          <w:spacing w:val="62"/>
        </w:rPr>
      </w:pPr>
    </w:p>
    <w:p w14:paraId="2DD39AC0" w14:textId="328BD6E6" w:rsidR="00601F8B" w:rsidRPr="00601F8B" w:rsidRDefault="00FB359E" w:rsidP="004D6D91">
      <w:pPr>
        <w:pStyle w:val="afff5"/>
        <w:rPr>
          <w:highlight w:val="yellow"/>
        </w:rPr>
      </w:pPr>
      <w:r w:rsidRPr="006A0481">
        <w:t>«</w:t>
      </w:r>
      <w:r w:rsidR="00A93811">
        <w:t>Установка и настройка службы каталога Active Directory</w:t>
      </w:r>
      <w:r w:rsidRPr="006A0481">
        <w:t>»</w:t>
      </w:r>
    </w:p>
    <w:p w14:paraId="29E4854D" w14:textId="77777777" w:rsidR="00830F2D" w:rsidRPr="006A0481" w:rsidRDefault="00830F2D" w:rsidP="00C53ADA">
      <w:pPr>
        <w:numPr>
          <w:ilvl w:val="0"/>
          <w:numId w:val="24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14:paraId="3EDAB4BD" w14:textId="2158338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 w:rsidR="009009FD">
        <w:rPr>
          <w:rFonts w:eastAsia="Times New Roman" w:cs="Times New Roman"/>
        </w:rPr>
        <w:t>Безопасность современных информационных технологий</w:t>
      </w:r>
      <w:r w:rsidRPr="006A0481">
        <w:rPr>
          <w:rFonts w:eastAsia="Times New Roman" w:cs="Times New Roman"/>
        </w:rPr>
        <w:t>»</w:t>
      </w:r>
    </w:p>
    <w:p w14:paraId="6754815D" w14:textId="77777777" w:rsidR="00C53ADA" w:rsidRDefault="00C53ADA" w:rsidP="00C53ADA"/>
    <w:p w14:paraId="2FF3AA4C" w14:textId="77777777" w:rsidR="00C53ADA" w:rsidRDefault="00C53ADA" w:rsidP="00C53ADA"/>
    <w:p w14:paraId="31D8F376" w14:textId="77777777" w:rsidR="00830F2D" w:rsidRDefault="00830F2D" w:rsidP="00C53ADA"/>
    <w:p w14:paraId="6B00C524" w14:textId="77777777" w:rsidR="00830F2D" w:rsidRDefault="00830F2D" w:rsidP="00111FF9">
      <w:pPr>
        <w:ind w:firstLine="0"/>
      </w:pPr>
    </w:p>
    <w:p w14:paraId="1797D6AA" w14:textId="77777777" w:rsidR="00830F2D" w:rsidRDefault="00830F2D" w:rsidP="00C53ADA"/>
    <w:p w14:paraId="3712F07B" w14:textId="77777777" w:rsidR="00C53ADA" w:rsidRPr="00B57B60" w:rsidRDefault="00C53ADA" w:rsidP="00111FF9">
      <w:pPr>
        <w:pStyle w:val="a"/>
        <w:jc w:val="left"/>
      </w:pPr>
      <w:r w:rsidRPr="00B57B60">
        <w:t>Выполнил</w:t>
      </w:r>
    </w:p>
    <w:p w14:paraId="6CA0656A" w14:textId="05490421" w:rsidR="00C53ADA" w:rsidRPr="00B57B60" w:rsidRDefault="00961BBB" w:rsidP="00111FF9">
      <w:pPr>
        <w:pStyle w:val="a"/>
      </w:pPr>
      <w:r>
        <w:t>студент гр.</w:t>
      </w:r>
      <w:r w:rsidRPr="003F274E">
        <w:t xml:space="preserve"> </w:t>
      </w:r>
      <w:r w:rsidR="00344960">
        <w:t>51</w:t>
      </w:r>
      <w:r w:rsidR="003F274E">
        <w:t>51004</w:t>
      </w:r>
      <w:r w:rsidR="003F274E" w:rsidRPr="003F274E">
        <w:t>/</w:t>
      </w:r>
      <w:r w:rsidR="003F274E">
        <w:t>10</w:t>
      </w:r>
      <w:r w:rsidR="004E1421">
        <w:t>1</w:t>
      </w:r>
      <w:r w:rsidR="003F274E">
        <w:t>01</w:t>
      </w:r>
      <w:r w:rsidR="00111FF9">
        <w:t xml:space="preserve">                                                          </w:t>
      </w:r>
      <w:r w:rsidR="003F274E">
        <w:t>Веремейчук Я.Ю.</w:t>
      </w:r>
    </w:p>
    <w:p w14:paraId="605F7F54" w14:textId="77777777" w:rsidR="00C53ADA" w:rsidRPr="00B57B60" w:rsidRDefault="00C53ADA" w:rsidP="00025991">
      <w:pPr>
        <w:pStyle w:val="41"/>
      </w:pPr>
      <w:r w:rsidRPr="00B57B60">
        <w:t>&lt;подпись&gt;</w:t>
      </w:r>
    </w:p>
    <w:p w14:paraId="4AA4A20A" w14:textId="77777777" w:rsidR="000F71FD" w:rsidRDefault="000F71FD" w:rsidP="003C218B">
      <w:pPr>
        <w:pStyle w:val="af6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14:paraId="17A480E5" w14:textId="7FD44758" w:rsidR="00C53ADA" w:rsidRPr="00B57B60" w:rsidRDefault="00A93811" w:rsidP="00111FF9">
      <w:pPr>
        <w:pStyle w:val="a"/>
        <w:jc w:val="left"/>
      </w:pPr>
      <w:r>
        <w:t>П</w:t>
      </w:r>
      <w:r w:rsidR="00C93DCC" w:rsidRPr="00C93DCC">
        <w:t>реподавател</w:t>
      </w:r>
      <w:r>
        <w:t>ь</w:t>
      </w:r>
      <w:r w:rsidR="00C53ADA" w:rsidRPr="00B57B60">
        <w:tab/>
      </w:r>
      <w:r w:rsidR="00111FF9">
        <w:t xml:space="preserve">                                                              </w:t>
      </w:r>
      <w:r w:rsidR="00C53ADA" w:rsidRPr="00B57B60">
        <w:tab/>
      </w:r>
      <w:r w:rsidR="00111FF9">
        <w:t xml:space="preserve"> </w:t>
      </w:r>
      <w:r w:rsidR="0077381B">
        <w:t>Соловей Р.С.</w:t>
      </w:r>
    </w:p>
    <w:p w14:paraId="1CF19C1F" w14:textId="77777777" w:rsidR="00C53ADA" w:rsidRPr="00C53ADA" w:rsidRDefault="00C53ADA" w:rsidP="00025991">
      <w:pPr>
        <w:pStyle w:val="41"/>
      </w:pPr>
      <w:r w:rsidRPr="00C53ADA">
        <w:t>&lt;подпись&gt;</w:t>
      </w:r>
    </w:p>
    <w:p w14:paraId="7BFF1D50" w14:textId="77777777" w:rsidR="00C53ADA" w:rsidRPr="00B57B60" w:rsidRDefault="00C53ADA" w:rsidP="00C53ADA">
      <w:pPr>
        <w:pStyle w:val="af6"/>
        <w:numPr>
          <w:ilvl w:val="0"/>
          <w:numId w:val="24"/>
        </w:numPr>
        <w:tabs>
          <w:tab w:val="left" w:pos="3960"/>
          <w:tab w:val="left" w:pos="6840"/>
        </w:tabs>
        <w:spacing w:after="200" w:line="276" w:lineRule="auto"/>
        <w:jc w:val="left"/>
      </w:pPr>
    </w:p>
    <w:p w14:paraId="05146DEB" w14:textId="77777777" w:rsidR="00C53ADA" w:rsidRPr="006A0481" w:rsidRDefault="00C53ADA" w:rsidP="00C53ADA">
      <w:pPr>
        <w:numPr>
          <w:ilvl w:val="0"/>
          <w:numId w:val="24"/>
        </w:numPr>
        <w:tabs>
          <w:tab w:val="left" w:pos="4746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7BC97A8D" w14:textId="77777777" w:rsidR="00C53ADA" w:rsidRDefault="00C53ADA" w:rsidP="00025991">
      <w:pPr>
        <w:suppressAutoHyphens/>
        <w:spacing w:line="240" w:lineRule="auto"/>
        <w:ind w:firstLine="0"/>
        <w:rPr>
          <w:rFonts w:eastAsia="Times New Roman" w:cs="Times New Roman"/>
        </w:rPr>
      </w:pPr>
    </w:p>
    <w:p w14:paraId="7B6F7D89" w14:textId="77777777" w:rsidR="00830F2D" w:rsidRDefault="00830F2D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7F2FFCF5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14:paraId="6F083D82" w14:textId="6F1FC5C8" w:rsidR="00C93DCC" w:rsidRPr="00C926E2" w:rsidRDefault="00C53ADA" w:rsidP="00111FF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highlight w:val="yellow"/>
        </w:rPr>
      </w:pPr>
      <w:r w:rsidRPr="006A0481">
        <w:rPr>
          <w:rFonts w:eastAsia="Times New Roman" w:cs="Times New Roman"/>
        </w:rPr>
        <w:t>20</w:t>
      </w:r>
      <w:r w:rsidR="003F274E" w:rsidRPr="003F274E">
        <w:rPr>
          <w:rFonts w:eastAsia="Times New Roman" w:cs="Times New Roman"/>
        </w:rPr>
        <w:t>2</w:t>
      </w:r>
      <w:r w:rsidR="00D8707D">
        <w:rPr>
          <w:rFonts w:eastAsia="Times New Roman" w:cs="Times New Roman"/>
          <w:lang w:val="en-US"/>
        </w:rPr>
        <w:t>4</w:t>
      </w:r>
    </w:p>
    <w:p w14:paraId="5C009D23" w14:textId="77777777" w:rsidR="00C926E2" w:rsidRPr="00111FF9" w:rsidRDefault="00C926E2" w:rsidP="00111FF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highlight w:val="yellow"/>
        </w:rPr>
      </w:pPr>
    </w:p>
    <w:p w14:paraId="2A2CA3D5" w14:textId="77777777" w:rsidR="00601F8B" w:rsidRPr="00D740EB" w:rsidRDefault="00C93DCC" w:rsidP="00111FF9">
      <w:pPr>
        <w:pStyle w:val="a6"/>
      </w:pPr>
      <w:r w:rsidRPr="00D740EB">
        <w:lastRenderedPageBreak/>
        <w:t>Цель работы</w:t>
      </w:r>
    </w:p>
    <w:p w14:paraId="10C7EF94" w14:textId="57D51E98" w:rsidR="00C93DCC" w:rsidRPr="00C926E2" w:rsidRDefault="00C926E2" w:rsidP="00C93DCC">
      <w:pPr>
        <w:suppressAutoHyphens/>
        <w:rPr>
          <w:rFonts w:eastAsia="Times New Roman" w:cs="Times New Roman"/>
        </w:rPr>
      </w:pPr>
      <w:r>
        <w:t>Изучить способы и механизмы установки и настройки службы каталога Active Directory.</w:t>
      </w:r>
    </w:p>
    <w:p w14:paraId="678C610F" w14:textId="77777777" w:rsidR="0077381B" w:rsidRDefault="0077381B" w:rsidP="00C93DCC">
      <w:pPr>
        <w:suppressAutoHyphens/>
        <w:rPr>
          <w:rFonts w:eastAsia="Times New Roman" w:cs="Times New Roman"/>
        </w:rPr>
      </w:pPr>
    </w:p>
    <w:p w14:paraId="6876EC60" w14:textId="04575C84" w:rsidR="0077381B" w:rsidRDefault="0077381B" w:rsidP="0077381B">
      <w:pPr>
        <w:pStyle w:val="a6"/>
      </w:pPr>
      <w:r>
        <w:t>Задача</w:t>
      </w:r>
    </w:p>
    <w:p w14:paraId="1811E421" w14:textId="77777777" w:rsidR="00C926E2" w:rsidRPr="00C926E2" w:rsidRDefault="00C926E2" w:rsidP="0077381B">
      <w:r>
        <w:t>1. Придумать и описать структуру некоторой компании (без привязки к компьютерному обеспечению).</w:t>
      </w:r>
    </w:p>
    <w:p w14:paraId="6CB97A9F" w14:textId="77777777" w:rsidR="00C926E2" w:rsidRPr="00C926E2" w:rsidRDefault="00C926E2" w:rsidP="0077381B">
      <w:r>
        <w:t>2. Разработать логическую структуру Active Directory, удовлетворяющую структуре компании.</w:t>
      </w:r>
    </w:p>
    <w:p w14:paraId="2ADA638B" w14:textId="77777777" w:rsidR="00C926E2" w:rsidRPr="00C926E2" w:rsidRDefault="00C926E2" w:rsidP="0077381B">
      <w:r>
        <w:t>3. Выполнить установку и настройку Active Directory в соответствии с разработанной структурой.</w:t>
      </w:r>
    </w:p>
    <w:p w14:paraId="636856BD" w14:textId="77777777" w:rsidR="00C926E2" w:rsidRDefault="00C926E2" w:rsidP="0077381B">
      <w:pPr>
        <w:rPr>
          <w:lang w:val="en-US"/>
        </w:rPr>
      </w:pPr>
      <w:r w:rsidRPr="00C926E2">
        <w:rPr>
          <w:lang w:val="en-US"/>
        </w:rPr>
        <w:t xml:space="preserve">4. </w:t>
      </w:r>
      <w:r>
        <w:t>Создать</w:t>
      </w:r>
      <w:r w:rsidRPr="00C926E2">
        <w:rPr>
          <w:lang w:val="en-US"/>
        </w:rPr>
        <w:t xml:space="preserve"> </w:t>
      </w:r>
      <w:r>
        <w:t>следующие</w:t>
      </w:r>
      <w:r w:rsidRPr="00C926E2">
        <w:rPr>
          <w:lang w:val="en-US"/>
        </w:rPr>
        <w:t xml:space="preserve"> </w:t>
      </w:r>
      <w:r>
        <w:t>административные</w:t>
      </w:r>
      <w:r w:rsidRPr="00C926E2">
        <w:rPr>
          <w:lang w:val="en-US"/>
        </w:rPr>
        <w:t xml:space="preserve"> </w:t>
      </w:r>
      <w:r>
        <w:t>группы</w:t>
      </w:r>
      <w:r w:rsidRPr="00C926E2">
        <w:rPr>
          <w:lang w:val="en-US"/>
        </w:rPr>
        <w:t xml:space="preserve"> </w:t>
      </w:r>
      <w:r>
        <w:t>пользователей</w:t>
      </w:r>
      <w:r w:rsidRPr="00C926E2">
        <w:rPr>
          <w:lang w:val="en-US"/>
        </w:rPr>
        <w:t xml:space="preserve"> </w:t>
      </w:r>
      <w:r>
        <w:t>в</w:t>
      </w:r>
      <w:r w:rsidRPr="00C926E2">
        <w:rPr>
          <w:lang w:val="en-US"/>
        </w:rPr>
        <w:t xml:space="preserve"> Active Directory: Account Managers, Help Desk, Resource Admins, </w:t>
      </w:r>
      <w:proofErr w:type="spellStart"/>
      <w:r w:rsidRPr="00C926E2">
        <w:rPr>
          <w:lang w:val="en-US"/>
        </w:rPr>
        <w:t>Genereal</w:t>
      </w:r>
      <w:proofErr w:type="spellEnd"/>
      <w:r w:rsidRPr="00C926E2">
        <w:rPr>
          <w:lang w:val="en-US"/>
        </w:rPr>
        <w:t xml:space="preserve"> Admins.</w:t>
      </w:r>
    </w:p>
    <w:p w14:paraId="4D2EBF0F" w14:textId="77777777" w:rsidR="00C926E2" w:rsidRPr="00C926E2" w:rsidRDefault="00C926E2" w:rsidP="0077381B">
      <w:r>
        <w:t xml:space="preserve">5. Настроить полномочия для созданных групп пользователей: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Managers</w:t>
      </w:r>
      <w:proofErr w:type="spellEnd"/>
      <w:r>
        <w:t xml:space="preserve"> могут только создавать учетные записи для новых сотрудников и удалять их при необходимости. Help </w:t>
      </w:r>
      <w:proofErr w:type="spellStart"/>
      <w:r>
        <w:t>desk</w:t>
      </w:r>
      <w:proofErr w:type="spellEnd"/>
      <w:r>
        <w:t xml:space="preserve"> могут только разблокировать пользовательские учетные записи в случае их блокировки при неудачном вводе пароля. Resource </w:t>
      </w:r>
      <w:proofErr w:type="spellStart"/>
      <w:r>
        <w:t>Admins</w:t>
      </w:r>
      <w:proofErr w:type="spellEnd"/>
      <w:r>
        <w:t xml:space="preserve"> должны управлять доступом к информационным ресурсам организации. General </w:t>
      </w:r>
      <w:proofErr w:type="spellStart"/>
      <w:r>
        <w:t>Admins</w:t>
      </w:r>
      <w:proofErr w:type="spellEnd"/>
      <w:r>
        <w:t xml:space="preserve"> должны обладать полным доступом и контролировать работу администраторов нижних уровней.</w:t>
      </w:r>
    </w:p>
    <w:p w14:paraId="19CFB24D" w14:textId="77777777" w:rsidR="00C926E2" w:rsidRPr="00C926E2" w:rsidRDefault="00C926E2" w:rsidP="0077381B">
      <w:r>
        <w:t>6. Создать тестовых пользователей в каждой из групп.</w:t>
      </w:r>
    </w:p>
    <w:p w14:paraId="3C6D22AF" w14:textId="77777777" w:rsidR="00C926E2" w:rsidRPr="00C926E2" w:rsidRDefault="00C926E2" w:rsidP="0077381B">
      <w:r>
        <w:t>7. Выполнить проверку правильности настройки полномочий путем попыток исполнения соответствующих действий от имен пользователей различных групп.</w:t>
      </w:r>
    </w:p>
    <w:p w14:paraId="6BED396A" w14:textId="77777777" w:rsidR="00C926E2" w:rsidRPr="00C926E2" w:rsidRDefault="00C926E2" w:rsidP="0077381B">
      <w:r>
        <w:t xml:space="preserve">8. Создать файловый сервер. На файловом сервере должны быть папки для каждого компьютера и каждого пользователя в организации. </w:t>
      </w:r>
      <w:proofErr w:type="gramStart"/>
      <w:r>
        <w:t>При входе пользователя на некоторый компьютер,</w:t>
      </w:r>
      <w:proofErr w:type="gramEnd"/>
      <w:r>
        <w:t xml:space="preserve"> ему должны монтироваться два разделяемых ресурса, соответствующие папке компьютера и папке пользователя на файловом сервере.</w:t>
      </w:r>
    </w:p>
    <w:p w14:paraId="6FB0B2BC" w14:textId="277FC675" w:rsidR="00C926E2" w:rsidRPr="00C926E2" w:rsidRDefault="00C926E2" w:rsidP="0077381B">
      <w:r>
        <w:lastRenderedPageBreak/>
        <w:t>9. Создать инструментарий, помогающий в работе администраторам: скрипт для поиска пользователей, у которых скоро истекает срок действия пароля, и скрипт для разблокирования всех учетных записей пользователей в заданном организационном подразделении.</w:t>
      </w:r>
    </w:p>
    <w:p w14:paraId="0E3A97D2" w14:textId="77777777" w:rsidR="0077381B" w:rsidRDefault="0077381B" w:rsidP="0077381B"/>
    <w:p w14:paraId="75B59C72" w14:textId="5AA1C2F8" w:rsidR="008F23C4" w:rsidRDefault="008F23C4" w:rsidP="008F23C4">
      <w:pPr>
        <w:pStyle w:val="a6"/>
      </w:pPr>
      <w:r>
        <w:t>Теоретические исследования</w:t>
      </w:r>
    </w:p>
    <w:p w14:paraId="5E7AE501" w14:textId="4F5C3BCD" w:rsidR="00C3208B" w:rsidRPr="00303877" w:rsidRDefault="00C926E2" w:rsidP="00303877">
      <w:r w:rsidRPr="00C926E2">
        <w:t>Active Directory – службы каталогов корпорации Microsoft для операционных систем семейства Windows Server. Первоначально создавалась, как LDAP-совместимая реализация службы каталогов, однако, начиная с Windows Server 2008, включает возможности интеграции с другими службами авторизации, выполняя для них интегрирующую и объединяющую роль. Позволяет администраторам использовать групповые политики для обеспечения единообразия настройки пользовательской рабочей среды, разворачивать программное обеспечение на множестве компьютеров через групповые политики или посредством System Center Configuration Manager (ранее — Microsoft Systems Management Server), устанавливать обновления операционной системы, прикладного и серверного программного обеспечения на всех компьютерах в сети, используя Службу обновления Windows Server. Хранит данные и настройки среды в централизованной базе данных. Сети Active Directory могут быть различного размера: от нескольких десятков до нескольких миллионов объектов.</w:t>
      </w:r>
    </w:p>
    <w:p w14:paraId="2BEDC702" w14:textId="77777777" w:rsidR="00C3208B" w:rsidRDefault="00C3208B" w:rsidP="00C3208B"/>
    <w:p w14:paraId="5BF87144" w14:textId="2C6D4797" w:rsidR="00C3208B" w:rsidRDefault="00C3208B" w:rsidP="00C3208B">
      <w:pPr>
        <w:pStyle w:val="a6"/>
      </w:pPr>
      <w:r>
        <w:t>Ход работы</w:t>
      </w:r>
    </w:p>
    <w:p w14:paraId="0771C32E" w14:textId="77C92DF3" w:rsidR="00C3208B" w:rsidRDefault="00C3208B" w:rsidP="00C3208B">
      <w:r>
        <w:t xml:space="preserve">Были установлены две виртуальные машины: </w:t>
      </w:r>
      <w:r>
        <w:rPr>
          <w:lang w:val="en-US"/>
        </w:rPr>
        <w:t>Windows</w:t>
      </w:r>
      <w:r w:rsidRPr="00C3208B">
        <w:t xml:space="preserve"> </w:t>
      </w:r>
      <w:r>
        <w:rPr>
          <w:lang w:val="en-US"/>
        </w:rPr>
        <w:t>Server</w:t>
      </w:r>
      <w:r w:rsidRPr="00C3208B">
        <w:t xml:space="preserve"> 2019</w:t>
      </w:r>
      <w:r>
        <w:t xml:space="preserve"> </w:t>
      </w:r>
      <w:r>
        <w:rPr>
          <w:lang w:val="en-US"/>
        </w:rPr>
        <w:t>Datacenter</w:t>
      </w:r>
      <w:r w:rsidRPr="00C3208B">
        <w:t xml:space="preserve"> </w:t>
      </w:r>
      <w:r>
        <w:rPr>
          <w:lang w:val="en-US"/>
        </w:rPr>
        <w:t>Evaluation</w:t>
      </w:r>
      <w:r w:rsidRPr="0003777A">
        <w:t xml:space="preserve"> (</w:t>
      </w:r>
      <w:r>
        <w:rPr>
          <w:lang w:val="en-US"/>
        </w:rPr>
        <w:t>Desktop</w:t>
      </w:r>
      <w:r w:rsidRPr="0003777A">
        <w:t xml:space="preserve"> </w:t>
      </w:r>
      <w:r>
        <w:rPr>
          <w:lang w:val="en-US"/>
        </w:rPr>
        <w:t>Ex</w:t>
      </w:r>
      <w:r w:rsidRPr="0003777A">
        <w:t>.)</w:t>
      </w:r>
      <w:r w:rsidRPr="00C3208B">
        <w:t xml:space="preserve"> </w:t>
      </w:r>
      <w:r>
        <w:t xml:space="preserve">и </w:t>
      </w:r>
      <w:r>
        <w:rPr>
          <w:lang w:val="en-US"/>
        </w:rPr>
        <w:t>Windows</w:t>
      </w:r>
      <w:r w:rsidRPr="00C3208B">
        <w:t xml:space="preserve"> 10 </w:t>
      </w:r>
      <w:r>
        <w:rPr>
          <w:lang w:val="en-US"/>
        </w:rPr>
        <w:t>Pro</w:t>
      </w:r>
      <w:r w:rsidRPr="00C3208B">
        <w:t xml:space="preserve">. </w:t>
      </w:r>
      <w:r>
        <w:t xml:space="preserve">На </w:t>
      </w:r>
      <w:r>
        <w:rPr>
          <w:lang w:val="en-US"/>
        </w:rPr>
        <w:t>Windows</w:t>
      </w:r>
      <w:r w:rsidRPr="00C3208B">
        <w:t xml:space="preserve"> </w:t>
      </w:r>
      <w:r>
        <w:rPr>
          <w:lang w:val="en-US"/>
        </w:rPr>
        <w:t>Server</w:t>
      </w:r>
      <w:r w:rsidRPr="00C3208B">
        <w:t xml:space="preserve"> 2019</w:t>
      </w:r>
      <w:r>
        <w:t xml:space="preserve"> выставлены настройки сети «Сетевой мост»</w:t>
      </w:r>
      <w:r w:rsidR="0003777A">
        <w:t>, а также выделено</w:t>
      </w:r>
      <w:r w:rsidR="00DD6B81">
        <w:t xml:space="preserve"> 50 Гб виртуальной памяти,</w:t>
      </w:r>
      <w:r w:rsidR="0003777A">
        <w:t xml:space="preserve"> 4 Гб под оперативную память и 4 процессора (при более жестких настройках виртуальная машина зависала).</w:t>
      </w:r>
    </w:p>
    <w:p w14:paraId="66CE9D14" w14:textId="2F9E20C5" w:rsidR="00C3208B" w:rsidRDefault="00C3208B" w:rsidP="00C3208B">
      <w:r>
        <w:t>При</w:t>
      </w:r>
      <w:r w:rsidRPr="00C3208B">
        <w:t xml:space="preserve"> </w:t>
      </w:r>
      <w:r>
        <w:t>запуске</w:t>
      </w:r>
      <w:r w:rsidRPr="00C3208B">
        <w:t xml:space="preserve"> </w:t>
      </w:r>
      <w:r>
        <w:rPr>
          <w:lang w:val="en-US"/>
        </w:rPr>
        <w:t>Windows</w:t>
      </w:r>
      <w:r w:rsidRPr="00C3208B">
        <w:t xml:space="preserve"> </w:t>
      </w:r>
      <w:r>
        <w:rPr>
          <w:lang w:val="en-US"/>
        </w:rPr>
        <w:t>Server</w:t>
      </w:r>
      <w:r w:rsidRPr="00C3208B">
        <w:t xml:space="preserve"> </w:t>
      </w:r>
      <w:r>
        <w:t>можно увидеть панель мониторинга.</w:t>
      </w:r>
    </w:p>
    <w:p w14:paraId="427F202E" w14:textId="77777777" w:rsidR="00C3208B" w:rsidRDefault="00C3208B" w:rsidP="00C3208B"/>
    <w:p w14:paraId="53F8B534" w14:textId="77777777" w:rsidR="00C3208B" w:rsidRDefault="00C3208B" w:rsidP="00C3208B">
      <w:pPr>
        <w:pStyle w:val="af8"/>
      </w:pPr>
      <w:r w:rsidRPr="00C3208B">
        <w:rPr>
          <w:noProof/>
        </w:rPr>
        <w:lastRenderedPageBreak/>
        <w:drawing>
          <wp:inline distT="0" distB="0" distL="0" distR="0" wp14:anchorId="0982180A" wp14:editId="729BB1C4">
            <wp:extent cx="4095750" cy="3576041"/>
            <wp:effectExtent l="0" t="0" r="0" b="0"/>
            <wp:docPr id="16592950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950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8626" cy="35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D691" w14:textId="3BA63D99" w:rsidR="00C3208B" w:rsidRPr="00C3208B" w:rsidRDefault="00C3208B" w:rsidP="00C3208B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</w:t>
      </w:r>
      <w:r>
        <w:fldChar w:fldCharType="end"/>
      </w:r>
      <w:r>
        <w:t xml:space="preserve"> – Панель мониторинга</w:t>
      </w:r>
    </w:p>
    <w:p w14:paraId="0AD82D39" w14:textId="77777777" w:rsidR="00C3208B" w:rsidRPr="00C3208B" w:rsidRDefault="00C3208B" w:rsidP="00C3208B"/>
    <w:p w14:paraId="2BD4B891" w14:textId="16F5E036" w:rsidR="00C3208B" w:rsidRPr="0079475F" w:rsidRDefault="00C3208B" w:rsidP="00C3208B">
      <w:r w:rsidRPr="00C3208B">
        <w:t xml:space="preserve">Эта панель </w:t>
      </w:r>
      <w:r>
        <w:t>–</w:t>
      </w:r>
      <w:r w:rsidRPr="00C3208B">
        <w:t xml:space="preserve"> основное (графическое) средство администрирования Windows Server. Здесь мож</w:t>
      </w:r>
      <w:r>
        <w:t>но</w:t>
      </w:r>
      <w:r w:rsidRPr="00C3208B">
        <w:t xml:space="preserve"> управлять компонентами и сервисами на сервере (проще говоря, настраивать то, что умеет делать сервер). Эту же панель можно использовать и для базовых сетевых настроек Windows Server, для чего есть вкладка "</w:t>
      </w:r>
      <w:r w:rsidR="008B0A82">
        <w:rPr>
          <w:lang w:val="en-US"/>
        </w:rPr>
        <w:t>Local</w:t>
      </w:r>
      <w:r w:rsidR="008B0A82" w:rsidRPr="008B0A82">
        <w:t xml:space="preserve"> </w:t>
      </w:r>
      <w:r w:rsidR="008B0A82">
        <w:rPr>
          <w:lang w:val="en-US"/>
        </w:rPr>
        <w:t>Server</w:t>
      </w:r>
      <w:r w:rsidRPr="00C3208B">
        <w:t>".</w:t>
      </w:r>
    </w:p>
    <w:p w14:paraId="5C719210" w14:textId="7AA3EF75" w:rsidR="005C5B9E" w:rsidRDefault="005C5B9E" w:rsidP="005C5B9E">
      <w:r>
        <w:t>Первое, что нужно сделать — это поменять сетевое имя сервера</w:t>
      </w:r>
      <w:r w:rsidR="00303877">
        <w:t xml:space="preserve"> (если при установке виртуальной машины оно не было установлено)</w:t>
      </w:r>
      <w:r>
        <w:t>.</w:t>
      </w:r>
    </w:p>
    <w:p w14:paraId="38CD7F9E" w14:textId="0BFD5857" w:rsidR="008B0A82" w:rsidRPr="0079475F" w:rsidRDefault="005C5B9E" w:rsidP="005C5B9E">
      <w:r>
        <w:t>Сетевое имя (</w:t>
      </w:r>
      <w:proofErr w:type="spellStart"/>
      <w:r>
        <w:t>hostname</w:t>
      </w:r>
      <w:proofErr w:type="spellEnd"/>
      <w:r>
        <w:t>) — это удобный способ идентификации узла в сети. Сетевое имя используется как альтернатива IP-адресу и позволяет не запоминать IP-адрес компьютера (при том, что этот адрес может меняться время от времени), а связываться с этим компьютером по его логическому названию.</w:t>
      </w:r>
    </w:p>
    <w:p w14:paraId="417817A4" w14:textId="77777777" w:rsidR="005C5B9E" w:rsidRPr="0079475F" w:rsidRDefault="005C5B9E" w:rsidP="005C5B9E"/>
    <w:p w14:paraId="7659DD99" w14:textId="77777777" w:rsidR="006E74E8" w:rsidRDefault="006E74E8" w:rsidP="006E74E8">
      <w:pPr>
        <w:pStyle w:val="af8"/>
      </w:pPr>
      <w:r w:rsidRPr="006E74E8">
        <w:rPr>
          <w:noProof/>
          <w:lang w:val="en-US"/>
        </w:rPr>
        <w:lastRenderedPageBreak/>
        <w:drawing>
          <wp:inline distT="0" distB="0" distL="0" distR="0" wp14:anchorId="5DC21282" wp14:editId="5056C429">
            <wp:extent cx="4391025" cy="4714976"/>
            <wp:effectExtent l="0" t="0" r="0" b="0"/>
            <wp:docPr id="49196361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63619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5793" cy="47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E1E6" w14:textId="4D8AC3F0" w:rsidR="005C5B9E" w:rsidRDefault="006E74E8" w:rsidP="006E74E8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</w:t>
      </w:r>
      <w:r>
        <w:fldChar w:fldCharType="end"/>
      </w:r>
      <w:r w:rsidRPr="0079475F">
        <w:t xml:space="preserve"> – </w:t>
      </w:r>
      <w:r>
        <w:t>Сетевое имя сервера</w:t>
      </w:r>
    </w:p>
    <w:p w14:paraId="3B9D6B2E" w14:textId="77777777" w:rsidR="006E74E8" w:rsidRDefault="006E74E8" w:rsidP="006E74E8"/>
    <w:p w14:paraId="3B33DABB" w14:textId="46DC2A10" w:rsidR="006E74E8" w:rsidRDefault="006E74E8" w:rsidP="006E74E8">
      <w:r>
        <w:t>Для текущего стенда необходимо включить следующие сервисы (роли) на Windows Server: Доменные службы Active Directory, DNS-сервер.</w:t>
      </w:r>
    </w:p>
    <w:p w14:paraId="071B1763" w14:textId="77777777" w:rsidR="006E74E8" w:rsidRDefault="006E74E8" w:rsidP="006E74E8"/>
    <w:p w14:paraId="32CCE469" w14:textId="307FB6C5" w:rsidR="006E74E8" w:rsidRDefault="006E74E8" w:rsidP="006E74E8">
      <w:r w:rsidRPr="006E74E8">
        <w:t>Доменные службы Active Directory</w:t>
      </w:r>
      <w:r>
        <w:t xml:space="preserve"> – эта роль фактически "включает" технологию Active Directory на сервере и делает его контроллером домена (под доменом в технологии AD понимается группа логически связанных объектов в сети). Благодаря этой роли администратор получает возможность управлять объектами в сети, а также хранить информацию о них в специальной распределенной базе данных.</w:t>
      </w:r>
    </w:p>
    <w:p w14:paraId="3689D99C" w14:textId="796359A5" w:rsidR="006E74E8" w:rsidRDefault="006E74E8" w:rsidP="006E74E8">
      <w:r>
        <w:t xml:space="preserve">Эта база данных содержит всю информацию об объектах в сети (например, именно в неё заносится информация об учётных записях пользователей). Когда человек подходит к рабочей станции и пытается выполнить вход в свою </w:t>
      </w:r>
      <w:r>
        <w:lastRenderedPageBreak/>
        <w:t>доменную учётную запись, эта рабочая станция связывается с контроллером домена с запросом на аутентификацию, и в случае успеха загружает пользовательский рабочий стол.</w:t>
      </w:r>
    </w:p>
    <w:p w14:paraId="47AED4FB" w14:textId="77777777" w:rsidR="006E74E8" w:rsidRDefault="006E74E8" w:rsidP="006E74E8"/>
    <w:p w14:paraId="7D5F6E6D" w14:textId="11FCC6B5" w:rsidR="006E74E8" w:rsidRDefault="006E74E8" w:rsidP="006E74E8">
      <w:r w:rsidRPr="006E74E8">
        <w:t>DNS-сервер</w:t>
      </w:r>
      <w:r>
        <w:t>. Обычно протокол DNS (Domain Name System) используется для обращения к узлам в сети не по их IP-адресу, а по доменному имени (строковый идентификатор), что, конечно, гораздо удобнее. Другими словами, DNS чаще всего используется для разрешения доменных имен.</w:t>
      </w:r>
    </w:p>
    <w:p w14:paraId="076DA46E" w14:textId="5B39B272" w:rsidR="006E74E8" w:rsidRDefault="006E74E8" w:rsidP="006E74E8">
      <w:r>
        <w:t xml:space="preserve">Но область применения протокола DNS не ограничивается только сопоставлением </w:t>
      </w:r>
      <w:proofErr w:type="spellStart"/>
      <w:r>
        <w:t>хостового</w:t>
      </w:r>
      <w:proofErr w:type="spellEnd"/>
      <w:r>
        <w:t xml:space="preserve"> имени и IP-адреса, что как раз подтверждает технология Active Directory. Дело в том, что Microsoft решила построить технологию Active Directory не с нуля, а на основе протокола DNS. В частности, протокол DNS используется при определении местонахождения всех ключевых сервисов Active Directory в сети. Другими словами, рабочая станция при подключении к контроллеру домена понимает, "куда" ей надо обращаться, именно с помощью протокола DNS.</w:t>
      </w:r>
    </w:p>
    <w:p w14:paraId="6BF6C82D" w14:textId="29B5F9F0" w:rsidR="006E74E8" w:rsidRDefault="006E74E8" w:rsidP="006E74E8">
      <w:r>
        <w:t>Все DNS-записи (в том числе с информацией о сервисах Active Directory) хранятся на DNS-сервере, а это значит, что необходимо поднять собственный DNS-сервер.</w:t>
      </w:r>
    </w:p>
    <w:p w14:paraId="16B3F830" w14:textId="77777777" w:rsidR="006E74E8" w:rsidRDefault="006E74E8" w:rsidP="006E74E8"/>
    <w:p w14:paraId="21988CCC" w14:textId="452B4100" w:rsidR="006E74E8" w:rsidRDefault="006E74E8" w:rsidP="006E74E8">
      <w:r>
        <w:t xml:space="preserve">Итак, </w:t>
      </w:r>
      <w:r w:rsidR="00496A1D">
        <w:t xml:space="preserve">для настройки ролей </w:t>
      </w:r>
      <w:r>
        <w:t>необходимо выбрать «</w:t>
      </w:r>
      <w:r>
        <w:rPr>
          <w:lang w:val="en-US"/>
        </w:rPr>
        <w:t>Manage</w:t>
      </w:r>
      <w:r>
        <w:t xml:space="preserve">» </w:t>
      </w:r>
      <w:r w:rsidRPr="006E74E8">
        <w:t xml:space="preserve">&gt; </w:t>
      </w:r>
      <w:r>
        <w:t>«</w:t>
      </w:r>
      <w:r>
        <w:rPr>
          <w:lang w:val="en-US"/>
        </w:rPr>
        <w:t>Add</w:t>
      </w:r>
      <w:r w:rsidRPr="006E74E8">
        <w:t xml:space="preserve"> </w:t>
      </w:r>
      <w:r>
        <w:rPr>
          <w:lang w:val="en-US"/>
        </w:rPr>
        <w:t>roles</w:t>
      </w:r>
      <w:r>
        <w:t>…»</w:t>
      </w:r>
      <w:r w:rsidR="00496A1D" w:rsidRPr="00496A1D">
        <w:t>.</w:t>
      </w:r>
      <w:r w:rsidR="00496A1D">
        <w:t xml:space="preserve"> Приветственный экран можно пропустить. Далее нужно выбрать значение по умолчанию «</w:t>
      </w:r>
      <w:r w:rsidR="00496A1D" w:rsidRPr="00496A1D">
        <w:t>Установка ролей или компонентов</w:t>
      </w:r>
      <w:r w:rsidR="00496A1D">
        <w:t>».</w:t>
      </w:r>
    </w:p>
    <w:p w14:paraId="12463BB2" w14:textId="77777777" w:rsidR="00496A1D" w:rsidRDefault="00496A1D" w:rsidP="006E74E8"/>
    <w:p w14:paraId="2D467A88" w14:textId="77777777" w:rsidR="00496A1D" w:rsidRDefault="00496A1D" w:rsidP="00496A1D">
      <w:pPr>
        <w:pStyle w:val="af8"/>
      </w:pPr>
      <w:r w:rsidRPr="00496A1D">
        <w:rPr>
          <w:noProof/>
        </w:rPr>
        <w:lastRenderedPageBreak/>
        <w:drawing>
          <wp:inline distT="0" distB="0" distL="0" distR="0" wp14:anchorId="171495DB" wp14:editId="3C1E3799">
            <wp:extent cx="4676775" cy="3668549"/>
            <wp:effectExtent l="0" t="0" r="0" b="0"/>
            <wp:docPr id="213523972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3972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2390" cy="36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4694" w14:textId="35D1141B" w:rsidR="00496A1D" w:rsidRDefault="00496A1D" w:rsidP="00496A1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</w:t>
      </w:r>
      <w:r>
        <w:fldChar w:fldCharType="end"/>
      </w:r>
      <w:r>
        <w:t xml:space="preserve"> – Установка ролей</w:t>
      </w:r>
    </w:p>
    <w:p w14:paraId="1A0F1F8D" w14:textId="77777777" w:rsidR="00496A1D" w:rsidRDefault="00496A1D" w:rsidP="00496A1D"/>
    <w:p w14:paraId="40C250A0" w14:textId="31527841" w:rsidR="00496A1D" w:rsidRDefault="00496A1D" w:rsidP="00496A1D">
      <w:r>
        <w:t>Далее необходимо выбрать единственный текущий сервер.</w:t>
      </w:r>
    </w:p>
    <w:p w14:paraId="6EB1025B" w14:textId="77777777" w:rsidR="00496A1D" w:rsidRDefault="00496A1D" w:rsidP="00496A1D"/>
    <w:p w14:paraId="7622B7AC" w14:textId="77777777" w:rsidR="00496A1D" w:rsidRDefault="00496A1D" w:rsidP="00496A1D">
      <w:pPr>
        <w:pStyle w:val="af8"/>
      </w:pPr>
      <w:r w:rsidRPr="00496A1D">
        <w:rPr>
          <w:noProof/>
        </w:rPr>
        <w:drawing>
          <wp:inline distT="0" distB="0" distL="0" distR="0" wp14:anchorId="76F6DA5F" wp14:editId="359B31AE">
            <wp:extent cx="4648200" cy="3299933"/>
            <wp:effectExtent l="0" t="0" r="0" b="0"/>
            <wp:docPr id="85219603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9603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660" cy="33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0DAC" w14:textId="6EC4E7AD" w:rsidR="00496A1D" w:rsidRDefault="00496A1D" w:rsidP="00496A1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</w:t>
      </w:r>
      <w:r>
        <w:fldChar w:fldCharType="end"/>
      </w:r>
      <w:r>
        <w:t xml:space="preserve"> – Выбор текущего сервера</w:t>
      </w:r>
    </w:p>
    <w:p w14:paraId="768A2BDC" w14:textId="77777777" w:rsidR="00496A1D" w:rsidRDefault="00496A1D" w:rsidP="00496A1D"/>
    <w:p w14:paraId="75C70444" w14:textId="127FDE76" w:rsidR="00496A1D" w:rsidRDefault="00496A1D" w:rsidP="00496A1D">
      <w:r>
        <w:t>Далее необходимо выбрать две вышеописанные роли.</w:t>
      </w:r>
    </w:p>
    <w:p w14:paraId="063A524F" w14:textId="77777777" w:rsidR="00496A1D" w:rsidRDefault="00496A1D" w:rsidP="00496A1D"/>
    <w:p w14:paraId="44FE80A3" w14:textId="77777777" w:rsidR="001A0A56" w:rsidRDefault="001A0A56" w:rsidP="001A0A56">
      <w:pPr>
        <w:pStyle w:val="af8"/>
      </w:pPr>
      <w:r w:rsidRPr="001A0A56">
        <w:rPr>
          <w:noProof/>
        </w:rPr>
        <w:drawing>
          <wp:inline distT="0" distB="0" distL="0" distR="0" wp14:anchorId="1433F2B3" wp14:editId="1DCAAB1D">
            <wp:extent cx="4953000" cy="3517319"/>
            <wp:effectExtent l="0" t="0" r="0" b="0"/>
            <wp:docPr id="36195572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5572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2725" cy="35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27BC" w14:textId="46188A3E" w:rsidR="00496A1D" w:rsidRDefault="001A0A56" w:rsidP="001A0A56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5</w:t>
      </w:r>
      <w:r>
        <w:fldChar w:fldCharType="end"/>
      </w:r>
      <w:r>
        <w:t xml:space="preserve"> – Выбор ролей</w:t>
      </w:r>
    </w:p>
    <w:p w14:paraId="130EDBC2" w14:textId="77777777" w:rsidR="001A0A56" w:rsidRDefault="001A0A56" w:rsidP="001A0A56"/>
    <w:p w14:paraId="70B0B72C" w14:textId="77777777" w:rsidR="001A0A56" w:rsidRDefault="001A0A56" w:rsidP="001A0A56">
      <w:pPr>
        <w:pStyle w:val="af8"/>
      </w:pPr>
      <w:r w:rsidRPr="001A0A56">
        <w:rPr>
          <w:noProof/>
        </w:rPr>
        <w:drawing>
          <wp:inline distT="0" distB="0" distL="0" distR="0" wp14:anchorId="28A45681" wp14:editId="3E93F822">
            <wp:extent cx="5135962" cy="3657600"/>
            <wp:effectExtent l="0" t="0" r="0" b="0"/>
            <wp:docPr id="8792580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580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2153" cy="366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FD31" w14:textId="62943345" w:rsidR="001A0A56" w:rsidRDefault="001A0A56" w:rsidP="001A0A56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6</w:t>
      </w:r>
      <w:r>
        <w:fldChar w:fldCharType="end"/>
      </w:r>
      <w:r>
        <w:t xml:space="preserve"> – Выбор компонентов</w:t>
      </w:r>
    </w:p>
    <w:p w14:paraId="747E4491" w14:textId="77777777" w:rsidR="001A0A56" w:rsidRDefault="001A0A56" w:rsidP="001A0A56"/>
    <w:p w14:paraId="35AB4078" w14:textId="77777777" w:rsidR="001A0A56" w:rsidRDefault="001A0A56" w:rsidP="001A0A56">
      <w:pPr>
        <w:pStyle w:val="af8"/>
      </w:pPr>
      <w:r w:rsidRPr="001A0A56">
        <w:rPr>
          <w:noProof/>
        </w:rPr>
        <w:lastRenderedPageBreak/>
        <w:drawing>
          <wp:inline distT="0" distB="0" distL="0" distR="0" wp14:anchorId="1ABD736A" wp14:editId="1D6FB75E">
            <wp:extent cx="4516244" cy="3219450"/>
            <wp:effectExtent l="0" t="0" r="0" b="0"/>
            <wp:docPr id="157970971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0971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4307" cy="32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A3D5" w14:textId="71CC0FE2" w:rsidR="001A0A56" w:rsidRDefault="001A0A56" w:rsidP="001A0A56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7</w:t>
      </w:r>
      <w:r>
        <w:fldChar w:fldCharType="end"/>
      </w:r>
      <w:r>
        <w:t xml:space="preserve"> – Установка необходимых пакетов</w:t>
      </w:r>
    </w:p>
    <w:p w14:paraId="46FD667F" w14:textId="77777777" w:rsidR="001A0A56" w:rsidRDefault="001A0A56" w:rsidP="001A0A56"/>
    <w:p w14:paraId="1E478649" w14:textId="6F6A09B7" w:rsidR="001A0A56" w:rsidRDefault="001A0A56" w:rsidP="001A0A56">
      <w:pPr>
        <w:rPr>
          <w:lang w:val="en-US"/>
        </w:rPr>
      </w:pPr>
      <w:r>
        <w:t>После установки пакетов на данном этапе сервер пока не обладает ролью контроллера домена. Необходимо</w:t>
      </w:r>
      <w:r w:rsidRPr="001A0A56">
        <w:rPr>
          <w:lang w:val="en-US"/>
        </w:rPr>
        <w:t xml:space="preserve"> </w:t>
      </w:r>
      <w:r>
        <w:t>продолжить</w:t>
      </w:r>
      <w:r w:rsidRPr="001A0A56">
        <w:rPr>
          <w:lang w:val="en-US"/>
        </w:rPr>
        <w:t xml:space="preserve"> </w:t>
      </w:r>
      <w:r>
        <w:t>настройку</w:t>
      </w:r>
      <w:r w:rsidRPr="001A0A56">
        <w:rPr>
          <w:lang w:val="en-US"/>
        </w:rPr>
        <w:t xml:space="preserve">, </w:t>
      </w:r>
      <w:r>
        <w:t>нажав</w:t>
      </w:r>
      <w:r w:rsidRPr="001A0A56">
        <w:rPr>
          <w:lang w:val="en-US"/>
        </w:rPr>
        <w:t xml:space="preserve"> </w:t>
      </w:r>
      <w:r>
        <w:t>на</w:t>
      </w:r>
      <w:r w:rsidRPr="001A0A56">
        <w:rPr>
          <w:lang w:val="en-US"/>
        </w:rPr>
        <w:t xml:space="preserve"> </w:t>
      </w:r>
      <w:r>
        <w:t>кнопку</w:t>
      </w:r>
      <w:r w:rsidRPr="001A0A56">
        <w:rPr>
          <w:lang w:val="en-US"/>
        </w:rPr>
        <w:t xml:space="preserve"> «</w:t>
      </w:r>
      <w:r>
        <w:rPr>
          <w:lang w:val="en-US"/>
        </w:rPr>
        <w:t>Promote</w:t>
      </w:r>
      <w:r w:rsidRPr="001A0A56">
        <w:rPr>
          <w:lang w:val="en-US"/>
        </w:rPr>
        <w:t xml:space="preserve"> </w:t>
      </w:r>
      <w:r>
        <w:rPr>
          <w:lang w:val="en-US"/>
        </w:rPr>
        <w:t>this</w:t>
      </w:r>
      <w:r w:rsidRPr="001A0A56">
        <w:rPr>
          <w:lang w:val="en-US"/>
        </w:rPr>
        <w:t xml:space="preserve"> </w:t>
      </w:r>
      <w:r>
        <w:rPr>
          <w:lang w:val="en-US"/>
        </w:rPr>
        <w:t>server</w:t>
      </w:r>
      <w:r w:rsidRPr="001A0A56">
        <w:rPr>
          <w:lang w:val="en-US"/>
        </w:rPr>
        <w:t xml:space="preserve"> </w:t>
      </w:r>
      <w:r>
        <w:rPr>
          <w:lang w:val="en-US"/>
        </w:rPr>
        <w:t>to</w:t>
      </w:r>
      <w:r w:rsidRPr="001A0A56">
        <w:rPr>
          <w:lang w:val="en-US"/>
        </w:rPr>
        <w:t xml:space="preserve"> </w:t>
      </w:r>
      <w:r>
        <w:rPr>
          <w:lang w:val="en-US"/>
        </w:rPr>
        <w:t>a</w:t>
      </w:r>
      <w:r w:rsidRPr="001A0A56">
        <w:rPr>
          <w:lang w:val="en-US"/>
        </w:rPr>
        <w:t xml:space="preserve"> </w:t>
      </w:r>
      <w:r>
        <w:rPr>
          <w:lang w:val="en-US"/>
        </w:rPr>
        <w:t>domain</w:t>
      </w:r>
      <w:r w:rsidRPr="001A0A56">
        <w:rPr>
          <w:lang w:val="en-US"/>
        </w:rPr>
        <w:t xml:space="preserve"> </w:t>
      </w:r>
      <w:r>
        <w:rPr>
          <w:lang w:val="en-US"/>
        </w:rPr>
        <w:t>controller</w:t>
      </w:r>
      <w:r w:rsidRPr="001A0A56">
        <w:rPr>
          <w:lang w:val="en-US"/>
        </w:rPr>
        <w:t>»</w:t>
      </w:r>
      <w:r>
        <w:rPr>
          <w:lang w:val="en-US"/>
        </w:rPr>
        <w:t>.</w:t>
      </w:r>
    </w:p>
    <w:p w14:paraId="78F7A6AA" w14:textId="77777777" w:rsidR="0019030B" w:rsidRDefault="0019030B" w:rsidP="001A0A56">
      <w:pPr>
        <w:rPr>
          <w:lang w:val="en-US"/>
        </w:rPr>
      </w:pPr>
    </w:p>
    <w:p w14:paraId="67287C04" w14:textId="77777777" w:rsidR="0019030B" w:rsidRDefault="0019030B" w:rsidP="0019030B">
      <w:pPr>
        <w:pStyle w:val="af8"/>
      </w:pPr>
      <w:r w:rsidRPr="0019030B">
        <w:rPr>
          <w:noProof/>
          <w:lang w:val="en-US"/>
        </w:rPr>
        <w:drawing>
          <wp:inline distT="0" distB="0" distL="0" distR="0" wp14:anchorId="756902D1" wp14:editId="59E5114D">
            <wp:extent cx="4480559" cy="3200400"/>
            <wp:effectExtent l="0" t="0" r="0" b="0"/>
            <wp:docPr id="186269073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9073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8536" cy="320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CB71" w14:textId="5976768F" w:rsidR="0019030B" w:rsidRPr="00265DC2" w:rsidRDefault="0019030B" w:rsidP="0019030B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8</w:t>
      </w:r>
      <w:r>
        <w:fldChar w:fldCharType="end"/>
      </w:r>
      <w:r w:rsidRPr="00265DC2">
        <w:t xml:space="preserve"> – </w:t>
      </w:r>
      <w:r>
        <w:t xml:space="preserve">Продолжение настройки </w:t>
      </w:r>
      <w:r>
        <w:rPr>
          <w:lang w:val="en-US"/>
        </w:rPr>
        <w:t>AD</w:t>
      </w:r>
    </w:p>
    <w:p w14:paraId="68448C96" w14:textId="77777777" w:rsidR="0019030B" w:rsidRPr="00265DC2" w:rsidRDefault="0019030B" w:rsidP="0019030B"/>
    <w:p w14:paraId="27EA611F" w14:textId="7431FFD4" w:rsidR="0019030B" w:rsidRDefault="00265DC2" w:rsidP="0019030B">
      <w:r>
        <w:lastRenderedPageBreak/>
        <w:t xml:space="preserve">Далее </w:t>
      </w:r>
      <w:r w:rsidRPr="00265DC2">
        <w:t>приве</w:t>
      </w:r>
      <w:r>
        <w:t>т</w:t>
      </w:r>
      <w:r w:rsidRPr="00265DC2">
        <w:t>ствует мастер настройки доменных служб Active Directory с предложением выбрать конфигурацию развёртывания.</w:t>
      </w:r>
    </w:p>
    <w:p w14:paraId="1F652E9D" w14:textId="77777777" w:rsidR="00265DC2" w:rsidRDefault="00265DC2" w:rsidP="0019030B"/>
    <w:p w14:paraId="0218A0C1" w14:textId="3CAA53B5" w:rsidR="00265DC2" w:rsidRDefault="00265DC2" w:rsidP="0019030B">
      <w:r w:rsidRPr="00265DC2">
        <w:t>Технология Active Directory (как и DNS) подразумевает иерархическое построение имён на основе доменов. Домены могут выстраиваться в доменные деревья по принципу "</w:t>
      </w:r>
      <w:proofErr w:type="spellStart"/>
      <w:r w:rsidRPr="00265DC2">
        <w:t>родительско</w:t>
      </w:r>
      <w:proofErr w:type="spellEnd"/>
      <w:r w:rsidRPr="00265DC2">
        <w:t>-дочерних" отношений. В основе дерева лежит так называемый корневой домен</w:t>
      </w:r>
      <w:r>
        <w:t xml:space="preserve">. </w:t>
      </w:r>
      <w:r w:rsidRPr="00265DC2">
        <w:t>При этом домен может иметь сколько угодно потомков. Домен-потомок располагается в пространстве имён родителя и является его "</w:t>
      </w:r>
      <w:proofErr w:type="spellStart"/>
      <w:r w:rsidRPr="00265DC2">
        <w:t>поддоменом</w:t>
      </w:r>
      <w:proofErr w:type="spellEnd"/>
      <w:r w:rsidRPr="00265DC2">
        <w:t>" (</w:t>
      </w:r>
      <w:proofErr w:type="spellStart"/>
      <w:r w:rsidRPr="00265DC2">
        <w:t>subdomain</w:t>
      </w:r>
      <w:proofErr w:type="spellEnd"/>
      <w:r w:rsidRPr="00265DC2">
        <w:t>). У доменного имени домена-потомка есть дополнительный префикс относительно доменного имени родителя (rus.abc.com, eng.abc.com). Один корневой домен основывает только одно доменное дерево со своим независимым пространством имён.</w:t>
      </w:r>
    </w:p>
    <w:p w14:paraId="0C83F65C" w14:textId="76A2EC1F" w:rsidR="00265DC2" w:rsidRDefault="00265DC2" w:rsidP="0019030B">
      <w:r>
        <w:t xml:space="preserve">Если </w:t>
      </w:r>
      <w:r w:rsidRPr="00265DC2">
        <w:t>таких независимых деревьев много</w:t>
      </w:r>
      <w:r>
        <w:t>, то</w:t>
      </w:r>
      <w:r w:rsidRPr="00265DC2">
        <w:t xml:space="preserve"> в этом случае эти деревья образуют структуру, которая называется "лес".</w:t>
      </w:r>
    </w:p>
    <w:p w14:paraId="107D8BF2" w14:textId="77777777" w:rsidR="00265DC2" w:rsidRDefault="00265DC2" w:rsidP="0019030B"/>
    <w:p w14:paraId="34428A53" w14:textId="77777777" w:rsidR="00265DC2" w:rsidRDefault="00265DC2" w:rsidP="00265DC2">
      <w:pPr>
        <w:pStyle w:val="af8"/>
      </w:pPr>
      <w:r>
        <w:rPr>
          <w:noProof/>
        </w:rPr>
        <w:drawing>
          <wp:inline distT="0" distB="0" distL="0" distR="0" wp14:anchorId="2247873F" wp14:editId="6A243C74">
            <wp:extent cx="6300470" cy="2585085"/>
            <wp:effectExtent l="0" t="0" r="0" b="0"/>
            <wp:docPr id="57103477" name="Рисунок 1" descr="Изображение выглядит как текст, диаграмма, линия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3477" name="Рисунок 1" descr="Изображение выглядит как текст, диаграмма, линия, шабл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D257" w14:textId="5FA3CAF5" w:rsidR="00265DC2" w:rsidRDefault="00265DC2" w:rsidP="00265DC2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9</w:t>
      </w:r>
      <w:r>
        <w:fldChar w:fldCharType="end"/>
      </w:r>
      <w:r>
        <w:t xml:space="preserve"> – Пример леса</w:t>
      </w:r>
    </w:p>
    <w:p w14:paraId="5C7D9A4A" w14:textId="77777777" w:rsidR="00265DC2" w:rsidRDefault="00265DC2" w:rsidP="00265DC2"/>
    <w:p w14:paraId="3F6049AA" w14:textId="3525D36A" w:rsidR="00265DC2" w:rsidRPr="00265DC2" w:rsidRDefault="00265DC2" w:rsidP="00265DC2">
      <w:r w:rsidRPr="00265DC2">
        <w:t xml:space="preserve">При этом в Active Directory доменные деревья не могут быть "сами по себе" </w:t>
      </w:r>
      <w:r>
        <w:t>–</w:t>
      </w:r>
      <w:r w:rsidRPr="00265DC2">
        <w:t xml:space="preserve"> они обязательно должны находиться в лесу (даже если лес будет состоять всего из одного-единственного домена). Первый домен, который добавляется в </w:t>
      </w:r>
      <w:r w:rsidRPr="00265DC2">
        <w:lastRenderedPageBreak/>
        <w:t>лес, называется корневым доменом леса</w:t>
      </w:r>
      <w:r>
        <w:t xml:space="preserve">. </w:t>
      </w:r>
      <w:r w:rsidRPr="00265DC2">
        <w:t xml:space="preserve">Корневой домен леса используется для идентификации всего </w:t>
      </w:r>
      <w:r>
        <w:t>леса.</w:t>
      </w:r>
    </w:p>
    <w:p w14:paraId="16D29AFA" w14:textId="77777777" w:rsidR="00265DC2" w:rsidRDefault="00265DC2" w:rsidP="0019030B"/>
    <w:p w14:paraId="122C1ADA" w14:textId="77777777" w:rsidR="00265DC2" w:rsidRDefault="00265DC2" w:rsidP="00265DC2">
      <w:pPr>
        <w:pStyle w:val="af8"/>
      </w:pPr>
      <w:r w:rsidRPr="00265DC2">
        <w:rPr>
          <w:noProof/>
        </w:rPr>
        <w:drawing>
          <wp:inline distT="0" distB="0" distL="0" distR="0" wp14:anchorId="4A43B323" wp14:editId="74BDF50F">
            <wp:extent cx="4406863" cy="3228975"/>
            <wp:effectExtent l="0" t="0" r="0" b="0"/>
            <wp:docPr id="90667992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7992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0348" cy="323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771F" w14:textId="7EDD5B20" w:rsidR="00265DC2" w:rsidRPr="007C131C" w:rsidRDefault="00265DC2" w:rsidP="00265DC2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10</w:t>
      </w:r>
      <w:r>
        <w:fldChar w:fldCharType="end"/>
      </w:r>
      <w:r>
        <w:t xml:space="preserve"> – Создание нового леса</w:t>
      </w:r>
    </w:p>
    <w:p w14:paraId="58EFF181" w14:textId="77777777" w:rsidR="007C131C" w:rsidRPr="007C131C" w:rsidRDefault="007C131C" w:rsidP="007C131C"/>
    <w:p w14:paraId="03914D70" w14:textId="48711609" w:rsidR="007C131C" w:rsidRPr="007C131C" w:rsidRDefault="007C131C" w:rsidP="007C131C">
      <w:r>
        <w:t xml:space="preserve">Далее предлагается выбрать </w:t>
      </w:r>
      <w:r w:rsidRPr="007C131C">
        <w:t>возможные параметры:</w:t>
      </w:r>
    </w:p>
    <w:p w14:paraId="6446F189" w14:textId="529D295E" w:rsidR="007C131C" w:rsidRDefault="007C131C" w:rsidP="007C131C">
      <w:pPr>
        <w:pStyle w:val="af6"/>
        <w:numPr>
          <w:ilvl w:val="0"/>
          <w:numId w:val="41"/>
        </w:numPr>
      </w:pPr>
      <w:r w:rsidRPr="007C131C">
        <w:t xml:space="preserve">Режим работы леса и домена. Домены в одном лесу могут работать в разных режимах в зависимости от версии </w:t>
      </w:r>
      <w:r w:rsidRPr="007C131C">
        <w:rPr>
          <w:lang w:val="en-US"/>
        </w:rPr>
        <w:t>Windows</w:t>
      </w:r>
      <w:r w:rsidRPr="007C131C">
        <w:t xml:space="preserve"> </w:t>
      </w:r>
      <w:r w:rsidRPr="007C131C">
        <w:rPr>
          <w:lang w:val="en-US"/>
        </w:rPr>
        <w:t>Server</w:t>
      </w:r>
      <w:r w:rsidRPr="007C131C">
        <w:t xml:space="preserve"> на борту. Лес должен иметь режим не выше, чем самый "старый" домен в его составе. Т.к. </w:t>
      </w:r>
      <w:r>
        <w:t>планируется</w:t>
      </w:r>
      <w:r w:rsidRPr="007C131C">
        <w:t xml:space="preserve"> использовать только </w:t>
      </w:r>
      <w:r w:rsidRPr="007C131C">
        <w:rPr>
          <w:lang w:val="en-US"/>
        </w:rPr>
        <w:t>Windows</w:t>
      </w:r>
      <w:r w:rsidRPr="007C131C">
        <w:t xml:space="preserve"> </w:t>
      </w:r>
      <w:r w:rsidRPr="007C131C">
        <w:rPr>
          <w:lang w:val="en-US"/>
        </w:rPr>
        <w:t>Server</w:t>
      </w:r>
      <w:r w:rsidRPr="007C131C">
        <w:t xml:space="preserve"> 201</w:t>
      </w:r>
      <w:r w:rsidR="0079475F">
        <w:t>9</w:t>
      </w:r>
      <w:r w:rsidRPr="007C131C">
        <w:t xml:space="preserve">, то </w:t>
      </w:r>
      <w:r>
        <w:t>можно оставить</w:t>
      </w:r>
      <w:r w:rsidRPr="007C131C">
        <w:t xml:space="preserve"> этот режим и </w:t>
      </w:r>
      <w:proofErr w:type="gramStart"/>
      <w:r w:rsidRPr="007C131C">
        <w:t>для леса</w:t>
      </w:r>
      <w:proofErr w:type="gramEnd"/>
      <w:r w:rsidRPr="007C131C">
        <w:t xml:space="preserve"> и для домена;</w:t>
      </w:r>
    </w:p>
    <w:p w14:paraId="61CF7EAB" w14:textId="77777777" w:rsidR="007C131C" w:rsidRDefault="007C131C" w:rsidP="007C131C">
      <w:pPr>
        <w:pStyle w:val="af6"/>
        <w:numPr>
          <w:ilvl w:val="0"/>
          <w:numId w:val="41"/>
        </w:numPr>
      </w:pPr>
      <w:r w:rsidRPr="007C131C">
        <w:rPr>
          <w:lang w:val="en-US"/>
        </w:rPr>
        <w:t>DNS</w:t>
      </w:r>
      <w:r w:rsidRPr="007C131C">
        <w:t xml:space="preserve">-сервер. Если ранее </w:t>
      </w:r>
      <w:r>
        <w:t>не была активирована</w:t>
      </w:r>
      <w:r w:rsidRPr="007C131C">
        <w:t xml:space="preserve"> роль </w:t>
      </w:r>
      <w:r w:rsidRPr="007C131C">
        <w:rPr>
          <w:lang w:val="en-US"/>
        </w:rPr>
        <w:t>DNS</w:t>
      </w:r>
      <w:r w:rsidRPr="007C131C">
        <w:t xml:space="preserve">-сервера в мастере добавления ролей, то </w:t>
      </w:r>
      <w:r>
        <w:t>можно</w:t>
      </w:r>
      <w:r w:rsidRPr="007C131C">
        <w:t xml:space="preserve"> сделать это сейчас</w:t>
      </w:r>
      <w:r>
        <w:t>;</w:t>
      </w:r>
    </w:p>
    <w:p w14:paraId="66779437" w14:textId="2E402492" w:rsidR="007C131C" w:rsidRDefault="007C131C" w:rsidP="007C131C">
      <w:pPr>
        <w:pStyle w:val="af6"/>
        <w:numPr>
          <w:ilvl w:val="0"/>
          <w:numId w:val="41"/>
        </w:numPr>
      </w:pPr>
      <w:r w:rsidRPr="007C131C">
        <w:t xml:space="preserve">Должен ли контроллер домена выступать в роли </w:t>
      </w:r>
      <w:r w:rsidRPr="007C131C">
        <w:rPr>
          <w:lang w:val="en-US"/>
        </w:rPr>
        <w:t>Global</w:t>
      </w:r>
      <w:r w:rsidRPr="007C131C">
        <w:t xml:space="preserve"> </w:t>
      </w:r>
      <w:r w:rsidRPr="007C131C">
        <w:rPr>
          <w:lang w:val="en-US"/>
        </w:rPr>
        <w:t>Catalog</w:t>
      </w:r>
      <w:r w:rsidRPr="007C131C">
        <w:t>-сервера</w:t>
      </w:r>
      <w:r>
        <w:t>. Глобальный каталог – э</w:t>
      </w:r>
      <w:r w:rsidRPr="007C131C">
        <w:t xml:space="preserve">то распределенное хранилище данных, которое хранит частичное представление обо всех AD-объектах в лесу. Это хранилище располагается на котроллерах домена, которые имеют дополнительную роль "Global </w:t>
      </w:r>
      <w:proofErr w:type="spellStart"/>
      <w:r w:rsidRPr="007C131C">
        <w:t>Catalog</w:t>
      </w:r>
      <w:proofErr w:type="spellEnd"/>
      <w:r w:rsidRPr="007C131C">
        <w:t xml:space="preserve"> Server" (Сервер глобального каталога). От обычного контроллера домена GC-сервер отличается в </w:t>
      </w:r>
      <w:r w:rsidRPr="007C131C">
        <w:lastRenderedPageBreak/>
        <w:t>первую очередь тем, что помимо полной копии всех объектов в своем домене, хранит также частичную информацию обо всех объектах в других доменах леса.;</w:t>
      </w:r>
    </w:p>
    <w:p w14:paraId="499C32CB" w14:textId="48DA76B8" w:rsidR="00265DC2" w:rsidRDefault="007C131C" w:rsidP="00927498">
      <w:pPr>
        <w:pStyle w:val="af6"/>
        <w:numPr>
          <w:ilvl w:val="0"/>
          <w:numId w:val="41"/>
        </w:numPr>
      </w:pPr>
      <w:r w:rsidRPr="007C131C">
        <w:t xml:space="preserve">Включить ли режим базы данных </w:t>
      </w:r>
      <w:r w:rsidRPr="007C131C">
        <w:rPr>
          <w:lang w:val="en-US"/>
        </w:rPr>
        <w:t>Active</w:t>
      </w:r>
      <w:r w:rsidRPr="007C131C">
        <w:t xml:space="preserve"> </w:t>
      </w:r>
      <w:r w:rsidRPr="007C131C">
        <w:rPr>
          <w:lang w:val="en-US"/>
        </w:rPr>
        <w:t>Directory</w:t>
      </w:r>
      <w:r w:rsidRPr="007C131C">
        <w:t xml:space="preserve"> "только на чтение". Основная задача, которую преследует технология </w:t>
      </w:r>
      <w:r w:rsidRPr="007C131C">
        <w:rPr>
          <w:lang w:val="en-US"/>
        </w:rPr>
        <w:t>RODC</w:t>
      </w:r>
      <w:r w:rsidRPr="007C131C">
        <w:t xml:space="preserve"> — возможность безопасной установки собственного контролера домена в удаленных филиалах и офисах, в которых сложно обеспечить физическую защиту сервера с ролью </w:t>
      </w:r>
      <w:r w:rsidRPr="007C131C">
        <w:rPr>
          <w:lang w:val="en-US"/>
        </w:rPr>
        <w:t>DC</w:t>
      </w:r>
      <w:r w:rsidRPr="007C131C">
        <w:t xml:space="preserve">. Контроллер домена </w:t>
      </w:r>
      <w:r w:rsidRPr="007C131C">
        <w:rPr>
          <w:lang w:val="en-US"/>
        </w:rPr>
        <w:t>RODC</w:t>
      </w:r>
      <w:r w:rsidRPr="007C131C">
        <w:t xml:space="preserve"> содержит копию базы </w:t>
      </w:r>
      <w:r w:rsidRPr="007C131C">
        <w:rPr>
          <w:lang w:val="en-US"/>
        </w:rPr>
        <w:t>Active</w:t>
      </w:r>
      <w:r w:rsidRPr="007C131C">
        <w:t xml:space="preserve"> </w:t>
      </w:r>
      <w:r w:rsidRPr="007C131C">
        <w:rPr>
          <w:lang w:val="en-US"/>
        </w:rPr>
        <w:t>Directory</w:t>
      </w:r>
      <w:r w:rsidRPr="007C131C">
        <w:t xml:space="preserve">, доступную только на чтение. Это означает, что никто, даже при получении физического доступа к такому контроллеру домена, не сможет изменить данные в </w:t>
      </w:r>
      <w:r w:rsidRPr="007C131C">
        <w:rPr>
          <w:lang w:val="en-US"/>
        </w:rPr>
        <w:t>AD</w:t>
      </w:r>
      <w:r w:rsidRPr="007C131C">
        <w:t xml:space="preserve"> (в том числе сбросить пароль администратора домена)</w:t>
      </w:r>
      <w:r>
        <w:t>.</w:t>
      </w:r>
    </w:p>
    <w:p w14:paraId="01B653E7" w14:textId="77777777" w:rsidR="007C131C" w:rsidRDefault="007C131C" w:rsidP="007C131C">
      <w:pPr>
        <w:pStyle w:val="af6"/>
        <w:ind w:left="1211" w:firstLine="0"/>
      </w:pPr>
    </w:p>
    <w:p w14:paraId="545645E5" w14:textId="77777777" w:rsidR="007C131C" w:rsidRDefault="007C131C" w:rsidP="007C131C">
      <w:pPr>
        <w:pStyle w:val="af8"/>
      </w:pPr>
      <w:r w:rsidRPr="007C131C">
        <w:rPr>
          <w:noProof/>
          <w:lang w:val="en-US"/>
        </w:rPr>
        <w:drawing>
          <wp:inline distT="0" distB="0" distL="0" distR="0" wp14:anchorId="4E7629B6" wp14:editId="204B2BB2">
            <wp:extent cx="4362450" cy="3206546"/>
            <wp:effectExtent l="0" t="0" r="0" b="0"/>
            <wp:docPr id="69228485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8485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6646" cy="32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909F" w14:textId="0AB39F4B" w:rsidR="00265DC2" w:rsidRPr="007C131C" w:rsidRDefault="007C131C" w:rsidP="007C131C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11</w:t>
      </w:r>
      <w:r>
        <w:fldChar w:fldCharType="end"/>
      </w:r>
      <w:r w:rsidRPr="007C131C">
        <w:t xml:space="preserve"> – </w:t>
      </w:r>
      <w:r>
        <w:t xml:space="preserve">Создание пароля для восстановления служб каталогов </w:t>
      </w:r>
      <w:r>
        <w:rPr>
          <w:lang w:val="en-US"/>
        </w:rPr>
        <w:t>DSRM</w:t>
      </w:r>
    </w:p>
    <w:p w14:paraId="38A33314" w14:textId="77777777" w:rsidR="007C131C" w:rsidRPr="007C131C" w:rsidRDefault="007C131C" w:rsidP="007C131C"/>
    <w:p w14:paraId="49D034A1" w14:textId="48BF1C68" w:rsidR="007C131C" w:rsidRPr="007C131C" w:rsidRDefault="007C131C" w:rsidP="007C131C">
      <w:r>
        <w:t xml:space="preserve">Далее, </w:t>
      </w:r>
      <w:r w:rsidRPr="007C131C">
        <w:t xml:space="preserve">делегирование </w:t>
      </w:r>
      <w:r w:rsidRPr="007C131C">
        <w:rPr>
          <w:lang w:val="en-US"/>
        </w:rPr>
        <w:t>DNS</w:t>
      </w:r>
      <w:r>
        <w:t xml:space="preserve"> –</w:t>
      </w:r>
      <w:r w:rsidRPr="007C131C">
        <w:t xml:space="preserve"> это передача ответственности за некоторую </w:t>
      </w:r>
      <w:r w:rsidRPr="007C131C">
        <w:rPr>
          <w:lang w:val="en-US"/>
        </w:rPr>
        <w:t>DNS</w:t>
      </w:r>
      <w:r w:rsidRPr="007C131C">
        <w:t xml:space="preserve">-зону отдельному </w:t>
      </w:r>
      <w:r w:rsidRPr="007C131C">
        <w:rPr>
          <w:lang w:val="en-US"/>
        </w:rPr>
        <w:t>DNS</w:t>
      </w:r>
      <w:r w:rsidRPr="007C131C">
        <w:t xml:space="preserve">-серверу. Это распространенная практика в больших сетях, в которых требуется разграничить зоны ответственности за доменные зоны между различными серверами. При делегировании </w:t>
      </w:r>
      <w:r w:rsidRPr="007C131C">
        <w:rPr>
          <w:lang w:val="en-US"/>
        </w:rPr>
        <w:t>DNS</w:t>
      </w:r>
      <w:r w:rsidRPr="007C131C">
        <w:t xml:space="preserve"> в "главный" </w:t>
      </w:r>
      <w:r w:rsidRPr="007C131C">
        <w:rPr>
          <w:lang w:val="en-US"/>
        </w:rPr>
        <w:t>DNS</w:t>
      </w:r>
      <w:r w:rsidRPr="007C131C">
        <w:t xml:space="preserve">-сервер </w:t>
      </w:r>
      <w:r w:rsidRPr="007C131C">
        <w:lastRenderedPageBreak/>
        <w:t xml:space="preserve">вносится запись о том, что "вот за эту </w:t>
      </w:r>
      <w:r w:rsidRPr="007C131C">
        <w:rPr>
          <w:lang w:val="en-US"/>
        </w:rPr>
        <w:t>DNS</w:t>
      </w:r>
      <w:r w:rsidRPr="007C131C">
        <w:t xml:space="preserve">-зону несёт ответственность вон тот </w:t>
      </w:r>
      <w:r w:rsidRPr="007C131C">
        <w:rPr>
          <w:lang w:val="en-US"/>
        </w:rPr>
        <w:t>DNS</w:t>
      </w:r>
      <w:r w:rsidRPr="007C131C">
        <w:t>-сервер, обращайся туда".</w:t>
      </w:r>
      <w:r>
        <w:t xml:space="preserve"> Но в данной лабораторной работе</w:t>
      </w:r>
      <w:r w:rsidRPr="007C131C">
        <w:t xml:space="preserve"> одна зона </w:t>
      </w:r>
      <w:r w:rsidRPr="007C131C">
        <w:rPr>
          <w:lang w:val="en-US"/>
        </w:rPr>
        <w:t>DNS</w:t>
      </w:r>
      <w:r w:rsidRPr="007C131C">
        <w:t xml:space="preserve"> и </w:t>
      </w:r>
      <w:r w:rsidRPr="007C131C">
        <w:rPr>
          <w:lang w:val="en-US"/>
        </w:rPr>
        <w:t>DNS</w:t>
      </w:r>
      <w:r w:rsidRPr="007C131C">
        <w:t>-сервер тоже один</w:t>
      </w:r>
      <w:r>
        <w:t>.</w:t>
      </w:r>
    </w:p>
    <w:p w14:paraId="22E89B7A" w14:textId="77777777" w:rsidR="007C131C" w:rsidRDefault="007C131C" w:rsidP="007C131C"/>
    <w:p w14:paraId="717D626F" w14:textId="77777777" w:rsidR="007C131C" w:rsidRDefault="007C131C" w:rsidP="007C131C">
      <w:pPr>
        <w:pStyle w:val="af8"/>
      </w:pPr>
      <w:r w:rsidRPr="007C131C">
        <w:rPr>
          <w:noProof/>
        </w:rPr>
        <w:drawing>
          <wp:inline distT="0" distB="0" distL="0" distR="0" wp14:anchorId="2012DB96" wp14:editId="614EF91C">
            <wp:extent cx="5099022" cy="3743325"/>
            <wp:effectExtent l="0" t="0" r="0" b="0"/>
            <wp:docPr id="91542308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308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1439" cy="37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F1DD" w14:textId="2AFA2BEC" w:rsidR="007C131C" w:rsidRPr="007C131C" w:rsidRDefault="007C131C" w:rsidP="007C131C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12</w:t>
      </w:r>
      <w:r>
        <w:fldChar w:fldCharType="end"/>
      </w:r>
      <w:r>
        <w:t xml:space="preserve"> – Пропуск пункта о делегировании </w:t>
      </w:r>
      <w:r>
        <w:rPr>
          <w:lang w:val="en-US"/>
        </w:rPr>
        <w:t>DNS</w:t>
      </w:r>
    </w:p>
    <w:p w14:paraId="2CB677BC" w14:textId="77777777" w:rsidR="007C131C" w:rsidRDefault="007C131C" w:rsidP="007C131C"/>
    <w:p w14:paraId="4707FBC2" w14:textId="2DC43D31" w:rsidR="007C131C" w:rsidRPr="007C131C" w:rsidRDefault="007C131C" w:rsidP="007C131C">
      <w:proofErr w:type="spellStart"/>
      <w:r w:rsidRPr="007C131C">
        <w:t>NetBIOS</w:t>
      </w:r>
      <w:proofErr w:type="spellEnd"/>
      <w:r w:rsidRPr="007C131C">
        <w:t xml:space="preserve"> (Network Basic </w:t>
      </w:r>
      <w:proofErr w:type="spellStart"/>
      <w:r w:rsidRPr="007C131C">
        <w:t>Input</w:t>
      </w:r>
      <w:proofErr w:type="spellEnd"/>
      <w:r w:rsidRPr="007C131C">
        <w:t>/</w:t>
      </w:r>
      <w:proofErr w:type="spellStart"/>
      <w:r w:rsidRPr="007C131C">
        <w:t>Output</w:t>
      </w:r>
      <w:proofErr w:type="spellEnd"/>
      <w:r w:rsidRPr="007C131C">
        <w:t xml:space="preserve">) </w:t>
      </w:r>
      <w:r>
        <w:t>–</w:t>
      </w:r>
      <w:r w:rsidRPr="007C131C">
        <w:t xml:space="preserve"> это ещё один способ разрешения имён узлов в сети (более древний и более примитивный, чем DNS). </w:t>
      </w:r>
      <w:proofErr w:type="spellStart"/>
      <w:r w:rsidRPr="007C131C">
        <w:t>NetBIOS</w:t>
      </w:r>
      <w:proofErr w:type="spellEnd"/>
      <w:r w:rsidRPr="007C131C">
        <w:t>-имена не предполагают никакой иерархии, их длина ограничивается всего лишь 16 символами, и они применяются только для разрешения имён компьютеров в локальной сети.</w:t>
      </w:r>
    </w:p>
    <w:p w14:paraId="26021B2C" w14:textId="77777777" w:rsidR="007C131C" w:rsidRPr="007C131C" w:rsidRDefault="007C131C" w:rsidP="007C131C"/>
    <w:p w14:paraId="60150E29" w14:textId="77777777" w:rsidR="000A2974" w:rsidRDefault="000A2974" w:rsidP="000A2974">
      <w:pPr>
        <w:pStyle w:val="af8"/>
      </w:pPr>
      <w:r w:rsidRPr="000A2974">
        <w:rPr>
          <w:noProof/>
        </w:rPr>
        <w:lastRenderedPageBreak/>
        <w:drawing>
          <wp:inline distT="0" distB="0" distL="0" distR="0" wp14:anchorId="751D14B2" wp14:editId="10828849">
            <wp:extent cx="4895850" cy="3589240"/>
            <wp:effectExtent l="0" t="0" r="0" b="0"/>
            <wp:docPr id="70350658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0658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7995" cy="36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2FA8" w14:textId="3848E7C1" w:rsidR="00496A1D" w:rsidRPr="00265DC2" w:rsidRDefault="000A2974" w:rsidP="000A297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13</w:t>
      </w:r>
      <w:r>
        <w:fldChar w:fldCharType="end"/>
      </w:r>
      <w:r>
        <w:t xml:space="preserve"> – Установка </w:t>
      </w:r>
      <w:r>
        <w:rPr>
          <w:lang w:val="en-US"/>
        </w:rPr>
        <w:t>NetBIOS-</w:t>
      </w:r>
      <w:r>
        <w:t>имени</w:t>
      </w:r>
    </w:p>
    <w:p w14:paraId="13DAEF2C" w14:textId="77777777" w:rsidR="00496A1D" w:rsidRDefault="00496A1D" w:rsidP="00496A1D"/>
    <w:p w14:paraId="543A318D" w14:textId="77777777" w:rsidR="00303877" w:rsidRDefault="00303877" w:rsidP="00303877">
      <w:pPr>
        <w:pStyle w:val="af8"/>
      </w:pPr>
      <w:r w:rsidRPr="00303877">
        <w:rPr>
          <w:noProof/>
        </w:rPr>
        <w:drawing>
          <wp:inline distT="0" distB="0" distL="0" distR="0" wp14:anchorId="29347053" wp14:editId="22C58D65">
            <wp:extent cx="5029200" cy="3736672"/>
            <wp:effectExtent l="0" t="0" r="0" b="0"/>
            <wp:docPr id="1935744833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44833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2542" cy="37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656B" w14:textId="569712B9" w:rsidR="00303877" w:rsidRDefault="00303877" w:rsidP="0030387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14</w:t>
      </w:r>
      <w:r>
        <w:fldChar w:fldCharType="end"/>
      </w:r>
      <w:r>
        <w:t xml:space="preserve"> – Расположение базы данных</w:t>
      </w:r>
    </w:p>
    <w:p w14:paraId="7204E59F" w14:textId="77777777" w:rsidR="00303877" w:rsidRDefault="00303877" w:rsidP="00303877"/>
    <w:p w14:paraId="6849BD77" w14:textId="2AA818A1" w:rsidR="00303877" w:rsidRDefault="00303877" w:rsidP="00303877">
      <w:r>
        <w:t>Все настройки должны проходить предварительную проверку.</w:t>
      </w:r>
    </w:p>
    <w:p w14:paraId="740975AD" w14:textId="77777777" w:rsidR="00303877" w:rsidRDefault="00303877" w:rsidP="00303877"/>
    <w:p w14:paraId="42B44A9E" w14:textId="77777777" w:rsidR="00303877" w:rsidRDefault="00303877" w:rsidP="00303877">
      <w:pPr>
        <w:pStyle w:val="af8"/>
      </w:pPr>
      <w:r w:rsidRPr="00303877">
        <w:rPr>
          <w:noProof/>
        </w:rPr>
        <w:drawing>
          <wp:inline distT="0" distB="0" distL="0" distR="0" wp14:anchorId="41343928" wp14:editId="00AF3620">
            <wp:extent cx="5381625" cy="3933978"/>
            <wp:effectExtent l="0" t="0" r="0" b="0"/>
            <wp:docPr id="100846905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6905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5362" cy="393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E1EB" w14:textId="1B9D649E" w:rsidR="00303877" w:rsidRDefault="00303877" w:rsidP="0030387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15</w:t>
      </w:r>
      <w:r>
        <w:fldChar w:fldCharType="end"/>
      </w:r>
      <w:r>
        <w:t xml:space="preserve"> – Все проверки пройдены</w:t>
      </w:r>
    </w:p>
    <w:p w14:paraId="19D2AB2D" w14:textId="77777777" w:rsidR="00303877" w:rsidRDefault="00303877" w:rsidP="00303877"/>
    <w:p w14:paraId="3A86BF59" w14:textId="157DABCE" w:rsidR="00303877" w:rsidRDefault="00303877" w:rsidP="00303877">
      <w:r>
        <w:t>Далее необходимо нажать «</w:t>
      </w:r>
      <w:r>
        <w:rPr>
          <w:lang w:val="en-US"/>
        </w:rPr>
        <w:t>Install</w:t>
      </w:r>
      <w:r>
        <w:t>»</w:t>
      </w:r>
      <w:r w:rsidR="00173154">
        <w:t xml:space="preserve"> и подождать. Стенд перезагрузится.</w:t>
      </w:r>
    </w:p>
    <w:p w14:paraId="13A2338B" w14:textId="77777777" w:rsidR="00303877" w:rsidRDefault="00303877" w:rsidP="00303877"/>
    <w:p w14:paraId="0AC2E6AF" w14:textId="77777777" w:rsidR="001201E8" w:rsidRDefault="001201E8" w:rsidP="001201E8">
      <w:pPr>
        <w:pStyle w:val="af8"/>
      </w:pPr>
      <w:r w:rsidRPr="001201E8">
        <w:rPr>
          <w:noProof/>
        </w:rPr>
        <w:drawing>
          <wp:inline distT="0" distB="0" distL="0" distR="0" wp14:anchorId="6EBA685B" wp14:editId="47DD0D69">
            <wp:extent cx="2895851" cy="2758679"/>
            <wp:effectExtent l="0" t="0" r="0" b="3810"/>
            <wp:docPr id="150424542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4542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D189" w14:textId="72FA88BD" w:rsidR="00303877" w:rsidRDefault="001201E8" w:rsidP="001201E8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16</w:t>
      </w:r>
      <w:r>
        <w:fldChar w:fldCharType="end"/>
      </w:r>
      <w:r>
        <w:t xml:space="preserve"> – Просмотр компонентов домена</w:t>
      </w:r>
    </w:p>
    <w:p w14:paraId="5BF7A2B6" w14:textId="77777777" w:rsidR="001201E8" w:rsidRDefault="001201E8" w:rsidP="001201E8"/>
    <w:p w14:paraId="2DC5825F" w14:textId="77777777" w:rsidR="001201E8" w:rsidRDefault="001201E8" w:rsidP="001201E8">
      <w:pPr>
        <w:pStyle w:val="af8"/>
      </w:pPr>
      <w:r w:rsidRPr="001201E8">
        <w:rPr>
          <w:noProof/>
        </w:rPr>
        <w:lastRenderedPageBreak/>
        <w:drawing>
          <wp:inline distT="0" distB="0" distL="0" distR="0" wp14:anchorId="4F5C63D3" wp14:editId="2D6592FD">
            <wp:extent cx="4592967" cy="3238500"/>
            <wp:effectExtent l="0" t="0" r="0" b="0"/>
            <wp:docPr id="3968245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245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6771" cy="324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73D9" w14:textId="462FCCAF" w:rsidR="001201E8" w:rsidRDefault="001201E8" w:rsidP="001201E8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17</w:t>
      </w:r>
      <w:r>
        <w:fldChar w:fldCharType="end"/>
      </w:r>
      <w:r>
        <w:t xml:space="preserve"> – Просмотр компонентов домена</w:t>
      </w:r>
    </w:p>
    <w:p w14:paraId="0927A05D" w14:textId="77777777" w:rsidR="001C446D" w:rsidRDefault="001C446D" w:rsidP="001C446D"/>
    <w:p w14:paraId="224A574E" w14:textId="77CF80A6" w:rsidR="001C446D" w:rsidRDefault="001C446D" w:rsidP="001C446D">
      <w:r>
        <w:t xml:space="preserve">Далее необходимо отключить </w:t>
      </w:r>
      <w:proofErr w:type="spellStart"/>
      <w:r>
        <w:t>фаервол</w:t>
      </w:r>
      <w:proofErr w:type="spellEnd"/>
      <w:r>
        <w:t>.</w:t>
      </w:r>
    </w:p>
    <w:p w14:paraId="572FD3C5" w14:textId="77777777" w:rsidR="001C446D" w:rsidRDefault="001C446D" w:rsidP="001C446D"/>
    <w:p w14:paraId="51C0CE0E" w14:textId="77777777" w:rsidR="001C446D" w:rsidRDefault="001C446D" w:rsidP="001C446D">
      <w:pPr>
        <w:pStyle w:val="af8"/>
      </w:pPr>
      <w:r w:rsidRPr="001C446D">
        <w:rPr>
          <w:noProof/>
        </w:rPr>
        <w:drawing>
          <wp:inline distT="0" distB="0" distL="0" distR="0" wp14:anchorId="23BC00FF" wp14:editId="1DEE3A22">
            <wp:extent cx="4907280" cy="3501173"/>
            <wp:effectExtent l="0" t="0" r="0" b="0"/>
            <wp:docPr id="1213112840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12840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1663" cy="350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FB11" w14:textId="2190D43B" w:rsidR="001C446D" w:rsidRDefault="001C446D" w:rsidP="001C446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18</w:t>
      </w:r>
      <w:r>
        <w:fldChar w:fldCharType="end"/>
      </w:r>
      <w:r>
        <w:t xml:space="preserve"> – Отключение </w:t>
      </w:r>
      <w:r>
        <w:rPr>
          <w:lang w:val="en-US"/>
        </w:rPr>
        <w:t>Firewall</w:t>
      </w:r>
    </w:p>
    <w:p w14:paraId="66A56642" w14:textId="77777777" w:rsidR="001C446D" w:rsidRDefault="001C446D" w:rsidP="001C446D"/>
    <w:p w14:paraId="14E2EF48" w14:textId="056CCA2B" w:rsidR="001C446D" w:rsidRDefault="001C446D" w:rsidP="001C446D">
      <w:r>
        <w:lastRenderedPageBreak/>
        <w:t>Также необходимо включить видимость в сети</w:t>
      </w:r>
      <w:r w:rsidR="00AA3FB1" w:rsidRPr="00AA3FB1">
        <w:t xml:space="preserve"> (</w:t>
      </w:r>
      <w:r w:rsidR="00AA3FB1">
        <w:t>которая отключается при каждой перезагрузке системы</w:t>
      </w:r>
      <w:r w:rsidR="00AA3FB1" w:rsidRPr="00AA3FB1">
        <w:t>)</w:t>
      </w:r>
      <w:r>
        <w:t>.</w:t>
      </w:r>
    </w:p>
    <w:p w14:paraId="143A62CC" w14:textId="77777777" w:rsidR="00AA3FB1" w:rsidRDefault="00AA3FB1" w:rsidP="001C446D"/>
    <w:p w14:paraId="4D6E6B79" w14:textId="77777777" w:rsidR="001C446D" w:rsidRDefault="001C446D" w:rsidP="001C446D">
      <w:pPr>
        <w:pStyle w:val="af8"/>
      </w:pPr>
      <w:r w:rsidRPr="001C446D">
        <w:rPr>
          <w:noProof/>
        </w:rPr>
        <w:drawing>
          <wp:inline distT="0" distB="0" distL="0" distR="0" wp14:anchorId="026E675F" wp14:editId="44F35094">
            <wp:extent cx="6300470" cy="3313430"/>
            <wp:effectExtent l="0" t="0" r="0" b="0"/>
            <wp:docPr id="42041654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1654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CACE" w14:textId="701B97EB" w:rsidR="001C446D" w:rsidRDefault="001C446D" w:rsidP="001C446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19</w:t>
      </w:r>
      <w:r>
        <w:fldChar w:fldCharType="end"/>
      </w:r>
      <w:r>
        <w:t xml:space="preserve"> – Включение видимости в сети</w:t>
      </w:r>
    </w:p>
    <w:p w14:paraId="2BD87C1E" w14:textId="77777777" w:rsidR="001C446D" w:rsidRDefault="001C446D" w:rsidP="001C446D"/>
    <w:p w14:paraId="673FECE6" w14:textId="77777777" w:rsidR="0003777A" w:rsidRDefault="0003777A" w:rsidP="0003777A">
      <w:pPr>
        <w:pStyle w:val="af8"/>
      </w:pPr>
      <w:r w:rsidRPr="0003777A">
        <w:rPr>
          <w:noProof/>
        </w:rPr>
        <w:drawing>
          <wp:inline distT="0" distB="0" distL="0" distR="0" wp14:anchorId="73CDF9AD" wp14:editId="7C2DF008">
            <wp:extent cx="6300470" cy="3261995"/>
            <wp:effectExtent l="0" t="0" r="0" b="0"/>
            <wp:docPr id="175900344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0344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607B" w14:textId="5C86DDD8" w:rsidR="001C446D" w:rsidRDefault="0003777A" w:rsidP="0003777A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20</w:t>
      </w:r>
      <w:r>
        <w:fldChar w:fldCharType="end"/>
      </w:r>
      <w:r>
        <w:t xml:space="preserve"> – Включение видимости в сети</w:t>
      </w:r>
    </w:p>
    <w:p w14:paraId="54A8FFAF" w14:textId="77777777" w:rsidR="0003777A" w:rsidRDefault="0003777A" w:rsidP="0003777A"/>
    <w:p w14:paraId="429837BE" w14:textId="694B3A3F" w:rsidR="0003777A" w:rsidRPr="00D93AA7" w:rsidRDefault="0003777A" w:rsidP="0003777A">
      <w:r>
        <w:lastRenderedPageBreak/>
        <w:t xml:space="preserve">Далее необходимо </w:t>
      </w:r>
      <w:r w:rsidR="00D93AA7">
        <w:t xml:space="preserve">установить </w:t>
      </w:r>
      <w:r w:rsidR="00D93AA7" w:rsidRPr="00D93AA7">
        <w:t xml:space="preserve">политики выполнения </w:t>
      </w:r>
      <w:proofErr w:type="spellStart"/>
      <w:r w:rsidR="00D93AA7" w:rsidRPr="00D93AA7">
        <w:t>PowerShell</w:t>
      </w:r>
      <w:proofErr w:type="spellEnd"/>
      <w:r w:rsidR="00D93AA7">
        <w:t xml:space="preserve"> (для запуска скриптов)</w:t>
      </w:r>
      <w:r>
        <w:t>.</w:t>
      </w:r>
      <w:r w:rsidR="00D93AA7" w:rsidRPr="00D93AA7">
        <w:t xml:space="preserve"> Область действия </w:t>
      </w:r>
      <w:proofErr w:type="spellStart"/>
      <w:r w:rsidR="00D93AA7" w:rsidRPr="00D93AA7">
        <w:t>Set-ExecutionPolicy</w:t>
      </w:r>
      <w:proofErr w:type="spellEnd"/>
      <w:r w:rsidR="00D93AA7" w:rsidRPr="00D93AA7">
        <w:t xml:space="preserve"> командлета по умолчанию </w:t>
      </w:r>
      <w:r w:rsidR="00D93AA7">
        <w:t>–</w:t>
      </w:r>
      <w:r w:rsidR="00D93AA7" w:rsidRPr="00D93AA7">
        <w:t xml:space="preserve"> </w:t>
      </w:r>
      <w:proofErr w:type="spellStart"/>
      <w:r w:rsidR="00D93AA7" w:rsidRPr="00D93AA7">
        <w:t>LocalMachine</w:t>
      </w:r>
      <w:proofErr w:type="spellEnd"/>
      <w:r w:rsidR="00D93AA7" w:rsidRPr="00D93AA7">
        <w:t>, которая затрагивает всех, кто использует компьютер.</w:t>
      </w:r>
    </w:p>
    <w:p w14:paraId="0A9668D7" w14:textId="77777777" w:rsidR="0003777A" w:rsidRDefault="0003777A" w:rsidP="0003777A"/>
    <w:p w14:paraId="4C0DC430" w14:textId="77777777" w:rsidR="0003777A" w:rsidRDefault="0003777A" w:rsidP="0003777A">
      <w:pPr>
        <w:pStyle w:val="af8"/>
      </w:pPr>
      <w:r w:rsidRPr="0003777A">
        <w:rPr>
          <w:noProof/>
        </w:rPr>
        <w:drawing>
          <wp:inline distT="0" distB="0" distL="0" distR="0" wp14:anchorId="4BBC6209" wp14:editId="321702DA">
            <wp:extent cx="6300470" cy="1423035"/>
            <wp:effectExtent l="0" t="0" r="0" b="0"/>
            <wp:docPr id="611135135" name="Рисунок 1" descr="Изображение выглядит как текст, Шриф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35135" name="Рисунок 1" descr="Изображение выглядит как текст, Шриф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5B6B" w14:textId="07A67EBA" w:rsidR="0003777A" w:rsidRPr="0079475F" w:rsidRDefault="0003777A" w:rsidP="0003777A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21</w:t>
      </w:r>
      <w:r>
        <w:fldChar w:fldCharType="end"/>
      </w:r>
      <w:r>
        <w:t xml:space="preserve"> – Установка разрешений</w:t>
      </w:r>
    </w:p>
    <w:p w14:paraId="76989F03" w14:textId="77777777" w:rsidR="00F71A87" w:rsidRPr="0079475F" w:rsidRDefault="00F71A87" w:rsidP="00F71A87"/>
    <w:p w14:paraId="0C38139E" w14:textId="170B25C7" w:rsidR="00D93AA7" w:rsidRDefault="00D93AA7" w:rsidP="00D93AA7">
      <w:r>
        <w:t xml:space="preserve">Можно не забыть сделать </w:t>
      </w:r>
      <w:proofErr w:type="spellStart"/>
      <w:r>
        <w:t>снапшот</w:t>
      </w:r>
      <w:proofErr w:type="spellEnd"/>
      <w:r>
        <w:t xml:space="preserve"> машины.</w:t>
      </w:r>
    </w:p>
    <w:p w14:paraId="35646600" w14:textId="3C113041" w:rsidR="00D93AA7" w:rsidRDefault="00D93AA7" w:rsidP="00F71A87">
      <w:r>
        <w:t>Далее будет настроена политика паролей.</w:t>
      </w:r>
    </w:p>
    <w:p w14:paraId="38853D0E" w14:textId="77777777" w:rsidR="00D93AA7" w:rsidRDefault="00D93AA7" w:rsidP="00F71A87"/>
    <w:p w14:paraId="7580CC42" w14:textId="4E1ADC5C" w:rsidR="00D93AA7" w:rsidRDefault="00D93AA7" w:rsidP="00F71A87">
      <w:r w:rsidRPr="00D93AA7">
        <w:t>Парольная политика в домене Active Directory задает базовые требования безопасности к паролям учетных записей пользователей такие как сложность, длину пароля, частоту смены пароля и т.д. Надежная политика паролей AD позволяет снизить возможность подбора или перехвата паролей пользователей.</w:t>
      </w:r>
    </w:p>
    <w:p w14:paraId="689D8B5D" w14:textId="77777777" w:rsidR="00D93AA7" w:rsidRDefault="00D93AA7" w:rsidP="00F71A87"/>
    <w:p w14:paraId="0022B2EA" w14:textId="4E367B85" w:rsidR="00D93AA7" w:rsidRPr="0079475F" w:rsidRDefault="00D93AA7" w:rsidP="00D93AA7">
      <w:r w:rsidRPr="00D93AA7">
        <w:t>Настройки политик</w:t>
      </w:r>
      <w:r>
        <w:t>и</w:t>
      </w:r>
      <w:r w:rsidRPr="00D93AA7">
        <w:t xml:space="preserve"> паролей пользователей в домене AD по умолчанию задаются через групповую политику </w:t>
      </w:r>
      <w:proofErr w:type="spellStart"/>
      <w:r w:rsidRPr="00D93AA7">
        <w:t>Default</w:t>
      </w:r>
      <w:proofErr w:type="spellEnd"/>
      <w:r w:rsidRPr="00D93AA7">
        <w:t xml:space="preserve"> Domain Policy.</w:t>
      </w:r>
    </w:p>
    <w:p w14:paraId="610493AB" w14:textId="259078B9" w:rsidR="001F0724" w:rsidRPr="001F0724" w:rsidRDefault="001F0724" w:rsidP="00D93AA7">
      <w:r>
        <w:t xml:space="preserve">Необходимо отредактировать </w:t>
      </w:r>
      <w:proofErr w:type="spellStart"/>
      <w:r w:rsidRPr="00D93AA7">
        <w:t>Default</w:t>
      </w:r>
      <w:proofErr w:type="spellEnd"/>
      <w:r w:rsidRPr="00D93AA7">
        <w:t xml:space="preserve"> Domain Policy</w:t>
      </w:r>
      <w:r>
        <w:t xml:space="preserve"> с помощью кнопки «</w:t>
      </w:r>
      <w:r>
        <w:rPr>
          <w:lang w:val="en-US"/>
        </w:rPr>
        <w:t>Edit</w:t>
      </w:r>
      <w:r>
        <w:t xml:space="preserve">». Если она недоступна, необходимо изменить права, добавив пользователя в группу </w:t>
      </w:r>
      <w:r w:rsidRPr="001F0724">
        <w:t xml:space="preserve">Group Policy </w:t>
      </w:r>
      <w:proofErr w:type="spellStart"/>
      <w:r w:rsidRPr="001F0724">
        <w:t>Creator</w:t>
      </w:r>
      <w:proofErr w:type="spellEnd"/>
      <w:r w:rsidRPr="001F0724">
        <w:t xml:space="preserve"> </w:t>
      </w:r>
      <w:proofErr w:type="spellStart"/>
      <w:r w:rsidRPr="001F0724">
        <w:t>Owners</w:t>
      </w:r>
      <w:proofErr w:type="spellEnd"/>
      <w:r>
        <w:t xml:space="preserve"> (и на всякий случай в другие </w:t>
      </w:r>
      <w:proofErr w:type="spellStart"/>
      <w:r>
        <w:t>админские</w:t>
      </w:r>
      <w:proofErr w:type="spellEnd"/>
      <w:r>
        <w:t xml:space="preserve"> группы). Затем перезагрузить стенд.</w:t>
      </w:r>
    </w:p>
    <w:p w14:paraId="4321F80E" w14:textId="77777777" w:rsidR="00D93AA7" w:rsidRPr="001F0724" w:rsidRDefault="00D93AA7" w:rsidP="00F71A87"/>
    <w:p w14:paraId="4A925D6A" w14:textId="77777777" w:rsidR="001F0724" w:rsidRPr="001F0724" w:rsidRDefault="001F0724" w:rsidP="00F71A87"/>
    <w:p w14:paraId="413AB289" w14:textId="77777777" w:rsidR="00D93AA7" w:rsidRDefault="00D93AA7" w:rsidP="00D93AA7">
      <w:pPr>
        <w:pStyle w:val="af8"/>
      </w:pPr>
      <w:r w:rsidRPr="00D93AA7">
        <w:rPr>
          <w:noProof/>
        </w:rPr>
        <w:lastRenderedPageBreak/>
        <w:drawing>
          <wp:inline distT="0" distB="0" distL="0" distR="0" wp14:anchorId="10049949" wp14:editId="54B715EA">
            <wp:extent cx="2804403" cy="3162574"/>
            <wp:effectExtent l="0" t="0" r="0" b="0"/>
            <wp:docPr id="593444800" name="Рисунок 1" descr="Изображение выглядит как текст, электроник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44800" name="Рисунок 1" descr="Изображение выглядит как текст, электроника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F7B6" w14:textId="4FD1583A" w:rsidR="00D93AA7" w:rsidRDefault="00D93AA7" w:rsidP="00D93AA7">
      <w:pPr>
        <w:pStyle w:val="ad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22</w:t>
      </w:r>
      <w:r>
        <w:fldChar w:fldCharType="end"/>
      </w:r>
      <w:r>
        <w:t xml:space="preserve"> – Настройка парольной политики</w:t>
      </w:r>
    </w:p>
    <w:p w14:paraId="7D1EF47C" w14:textId="77777777" w:rsidR="001F0724" w:rsidRDefault="001F0724" w:rsidP="001F0724">
      <w:pPr>
        <w:rPr>
          <w:lang w:val="en-US"/>
        </w:rPr>
      </w:pPr>
    </w:p>
    <w:p w14:paraId="3F2A9E7A" w14:textId="77777777" w:rsidR="001F0724" w:rsidRDefault="001F0724" w:rsidP="001F0724">
      <w:pPr>
        <w:pStyle w:val="af8"/>
      </w:pPr>
      <w:r w:rsidRPr="001F0724">
        <w:rPr>
          <w:noProof/>
          <w:lang w:val="en-US"/>
        </w:rPr>
        <w:drawing>
          <wp:inline distT="0" distB="0" distL="0" distR="0" wp14:anchorId="4025A27A" wp14:editId="18CB27CE">
            <wp:extent cx="5715495" cy="4435224"/>
            <wp:effectExtent l="0" t="0" r="0" b="3810"/>
            <wp:docPr id="106093844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3844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B671" w14:textId="057C916B" w:rsidR="001F0724" w:rsidRDefault="001F0724" w:rsidP="001F072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23</w:t>
      </w:r>
      <w:r>
        <w:fldChar w:fldCharType="end"/>
      </w:r>
      <w:r>
        <w:rPr>
          <w:lang w:val="en-US"/>
        </w:rPr>
        <w:t xml:space="preserve"> – Edit</w:t>
      </w:r>
    </w:p>
    <w:p w14:paraId="2BA4940E" w14:textId="77777777" w:rsidR="001F0724" w:rsidRDefault="001F0724" w:rsidP="001F0724"/>
    <w:p w14:paraId="40760E40" w14:textId="77777777" w:rsidR="001F0724" w:rsidRDefault="001F0724" w:rsidP="001F0724">
      <w:pPr>
        <w:pStyle w:val="af8"/>
      </w:pPr>
      <w:r w:rsidRPr="001F0724">
        <w:rPr>
          <w:noProof/>
        </w:rPr>
        <w:lastRenderedPageBreak/>
        <w:drawing>
          <wp:inline distT="0" distB="0" distL="0" distR="0" wp14:anchorId="12E931EF" wp14:editId="04008D7A">
            <wp:extent cx="5876925" cy="3493459"/>
            <wp:effectExtent l="0" t="0" r="0" b="0"/>
            <wp:docPr id="135014117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4117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0066" cy="34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AEBE" w14:textId="66159186" w:rsidR="001F0724" w:rsidRDefault="001F0724" w:rsidP="001F0724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24</w:t>
      </w:r>
      <w:r>
        <w:fldChar w:fldCharType="end"/>
      </w:r>
      <w:r>
        <w:t xml:space="preserve"> – Поиск политик</w:t>
      </w:r>
    </w:p>
    <w:p w14:paraId="42F2522B" w14:textId="77777777" w:rsidR="00AC2610" w:rsidRDefault="00AC2610" w:rsidP="00AC2610"/>
    <w:p w14:paraId="05C71BD4" w14:textId="4283537B" w:rsidR="00AC2610" w:rsidRDefault="00AC2610" w:rsidP="00AC2610">
      <w:r>
        <w:t>Далее были установлены настройки, блокирующие на 5 минут после 3-кратного ввода неправильного пароля.</w:t>
      </w:r>
    </w:p>
    <w:p w14:paraId="44E4E7F6" w14:textId="77777777" w:rsidR="00AC2610" w:rsidRDefault="00AC2610" w:rsidP="00AC2610"/>
    <w:p w14:paraId="3D1C64F9" w14:textId="77777777" w:rsidR="00AC2610" w:rsidRDefault="00AC2610" w:rsidP="00AC2610">
      <w:pPr>
        <w:pStyle w:val="af8"/>
      </w:pPr>
      <w:r w:rsidRPr="00AC2610">
        <w:rPr>
          <w:noProof/>
        </w:rPr>
        <w:drawing>
          <wp:inline distT="0" distB="0" distL="0" distR="0" wp14:anchorId="29B1C6CD" wp14:editId="12B112FC">
            <wp:extent cx="5715000" cy="3361494"/>
            <wp:effectExtent l="0" t="0" r="0" b="0"/>
            <wp:docPr id="78349740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9740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7255" cy="33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5CAB" w14:textId="295B9504" w:rsidR="00AC2610" w:rsidRPr="00AC2610" w:rsidRDefault="00AC2610" w:rsidP="00AC2610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25</w:t>
      </w:r>
      <w:r>
        <w:fldChar w:fldCharType="end"/>
      </w:r>
      <w:r>
        <w:t xml:space="preserve"> – Новые настройки</w:t>
      </w:r>
    </w:p>
    <w:p w14:paraId="3C82DF98" w14:textId="77777777" w:rsidR="00D93AA7" w:rsidRDefault="00D93AA7" w:rsidP="00D93AA7"/>
    <w:p w14:paraId="4FBD3631" w14:textId="44930CDC" w:rsidR="00AC2610" w:rsidRPr="0079475F" w:rsidRDefault="00AC2610" w:rsidP="00D93AA7">
      <w:r>
        <w:lastRenderedPageBreak/>
        <w:t>По требованиям к лабораторной работе была создана простейшая структура компании</w:t>
      </w:r>
      <w:r w:rsidR="00385F53" w:rsidRPr="00385F53">
        <w:t>.</w:t>
      </w:r>
    </w:p>
    <w:p w14:paraId="2447B674" w14:textId="77777777" w:rsidR="00385F53" w:rsidRPr="0079475F" w:rsidRDefault="00385F53" w:rsidP="00D93AA7"/>
    <w:p w14:paraId="7A69D4BB" w14:textId="77777777" w:rsidR="00385F53" w:rsidRDefault="00385F53" w:rsidP="00385F53">
      <w:pPr>
        <w:pStyle w:val="ad"/>
        <w:keepNext/>
      </w:pPr>
      <w:r>
        <w:rPr>
          <w:noProof/>
          <w:lang w:val="en-US"/>
        </w:rPr>
        <w:drawing>
          <wp:inline distT="0" distB="0" distL="0" distR="0" wp14:anchorId="2AD79503" wp14:editId="6B6905DF">
            <wp:extent cx="3629025" cy="1533525"/>
            <wp:effectExtent l="0" t="0" r="0" b="0"/>
            <wp:docPr id="11356873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1CE4" w14:textId="3B00D2F2" w:rsidR="00385F53" w:rsidRDefault="00385F53" w:rsidP="00385F5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26</w:t>
      </w:r>
      <w:r>
        <w:fldChar w:fldCharType="end"/>
      </w:r>
      <w:r w:rsidRPr="00385F53">
        <w:t xml:space="preserve"> – </w:t>
      </w:r>
      <w:r>
        <w:t>Структура компании</w:t>
      </w:r>
    </w:p>
    <w:p w14:paraId="469D95E1" w14:textId="77777777" w:rsidR="00385F53" w:rsidRDefault="00385F53" w:rsidP="00385F53"/>
    <w:p w14:paraId="559148FE" w14:textId="68E2B3F6" w:rsidR="00385F53" w:rsidRDefault="00385F53" w:rsidP="00385F53">
      <w:r>
        <w:t>Далее необходимо создать юниты для подразделений компании.</w:t>
      </w:r>
    </w:p>
    <w:p w14:paraId="48672B29" w14:textId="77777777" w:rsidR="00385F53" w:rsidRDefault="00385F53" w:rsidP="00385F53"/>
    <w:p w14:paraId="782A5012" w14:textId="77777777" w:rsidR="00385F53" w:rsidRDefault="00385F53" w:rsidP="00385F53">
      <w:pPr>
        <w:pStyle w:val="af8"/>
      </w:pPr>
      <w:r w:rsidRPr="00385F53">
        <w:rPr>
          <w:noProof/>
        </w:rPr>
        <w:drawing>
          <wp:inline distT="0" distB="0" distL="0" distR="0" wp14:anchorId="1E493E71" wp14:editId="16F8D0DA">
            <wp:extent cx="5700254" cy="4023709"/>
            <wp:effectExtent l="0" t="0" r="0" b="0"/>
            <wp:docPr id="189164064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4064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19A6" w14:textId="56EC7F04" w:rsidR="00385F53" w:rsidRDefault="00385F53" w:rsidP="00385F5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27</w:t>
      </w:r>
      <w:r>
        <w:fldChar w:fldCharType="end"/>
      </w:r>
      <w:r>
        <w:t xml:space="preserve"> – Создание юнитов</w:t>
      </w:r>
    </w:p>
    <w:p w14:paraId="5F617D24" w14:textId="77777777" w:rsidR="00385F53" w:rsidRDefault="00385F53" w:rsidP="00385F53"/>
    <w:p w14:paraId="43A1CF15" w14:textId="77777777" w:rsidR="00385F53" w:rsidRDefault="00385F53" w:rsidP="00385F53">
      <w:pPr>
        <w:pStyle w:val="af8"/>
      </w:pPr>
      <w:r w:rsidRPr="00385F53">
        <w:rPr>
          <w:noProof/>
        </w:rPr>
        <w:lastRenderedPageBreak/>
        <w:drawing>
          <wp:inline distT="0" distB="0" distL="0" distR="0" wp14:anchorId="7C26BF71" wp14:editId="6A8296DE">
            <wp:extent cx="4143953" cy="3553321"/>
            <wp:effectExtent l="0" t="0" r="9525" b="9525"/>
            <wp:docPr id="135205895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5895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2F63" w14:textId="69EC6B8B" w:rsidR="00385F53" w:rsidRDefault="00385F53" w:rsidP="00385F5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28</w:t>
      </w:r>
      <w:r>
        <w:fldChar w:fldCharType="end"/>
      </w:r>
      <w:r>
        <w:t xml:space="preserve"> – Создание юнита</w:t>
      </w:r>
    </w:p>
    <w:p w14:paraId="44785495" w14:textId="77777777" w:rsidR="00A60215" w:rsidRDefault="00A60215" w:rsidP="00A60215"/>
    <w:p w14:paraId="7040AA73" w14:textId="77777777" w:rsidR="00A60215" w:rsidRDefault="00A60215" w:rsidP="00A60215">
      <w:pPr>
        <w:pStyle w:val="af8"/>
      </w:pPr>
      <w:r w:rsidRPr="00A60215">
        <w:rPr>
          <w:noProof/>
        </w:rPr>
        <w:drawing>
          <wp:inline distT="0" distB="0" distL="0" distR="0" wp14:anchorId="276C3AD9" wp14:editId="7E1A6906">
            <wp:extent cx="5692633" cy="3894157"/>
            <wp:effectExtent l="0" t="0" r="3810" b="0"/>
            <wp:docPr id="97420266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0266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C101" w14:textId="3AE84B7B" w:rsidR="00A60215" w:rsidRPr="0079475F" w:rsidRDefault="00A60215" w:rsidP="00A60215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29</w:t>
      </w:r>
      <w:r>
        <w:fldChar w:fldCharType="end"/>
      </w:r>
      <w:r>
        <w:t xml:space="preserve"> – Созданные юниты</w:t>
      </w:r>
    </w:p>
    <w:p w14:paraId="5F27CA69" w14:textId="77777777" w:rsidR="00134492" w:rsidRPr="0079475F" w:rsidRDefault="00134492" w:rsidP="00134492"/>
    <w:p w14:paraId="1EDAD0AB" w14:textId="77777777" w:rsidR="00D62A94" w:rsidRPr="00D62A94" w:rsidRDefault="00134492" w:rsidP="00134492">
      <w:r>
        <w:t>Далее будут настроены сетевые папки.</w:t>
      </w:r>
    </w:p>
    <w:p w14:paraId="033140C3" w14:textId="2FCB21C2" w:rsidR="00134492" w:rsidRPr="00C021C8" w:rsidRDefault="00D62A94" w:rsidP="00134492">
      <w:r>
        <w:lastRenderedPageBreak/>
        <w:t xml:space="preserve">Необходимо запустить </w:t>
      </w:r>
      <w:r>
        <w:rPr>
          <w:lang w:val="en-US"/>
        </w:rPr>
        <w:t>mmc</w:t>
      </w:r>
      <w:r w:rsidRPr="00D62A94">
        <w:t xml:space="preserve"> (</w:t>
      </w:r>
      <w:r>
        <w:rPr>
          <w:lang w:val="en-US"/>
        </w:rPr>
        <w:t>Win</w:t>
      </w:r>
      <w:r w:rsidRPr="00D62A94">
        <w:t xml:space="preserve"> + </w:t>
      </w:r>
      <w:r>
        <w:rPr>
          <w:lang w:val="en-US"/>
        </w:rPr>
        <w:t>R</w:t>
      </w:r>
      <w:r w:rsidRPr="00D62A94">
        <w:t>).</w:t>
      </w:r>
    </w:p>
    <w:p w14:paraId="1DE77472" w14:textId="77777777" w:rsidR="00D62A94" w:rsidRPr="00C021C8" w:rsidRDefault="00D62A94" w:rsidP="00134492"/>
    <w:p w14:paraId="61CE0F40" w14:textId="77777777" w:rsidR="00474B40" w:rsidRDefault="00134492" w:rsidP="00474B40">
      <w:pPr>
        <w:pStyle w:val="af8"/>
      </w:pPr>
      <w:r w:rsidRPr="00134492">
        <w:rPr>
          <w:noProof/>
        </w:rPr>
        <w:drawing>
          <wp:inline distT="0" distB="0" distL="0" distR="0" wp14:anchorId="212FCCB6" wp14:editId="0046D2B5">
            <wp:extent cx="2766300" cy="2766300"/>
            <wp:effectExtent l="0" t="0" r="0" b="0"/>
            <wp:docPr id="1199591424" name="Рисунок 1" descr="Изображение выглядит как текст, снимок экрана, диспле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91424" name="Рисунок 1" descr="Изображение выглядит как текст, снимок экрана, дисплей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A044" w14:textId="61CFA281" w:rsidR="00A60215" w:rsidRDefault="00474B40" w:rsidP="00474B40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30</w:t>
      </w:r>
      <w:r>
        <w:fldChar w:fldCharType="end"/>
      </w:r>
      <w:r>
        <w:t xml:space="preserve"> – Поиск редактора управления групповыми политиками</w:t>
      </w:r>
    </w:p>
    <w:p w14:paraId="318C10C3" w14:textId="77777777" w:rsidR="00A60215" w:rsidRPr="0011534B" w:rsidRDefault="00A60215" w:rsidP="00A60215"/>
    <w:p w14:paraId="0EE332F2" w14:textId="77777777" w:rsidR="00474B40" w:rsidRDefault="00474B40" w:rsidP="00474B40">
      <w:pPr>
        <w:pStyle w:val="af8"/>
      </w:pPr>
      <w:r w:rsidRPr="00474B40">
        <w:rPr>
          <w:noProof/>
          <w:lang w:val="en-US"/>
        </w:rPr>
        <w:drawing>
          <wp:inline distT="0" distB="0" distL="0" distR="0" wp14:anchorId="58F1A04D" wp14:editId="030B246C">
            <wp:extent cx="5044877" cy="3596952"/>
            <wp:effectExtent l="0" t="0" r="3810" b="3810"/>
            <wp:docPr id="77735113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5113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6674" w14:textId="681B6281" w:rsidR="00474B40" w:rsidRPr="00474B40" w:rsidRDefault="00474B40" w:rsidP="00474B40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31</w:t>
      </w:r>
      <w:r>
        <w:fldChar w:fldCharType="end"/>
      </w:r>
      <w:r w:rsidRPr="00474B40">
        <w:t xml:space="preserve"> – Поиск редактора управления групповыми политиками</w:t>
      </w:r>
    </w:p>
    <w:p w14:paraId="67D1EE20" w14:textId="77777777" w:rsidR="00474B40" w:rsidRPr="0011534B" w:rsidRDefault="00474B40" w:rsidP="00474B40"/>
    <w:p w14:paraId="61D5E3E8" w14:textId="77777777" w:rsidR="00474B40" w:rsidRDefault="00474B40" w:rsidP="00474B40">
      <w:pPr>
        <w:pStyle w:val="af8"/>
      </w:pPr>
      <w:r w:rsidRPr="00474B40">
        <w:rPr>
          <w:noProof/>
          <w:lang w:val="en-US"/>
        </w:rPr>
        <w:lastRenderedPageBreak/>
        <w:drawing>
          <wp:inline distT="0" distB="0" distL="0" distR="0" wp14:anchorId="54B221D2" wp14:editId="690310EC">
            <wp:extent cx="6300470" cy="3539490"/>
            <wp:effectExtent l="0" t="0" r="0" b="0"/>
            <wp:docPr id="234321976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21976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7D34" w14:textId="4EBC473A" w:rsidR="00474B40" w:rsidRPr="00474B40" w:rsidRDefault="00474B40" w:rsidP="00474B40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32</w:t>
      </w:r>
      <w:r>
        <w:fldChar w:fldCharType="end"/>
      </w:r>
      <w:r w:rsidRPr="00474B40">
        <w:t xml:space="preserve"> – </w:t>
      </w:r>
      <w:r>
        <w:t xml:space="preserve">Создание политики для группы </w:t>
      </w:r>
      <w:proofErr w:type="spellStart"/>
      <w:r>
        <w:rPr>
          <w:lang w:val="en-US"/>
        </w:rPr>
        <w:t>MyUsers</w:t>
      </w:r>
      <w:proofErr w:type="spellEnd"/>
    </w:p>
    <w:p w14:paraId="3489E271" w14:textId="77777777" w:rsidR="00474B40" w:rsidRPr="00474B40" w:rsidRDefault="00474B40" w:rsidP="00474B40"/>
    <w:p w14:paraId="02AC313A" w14:textId="77777777" w:rsidR="0011534B" w:rsidRDefault="0011534B" w:rsidP="0011534B">
      <w:pPr>
        <w:pStyle w:val="af8"/>
      </w:pPr>
      <w:r w:rsidRPr="0011534B">
        <w:rPr>
          <w:noProof/>
        </w:rPr>
        <w:drawing>
          <wp:inline distT="0" distB="0" distL="0" distR="0" wp14:anchorId="6ABAD3C6" wp14:editId="752134F8">
            <wp:extent cx="6300470" cy="3411855"/>
            <wp:effectExtent l="0" t="0" r="0" b="0"/>
            <wp:docPr id="1274099281" name="Рисунок 1" descr="Изображение выглядит как текст, программное обеспечение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99281" name="Рисунок 1" descr="Изображение выглядит как текст, программное обеспечение, снимок экрана, число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00A" w14:textId="50EC5DCC" w:rsidR="00474B40" w:rsidRDefault="0011534B" w:rsidP="0011534B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33</w:t>
      </w:r>
      <w:r>
        <w:fldChar w:fldCharType="end"/>
      </w:r>
      <w:r>
        <w:t xml:space="preserve"> – </w:t>
      </w:r>
      <w:r w:rsidRPr="00595277">
        <w:t xml:space="preserve">Создание политики для группы </w:t>
      </w:r>
      <w:proofErr w:type="spellStart"/>
      <w:r w:rsidRPr="00595277">
        <w:t>MyUsers</w:t>
      </w:r>
      <w:proofErr w:type="spellEnd"/>
    </w:p>
    <w:p w14:paraId="78BAA6FC" w14:textId="77777777" w:rsidR="0011534B" w:rsidRDefault="0011534B" w:rsidP="0011534B"/>
    <w:p w14:paraId="72A492BD" w14:textId="1226139B" w:rsidR="0011534B" w:rsidRDefault="000E1C6D" w:rsidP="0011534B">
      <w:r>
        <w:t xml:space="preserve">Далее необходимо создать две папки на диске </w:t>
      </w:r>
      <w:r>
        <w:rPr>
          <w:lang w:val="en-US"/>
        </w:rPr>
        <w:t>C</w:t>
      </w:r>
      <w:r w:rsidRPr="000E1C6D">
        <w:t>:</w:t>
      </w:r>
      <w:r>
        <w:t xml:space="preserve"> для сопоставления дисков. Необходимо в настройках задать полный доступ и разрешение на редактирование.</w:t>
      </w:r>
    </w:p>
    <w:p w14:paraId="576B7C82" w14:textId="77777777" w:rsidR="000E1C6D" w:rsidRDefault="000E1C6D" w:rsidP="0011534B"/>
    <w:p w14:paraId="7F876DC3" w14:textId="77777777" w:rsidR="000E1C6D" w:rsidRDefault="000E1C6D" w:rsidP="000E1C6D">
      <w:pPr>
        <w:pStyle w:val="af8"/>
      </w:pPr>
      <w:r w:rsidRPr="000E1C6D">
        <w:rPr>
          <w:noProof/>
        </w:rPr>
        <w:drawing>
          <wp:inline distT="0" distB="0" distL="0" distR="0" wp14:anchorId="247F827F" wp14:editId="0BD7B116">
            <wp:extent cx="6300470" cy="2597785"/>
            <wp:effectExtent l="0" t="0" r="0" b="0"/>
            <wp:docPr id="673473231" name="Рисунок 1" descr="Изображение выглядит как текст, диаграмм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73231" name="Рисунок 1" descr="Изображение выглядит как текст, диаграмм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0171" w14:textId="41CFD91F" w:rsidR="000E1C6D" w:rsidRDefault="000E1C6D" w:rsidP="000E1C6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34</w:t>
      </w:r>
      <w:r>
        <w:fldChar w:fldCharType="end"/>
      </w:r>
      <w:r>
        <w:t xml:space="preserve"> – Настройка папок</w:t>
      </w:r>
    </w:p>
    <w:p w14:paraId="4F83A1FA" w14:textId="77777777" w:rsidR="000E1C6D" w:rsidRDefault="000E1C6D" w:rsidP="000E1C6D"/>
    <w:p w14:paraId="5AAED1D7" w14:textId="77777777" w:rsidR="000E1C6D" w:rsidRDefault="000E1C6D" w:rsidP="000E1C6D">
      <w:pPr>
        <w:pStyle w:val="af8"/>
      </w:pPr>
      <w:r w:rsidRPr="000E1C6D">
        <w:rPr>
          <w:noProof/>
        </w:rPr>
        <w:drawing>
          <wp:inline distT="0" distB="0" distL="0" distR="0" wp14:anchorId="0EFEE612" wp14:editId="27C572BA">
            <wp:extent cx="6300470" cy="2541905"/>
            <wp:effectExtent l="0" t="0" r="0" b="0"/>
            <wp:docPr id="35685009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009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E489" w14:textId="004A1080" w:rsidR="000E1C6D" w:rsidRDefault="000E1C6D" w:rsidP="000E1C6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35</w:t>
      </w:r>
      <w:r>
        <w:fldChar w:fldCharType="end"/>
      </w:r>
      <w:r>
        <w:t xml:space="preserve"> – Установка разрешений</w:t>
      </w:r>
    </w:p>
    <w:p w14:paraId="2C13C92E" w14:textId="77777777" w:rsidR="000E1C6D" w:rsidRDefault="000E1C6D" w:rsidP="000E1C6D"/>
    <w:p w14:paraId="72793966" w14:textId="75A55D8A" w:rsidR="000E1C6D" w:rsidRDefault="00CE7F1D" w:rsidP="000E1C6D">
      <w:pPr>
        <w:pStyle w:val="af8"/>
      </w:pPr>
      <w:r w:rsidRPr="00CE7F1D">
        <w:rPr>
          <w:noProof/>
        </w:rPr>
        <w:lastRenderedPageBreak/>
        <w:drawing>
          <wp:inline distT="0" distB="0" distL="0" distR="0" wp14:anchorId="64026833" wp14:editId="4B644A1D">
            <wp:extent cx="5204911" cy="3513124"/>
            <wp:effectExtent l="0" t="0" r="0" b="0"/>
            <wp:docPr id="153766866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6866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06FF" w14:textId="51D8FDA1" w:rsidR="000E1C6D" w:rsidRDefault="000E1C6D" w:rsidP="000E1C6D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36</w:t>
      </w:r>
      <w:r>
        <w:fldChar w:fldCharType="end"/>
      </w:r>
      <w:r>
        <w:t xml:space="preserve"> – Установка разрешений</w:t>
      </w:r>
    </w:p>
    <w:p w14:paraId="4A00A865" w14:textId="77777777" w:rsidR="000E1C6D" w:rsidRDefault="000E1C6D" w:rsidP="000E1C6D"/>
    <w:p w14:paraId="0C25713A" w14:textId="2D5584CF" w:rsidR="000E1C6D" w:rsidRDefault="00335379" w:rsidP="000E1C6D">
      <w:r>
        <w:t>После этого нужно создать две Общие папки.</w:t>
      </w:r>
    </w:p>
    <w:p w14:paraId="301EE16E" w14:textId="77777777" w:rsidR="00335379" w:rsidRDefault="00335379" w:rsidP="000E1C6D"/>
    <w:p w14:paraId="13136945" w14:textId="77777777" w:rsidR="00335379" w:rsidRDefault="00335379" w:rsidP="00335379">
      <w:pPr>
        <w:pStyle w:val="af8"/>
      </w:pPr>
      <w:r w:rsidRPr="00335379">
        <w:rPr>
          <w:noProof/>
        </w:rPr>
        <w:drawing>
          <wp:inline distT="0" distB="0" distL="0" distR="0" wp14:anchorId="5022D63F" wp14:editId="45865D4C">
            <wp:extent cx="6300470" cy="3028950"/>
            <wp:effectExtent l="0" t="0" r="0" b="0"/>
            <wp:docPr id="267686430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86430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8A51" w14:textId="1DB1C1B8" w:rsidR="00335379" w:rsidRPr="00335379" w:rsidRDefault="00335379" w:rsidP="00335379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37</w:t>
      </w:r>
      <w:r>
        <w:fldChar w:fldCharType="end"/>
      </w:r>
      <w:r>
        <w:t xml:space="preserve"> – Создание общей папки</w:t>
      </w:r>
    </w:p>
    <w:p w14:paraId="32C965F0" w14:textId="77777777" w:rsidR="00474B40" w:rsidRDefault="00474B40" w:rsidP="00474B40"/>
    <w:p w14:paraId="0B84917C" w14:textId="1C9A3103" w:rsidR="00C609A1" w:rsidRDefault="00C609A1" w:rsidP="00474B40">
      <w:r>
        <w:t xml:space="preserve">Далее необходимо создать два диска в ранее открытом интерфейсе </w:t>
      </w:r>
      <w:r>
        <w:rPr>
          <w:lang w:val="en-US"/>
        </w:rPr>
        <w:t>mmc</w:t>
      </w:r>
      <w:r w:rsidRPr="00C609A1">
        <w:t xml:space="preserve"> </w:t>
      </w:r>
      <w:r>
        <w:t xml:space="preserve">во вкладке </w:t>
      </w:r>
      <w:r>
        <w:rPr>
          <w:lang w:val="en-US"/>
        </w:rPr>
        <w:t>Drive</w:t>
      </w:r>
      <w:r w:rsidRPr="00C609A1">
        <w:t xml:space="preserve"> </w:t>
      </w:r>
      <w:r>
        <w:rPr>
          <w:lang w:val="en-US"/>
        </w:rPr>
        <w:t>Maps</w:t>
      </w:r>
      <w:r>
        <w:t>.</w:t>
      </w:r>
    </w:p>
    <w:p w14:paraId="27D67A39" w14:textId="77777777" w:rsidR="00C609A1" w:rsidRDefault="00C609A1" w:rsidP="00474B40"/>
    <w:p w14:paraId="4CF7C89F" w14:textId="77777777" w:rsidR="00C609A1" w:rsidRDefault="00C609A1" w:rsidP="00C609A1">
      <w:pPr>
        <w:pStyle w:val="af8"/>
      </w:pPr>
      <w:r w:rsidRPr="00C609A1">
        <w:rPr>
          <w:noProof/>
        </w:rPr>
        <w:drawing>
          <wp:inline distT="0" distB="0" distL="0" distR="0" wp14:anchorId="1B464463" wp14:editId="23B1D322">
            <wp:extent cx="2324100" cy="1671721"/>
            <wp:effectExtent l="0" t="0" r="0" b="0"/>
            <wp:docPr id="1215612837" name="Рисунок 1" descr="Изображение выглядит как текст, снимок экрана, число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12837" name="Рисунок 1" descr="Изображение выглядит как текст, снимок экрана, число, дисплей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8276" cy="16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B6A2" w14:textId="09CEFC39" w:rsidR="00C609A1" w:rsidRDefault="00C609A1" w:rsidP="00C609A1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38</w:t>
      </w:r>
      <w:r>
        <w:fldChar w:fldCharType="end"/>
      </w:r>
      <w:r>
        <w:t xml:space="preserve"> – Создание диска</w:t>
      </w:r>
    </w:p>
    <w:p w14:paraId="0E958A31" w14:textId="77777777" w:rsidR="00C609A1" w:rsidRDefault="00C609A1" w:rsidP="00C609A1"/>
    <w:p w14:paraId="62771BD2" w14:textId="7E279EE8" w:rsidR="00C609A1" w:rsidRDefault="00A03E39" w:rsidP="00C609A1">
      <w:pPr>
        <w:pStyle w:val="af8"/>
      </w:pPr>
      <w:r w:rsidRPr="00A03E39">
        <w:rPr>
          <w:noProof/>
        </w:rPr>
        <w:drawing>
          <wp:inline distT="0" distB="0" distL="0" distR="0" wp14:anchorId="51081E92" wp14:editId="45E2CBAD">
            <wp:extent cx="6300470" cy="3302000"/>
            <wp:effectExtent l="0" t="0" r="0" b="0"/>
            <wp:docPr id="206600191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0191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3D2A" w14:textId="3769FE0F" w:rsidR="00C609A1" w:rsidRPr="00C609A1" w:rsidRDefault="00C609A1" w:rsidP="00C609A1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39</w:t>
      </w:r>
      <w:r>
        <w:fldChar w:fldCharType="end"/>
      </w:r>
      <w:r>
        <w:t xml:space="preserve"> – Создание диск</w:t>
      </w:r>
      <w:r w:rsidR="00A03E39">
        <w:t>ов</w:t>
      </w:r>
    </w:p>
    <w:p w14:paraId="202DE9D7" w14:textId="77777777" w:rsidR="00A03E39" w:rsidRDefault="00A03E39" w:rsidP="00A03E39">
      <w:pPr>
        <w:rPr>
          <w:rFonts w:eastAsia="Times New Roman" w:cs="Times New Roman"/>
          <w:bCs/>
          <w:szCs w:val="20"/>
        </w:rPr>
      </w:pPr>
    </w:p>
    <w:p w14:paraId="4A65B449" w14:textId="45887CF0" w:rsidR="00A03E39" w:rsidRPr="00A03E39" w:rsidRDefault="00A03E39" w:rsidP="00A03E39">
      <w:r>
        <w:t xml:space="preserve">Далее для </w:t>
      </w:r>
      <w:proofErr w:type="spellStart"/>
      <w:r>
        <w:rPr>
          <w:lang w:val="en-US"/>
        </w:rPr>
        <w:t>PCFolder</w:t>
      </w:r>
      <w:proofErr w:type="spellEnd"/>
      <w:r w:rsidRPr="00A03E39">
        <w:t xml:space="preserve"> </w:t>
      </w:r>
      <w:r>
        <w:t>необходимо создать папку.</w:t>
      </w:r>
    </w:p>
    <w:p w14:paraId="57FFF22A" w14:textId="77777777" w:rsidR="00C609A1" w:rsidRDefault="00C609A1" w:rsidP="00C609A1"/>
    <w:p w14:paraId="54085D59" w14:textId="77777777" w:rsidR="00A03E39" w:rsidRDefault="00A03E39" w:rsidP="00A03E39">
      <w:pPr>
        <w:pStyle w:val="af8"/>
      </w:pPr>
      <w:r w:rsidRPr="00A03E39">
        <w:rPr>
          <w:noProof/>
        </w:rPr>
        <w:lastRenderedPageBreak/>
        <w:drawing>
          <wp:inline distT="0" distB="0" distL="0" distR="0" wp14:anchorId="6B8A653F" wp14:editId="40794CED">
            <wp:extent cx="6300470" cy="2647950"/>
            <wp:effectExtent l="0" t="0" r="0" b="0"/>
            <wp:docPr id="239509788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09788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9C1F" w14:textId="581EDC36" w:rsidR="00C609A1" w:rsidRPr="00C609A1" w:rsidRDefault="00A03E39" w:rsidP="00A03E39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40</w:t>
      </w:r>
      <w:r>
        <w:fldChar w:fldCharType="end"/>
      </w:r>
      <w:r>
        <w:t xml:space="preserve"> – Создание папки</w:t>
      </w:r>
    </w:p>
    <w:p w14:paraId="1B63B89C" w14:textId="77777777" w:rsidR="00A60215" w:rsidRDefault="00A60215" w:rsidP="00A60215"/>
    <w:p w14:paraId="1DB62288" w14:textId="77777777" w:rsidR="002C124A" w:rsidRDefault="002C124A" w:rsidP="00A60215">
      <w:r>
        <w:t>После перезапуска системы был создан пользователь.</w:t>
      </w:r>
    </w:p>
    <w:p w14:paraId="0C67762F" w14:textId="77777777" w:rsidR="002C124A" w:rsidRDefault="002C124A" w:rsidP="00A60215"/>
    <w:p w14:paraId="4D4ACD6C" w14:textId="77777777" w:rsidR="002C124A" w:rsidRDefault="002C124A" w:rsidP="002C124A">
      <w:pPr>
        <w:pStyle w:val="af8"/>
      </w:pPr>
      <w:r w:rsidRPr="002C124A">
        <w:rPr>
          <w:noProof/>
        </w:rPr>
        <w:drawing>
          <wp:inline distT="0" distB="0" distL="0" distR="0" wp14:anchorId="1229826D" wp14:editId="46FC13DC">
            <wp:extent cx="4648849" cy="3038899"/>
            <wp:effectExtent l="0" t="0" r="0" b="9525"/>
            <wp:docPr id="5780202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202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37AD" w14:textId="73976449" w:rsidR="002C124A" w:rsidRDefault="002C124A" w:rsidP="002C124A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41</w:t>
      </w:r>
      <w:r>
        <w:fldChar w:fldCharType="end"/>
      </w:r>
      <w:r>
        <w:t xml:space="preserve"> – Добавление нового пользователя</w:t>
      </w:r>
    </w:p>
    <w:p w14:paraId="0B820061" w14:textId="77777777" w:rsidR="002C124A" w:rsidRDefault="002C124A" w:rsidP="00A60215"/>
    <w:p w14:paraId="68DBA14F" w14:textId="15552EEE" w:rsidR="00A03E39" w:rsidRDefault="002C124A" w:rsidP="00A60215">
      <w:r>
        <w:t xml:space="preserve">Теперь нужно подключить второй стенд </w:t>
      </w:r>
      <w:r w:rsidRPr="002C124A">
        <w:t>(</w:t>
      </w:r>
      <w:r>
        <w:rPr>
          <w:lang w:val="en-US"/>
        </w:rPr>
        <w:t>Windows</w:t>
      </w:r>
      <w:r w:rsidRPr="002C124A">
        <w:t xml:space="preserve"> 10 </w:t>
      </w:r>
      <w:r>
        <w:rPr>
          <w:lang w:val="en-US"/>
        </w:rPr>
        <w:t>Pro</w:t>
      </w:r>
      <w:r w:rsidRPr="002C124A">
        <w:t xml:space="preserve">) </w:t>
      </w:r>
      <w:r>
        <w:t>к домену.</w:t>
      </w:r>
    </w:p>
    <w:p w14:paraId="5FD9BD1F" w14:textId="78E0E2C6" w:rsidR="003E4DEE" w:rsidRDefault="003E4DEE" w:rsidP="00A60215">
      <w:r>
        <w:t>Но возникает ошибка.</w:t>
      </w:r>
    </w:p>
    <w:p w14:paraId="59529D08" w14:textId="77777777" w:rsidR="003E4DEE" w:rsidRDefault="003E4DEE" w:rsidP="00A60215"/>
    <w:p w14:paraId="59B36EF2" w14:textId="77777777" w:rsidR="003E4DEE" w:rsidRDefault="003E4DEE" w:rsidP="003E4DEE">
      <w:pPr>
        <w:pStyle w:val="af8"/>
      </w:pPr>
      <w:r w:rsidRPr="003E4DEE">
        <w:rPr>
          <w:noProof/>
        </w:rPr>
        <w:lastRenderedPageBreak/>
        <w:drawing>
          <wp:inline distT="0" distB="0" distL="0" distR="0" wp14:anchorId="6D918E8F" wp14:editId="1AD6E401">
            <wp:extent cx="6300470" cy="4819650"/>
            <wp:effectExtent l="0" t="0" r="0" b="0"/>
            <wp:docPr id="1341867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7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3442" w14:textId="759464DA" w:rsidR="003E4DEE" w:rsidRPr="002C124A" w:rsidRDefault="003E4DEE" w:rsidP="003E4DEE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42</w:t>
      </w:r>
      <w:r>
        <w:fldChar w:fldCharType="end"/>
      </w:r>
      <w:r>
        <w:t xml:space="preserve"> – Ошибка при попытке назначить домен</w:t>
      </w:r>
    </w:p>
    <w:p w14:paraId="3E820EDA" w14:textId="77777777" w:rsidR="00A60215" w:rsidRPr="00835DAC" w:rsidRDefault="00A60215" w:rsidP="00A60215"/>
    <w:p w14:paraId="7D6FA9E0" w14:textId="5C628C4F" w:rsidR="00835DAC" w:rsidRDefault="00835DAC" w:rsidP="00A60215">
      <w:r>
        <w:t>Для решения проблемы необходимо:</w:t>
      </w:r>
    </w:p>
    <w:p w14:paraId="5CD2B1D8" w14:textId="342C881E" w:rsidR="00835DAC" w:rsidRDefault="00835DAC" w:rsidP="00835DAC">
      <w:pPr>
        <w:pStyle w:val="af6"/>
        <w:numPr>
          <w:ilvl w:val="0"/>
          <w:numId w:val="42"/>
        </w:numPr>
      </w:pPr>
      <w:r>
        <w:t xml:space="preserve">Посмотреть с помощью команды </w:t>
      </w:r>
      <w:r>
        <w:rPr>
          <w:lang w:val="en-US"/>
        </w:rPr>
        <w:t>ipconfig</w:t>
      </w:r>
      <w:r w:rsidRPr="00835DAC">
        <w:t xml:space="preserve"> </w:t>
      </w:r>
      <w:r>
        <w:rPr>
          <w:lang w:val="en-US"/>
        </w:rPr>
        <w:t>IP</w:t>
      </w:r>
      <w:r>
        <w:t>-адрес сервера</w:t>
      </w:r>
    </w:p>
    <w:p w14:paraId="52216D20" w14:textId="1CD46AB4" w:rsidR="00835DAC" w:rsidRDefault="00835DAC" w:rsidP="00835DAC">
      <w:pPr>
        <w:pStyle w:val="af6"/>
        <w:numPr>
          <w:ilvl w:val="0"/>
          <w:numId w:val="42"/>
        </w:numPr>
      </w:pPr>
      <w:r>
        <w:t>Открыть настройки сети на клиенте</w:t>
      </w:r>
    </w:p>
    <w:p w14:paraId="6908D6B8" w14:textId="2F5F4962" w:rsidR="00835DAC" w:rsidRDefault="00835DAC" w:rsidP="00835DAC">
      <w:pPr>
        <w:pStyle w:val="af6"/>
        <w:numPr>
          <w:ilvl w:val="0"/>
          <w:numId w:val="42"/>
        </w:numPr>
      </w:pPr>
      <w:r>
        <w:t>Если в настройках виртуальной машины было настроено два адаптера (</w:t>
      </w:r>
      <w:r>
        <w:rPr>
          <w:lang w:val="en-US"/>
        </w:rPr>
        <w:t>NAT</w:t>
      </w:r>
      <w:r w:rsidRPr="00835DAC">
        <w:t xml:space="preserve"> </w:t>
      </w:r>
      <w:r>
        <w:t xml:space="preserve">и сетевой мост), нужно понять, какой именно адаптер является мостом. Для этого можно попортить настройки сети и попробовать открыть браузер. Если открылся, значит, настройки принадлежали адаптеру с мостом. Нужно выставить </w:t>
      </w:r>
      <w:r>
        <w:rPr>
          <w:lang w:val="en-US"/>
        </w:rPr>
        <w:t>IP</w:t>
      </w:r>
      <w:r>
        <w:t>-адрес сервера.</w:t>
      </w:r>
    </w:p>
    <w:p w14:paraId="0855A2D4" w14:textId="77777777" w:rsidR="00835DAC" w:rsidRDefault="00835DAC" w:rsidP="00835DAC"/>
    <w:p w14:paraId="52F1B96D" w14:textId="77777777" w:rsidR="00835DAC" w:rsidRDefault="00835DAC" w:rsidP="00835DAC">
      <w:pPr>
        <w:pStyle w:val="af8"/>
      </w:pPr>
      <w:r w:rsidRPr="00835DAC">
        <w:rPr>
          <w:noProof/>
        </w:rPr>
        <w:lastRenderedPageBreak/>
        <w:drawing>
          <wp:inline distT="0" distB="0" distL="0" distR="0" wp14:anchorId="66A7BF30" wp14:editId="3B965712">
            <wp:extent cx="6300470" cy="2688590"/>
            <wp:effectExtent l="0" t="0" r="0" b="0"/>
            <wp:docPr id="1029560550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60550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FAA" w14:textId="59993D5B" w:rsidR="00835DAC" w:rsidRPr="00835DAC" w:rsidRDefault="00835DAC" w:rsidP="00835DAC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43</w:t>
      </w:r>
      <w:r>
        <w:fldChar w:fldCharType="end"/>
      </w:r>
      <w:r>
        <w:t xml:space="preserve"> – Выставленные правильные настройки адаптера и появление сети</w:t>
      </w:r>
      <w:r w:rsidRPr="007251EE">
        <w:t xml:space="preserve"> </w:t>
      </w:r>
      <w:r>
        <w:t xml:space="preserve">домена </w:t>
      </w:r>
      <w:proofErr w:type="spellStart"/>
      <w:r>
        <w:rPr>
          <w:lang w:val="en-US"/>
        </w:rPr>
        <w:t>yanaserv</w:t>
      </w:r>
      <w:proofErr w:type="spellEnd"/>
      <w:r w:rsidRPr="007251EE">
        <w:t>.</w:t>
      </w:r>
      <w:r>
        <w:rPr>
          <w:lang w:val="en-US"/>
        </w:rPr>
        <w:t>com</w:t>
      </w:r>
    </w:p>
    <w:p w14:paraId="6D24F64A" w14:textId="77777777" w:rsidR="00835DAC" w:rsidRPr="00835DAC" w:rsidRDefault="00835DAC" w:rsidP="00835DAC"/>
    <w:p w14:paraId="1AB30633" w14:textId="77777777" w:rsidR="00835DAC" w:rsidRPr="00835DAC" w:rsidRDefault="00835DAC" w:rsidP="00835DAC"/>
    <w:p w14:paraId="730DF114" w14:textId="77777777" w:rsidR="00835DAC" w:rsidRDefault="00835DAC" w:rsidP="00835DAC">
      <w:pPr>
        <w:pStyle w:val="af8"/>
      </w:pPr>
      <w:r w:rsidRPr="00835DAC">
        <w:rPr>
          <w:noProof/>
          <w:lang w:val="en-US"/>
        </w:rPr>
        <w:drawing>
          <wp:inline distT="0" distB="0" distL="0" distR="0" wp14:anchorId="28161DA7" wp14:editId="2E113636">
            <wp:extent cx="6300470" cy="3812540"/>
            <wp:effectExtent l="0" t="0" r="0" b="0"/>
            <wp:docPr id="460915927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15927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1600" w14:textId="49506113" w:rsidR="00835DAC" w:rsidRDefault="00835DAC" w:rsidP="00835DAC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44</w:t>
      </w:r>
      <w:r>
        <w:fldChar w:fldCharType="end"/>
      </w:r>
      <w:r w:rsidRPr="00835DAC">
        <w:t xml:space="preserve"> – </w:t>
      </w:r>
      <w:r>
        <w:t>Успешное подключение к домену</w:t>
      </w:r>
    </w:p>
    <w:p w14:paraId="320CCC93" w14:textId="77777777" w:rsidR="007251EE" w:rsidRDefault="007251EE" w:rsidP="007251EE"/>
    <w:p w14:paraId="15A232C7" w14:textId="52E663E4" w:rsidR="007251EE" w:rsidRDefault="007251EE" w:rsidP="007251EE">
      <w:r>
        <w:lastRenderedPageBreak/>
        <w:t xml:space="preserve">Далее можно зайти от лица созданного ранее пользователя домена </w:t>
      </w:r>
      <w:r>
        <w:rPr>
          <w:lang w:val="en-US"/>
        </w:rPr>
        <w:t>user</w:t>
      </w:r>
      <w:r w:rsidRPr="007251EE">
        <w:t>1.</w:t>
      </w:r>
      <w:r w:rsidR="00B86B33" w:rsidRPr="00B86B33">
        <w:t xml:space="preserve"> </w:t>
      </w:r>
      <w:r w:rsidR="00B86B33">
        <w:t xml:space="preserve">При первом входе это происходит при нажатии на </w:t>
      </w:r>
      <w:r w:rsidR="00B86B33">
        <w:rPr>
          <w:lang w:val="en-US"/>
        </w:rPr>
        <w:t>Other</w:t>
      </w:r>
      <w:r w:rsidR="00B86B33" w:rsidRPr="00B86B33">
        <w:t xml:space="preserve"> </w:t>
      </w:r>
      <w:r w:rsidR="00B86B33">
        <w:rPr>
          <w:lang w:val="en-US"/>
        </w:rPr>
        <w:t>user</w:t>
      </w:r>
      <w:r w:rsidR="00B86B33" w:rsidRPr="00B86B33">
        <w:t xml:space="preserve">, </w:t>
      </w:r>
      <w:r w:rsidR="00B86B33">
        <w:t>а при повторном входе пользователь появляется в списке.</w:t>
      </w:r>
    </w:p>
    <w:p w14:paraId="02856D03" w14:textId="77777777" w:rsidR="00B86B33" w:rsidRDefault="00B86B33" w:rsidP="007251EE"/>
    <w:p w14:paraId="1B849174" w14:textId="77777777" w:rsidR="00B86B33" w:rsidRDefault="00B86B33" w:rsidP="00B86B33">
      <w:pPr>
        <w:pStyle w:val="af8"/>
      </w:pPr>
      <w:r w:rsidRPr="00B86B33">
        <w:rPr>
          <w:noProof/>
        </w:rPr>
        <w:drawing>
          <wp:inline distT="0" distB="0" distL="0" distR="0" wp14:anchorId="402D42D4" wp14:editId="65100129">
            <wp:extent cx="5378050" cy="4690753"/>
            <wp:effectExtent l="0" t="0" r="0" b="0"/>
            <wp:docPr id="1944575495" name="Рисунок 1" descr="Изображение выглядит как снимок экрана, текст, вода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75495" name="Рисунок 1" descr="Изображение выглядит как снимок экрана, текст, вода, небо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947" cy="47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8CD6" w14:textId="793B8EF9" w:rsidR="00B86B33" w:rsidRPr="00B86B33" w:rsidRDefault="00B86B33" w:rsidP="00B86B3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45</w:t>
      </w:r>
      <w:r>
        <w:fldChar w:fldCharType="end"/>
      </w:r>
      <w:r>
        <w:t xml:space="preserve"> – Вход под </w:t>
      </w:r>
      <w:r>
        <w:rPr>
          <w:lang w:val="en-US"/>
        </w:rPr>
        <w:t>user</w:t>
      </w:r>
      <w:r w:rsidRPr="00B86B33">
        <w:t>1</w:t>
      </w:r>
    </w:p>
    <w:p w14:paraId="607AA333" w14:textId="77777777" w:rsidR="00B86B33" w:rsidRPr="00B86B33" w:rsidRDefault="00B86B33" w:rsidP="00B86B33"/>
    <w:p w14:paraId="66D886AD" w14:textId="14836DA4" w:rsidR="00B86B33" w:rsidRDefault="00B86B33" w:rsidP="00B86B33">
      <w:r>
        <w:t>При первом входе отображается только одна общая папка, а при повторном входе – обе.</w:t>
      </w:r>
    </w:p>
    <w:p w14:paraId="7506F3AE" w14:textId="77777777" w:rsidR="00B86B33" w:rsidRDefault="00B86B33" w:rsidP="00B86B33"/>
    <w:p w14:paraId="4FAF6B22" w14:textId="77777777" w:rsidR="00B86B33" w:rsidRDefault="00B86B33" w:rsidP="00B86B33">
      <w:pPr>
        <w:pStyle w:val="af8"/>
      </w:pPr>
      <w:r w:rsidRPr="00B86B33">
        <w:rPr>
          <w:noProof/>
        </w:rPr>
        <w:lastRenderedPageBreak/>
        <w:drawing>
          <wp:inline distT="0" distB="0" distL="0" distR="0" wp14:anchorId="1330DE46" wp14:editId="067CB5B7">
            <wp:extent cx="6300470" cy="3397250"/>
            <wp:effectExtent l="0" t="0" r="0" b="0"/>
            <wp:docPr id="729821830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21830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EDE3" w14:textId="78BFB6DF" w:rsidR="00B86B33" w:rsidRPr="00B86B33" w:rsidRDefault="00B86B33" w:rsidP="00B86B3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46</w:t>
      </w:r>
      <w:r>
        <w:fldChar w:fldCharType="end"/>
      </w:r>
      <w:r>
        <w:t xml:space="preserve"> – Появление папок для </w:t>
      </w:r>
      <w:r>
        <w:rPr>
          <w:lang w:val="en-US"/>
        </w:rPr>
        <w:t>user1</w:t>
      </w:r>
    </w:p>
    <w:p w14:paraId="66188966" w14:textId="77777777" w:rsidR="00B86B33" w:rsidRPr="00B86B33" w:rsidRDefault="00B86B33" w:rsidP="007251EE"/>
    <w:p w14:paraId="5064F6CD" w14:textId="77777777" w:rsidR="00B86B33" w:rsidRDefault="00B86B33" w:rsidP="00B86B33">
      <w:pPr>
        <w:pStyle w:val="af8"/>
      </w:pPr>
      <w:r w:rsidRPr="00B86B33">
        <w:rPr>
          <w:noProof/>
          <w:lang w:val="en-US"/>
        </w:rPr>
        <w:drawing>
          <wp:inline distT="0" distB="0" distL="0" distR="0" wp14:anchorId="58D1A826" wp14:editId="01AD6780">
            <wp:extent cx="3598223" cy="2962737"/>
            <wp:effectExtent l="0" t="0" r="0" b="0"/>
            <wp:docPr id="18220724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724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1529" cy="29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706F" w14:textId="3491CF16" w:rsidR="00B86B33" w:rsidRPr="00B86B33" w:rsidRDefault="00B86B33" w:rsidP="00B86B33">
      <w:pPr>
        <w:pStyle w:val="a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47</w:t>
      </w:r>
      <w:r>
        <w:fldChar w:fldCharType="end"/>
      </w:r>
      <w:r w:rsidRPr="00B86B33">
        <w:t xml:space="preserve"> – </w:t>
      </w:r>
      <w:r>
        <w:t xml:space="preserve">Автоматически созданная на сервере папка </w:t>
      </w:r>
      <w:r>
        <w:rPr>
          <w:lang w:val="en-US"/>
        </w:rPr>
        <w:t>user</w:t>
      </w:r>
      <w:r w:rsidRPr="00B86B33">
        <w:t>1</w:t>
      </w:r>
    </w:p>
    <w:p w14:paraId="01F63A11" w14:textId="77777777" w:rsidR="007251EE" w:rsidRPr="0079475F" w:rsidRDefault="007251EE" w:rsidP="007251EE"/>
    <w:p w14:paraId="037596F8" w14:textId="77777777" w:rsidR="00C021C8" w:rsidRDefault="00C021C8" w:rsidP="00C021C8">
      <w:pPr>
        <w:pStyle w:val="af8"/>
      </w:pPr>
      <w:r w:rsidRPr="00C021C8">
        <w:rPr>
          <w:noProof/>
        </w:rPr>
        <w:lastRenderedPageBreak/>
        <w:drawing>
          <wp:inline distT="0" distB="0" distL="0" distR="0" wp14:anchorId="11E82DFF" wp14:editId="13395B78">
            <wp:extent cx="4753638" cy="5163271"/>
            <wp:effectExtent l="0" t="0" r="8890" b="0"/>
            <wp:docPr id="20395405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405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4989" w14:textId="4DA7829E" w:rsidR="007251EE" w:rsidRPr="00C021C8" w:rsidRDefault="00C021C8" w:rsidP="00C021C8">
      <w:pPr>
        <w:pStyle w:val="afffa"/>
        <w:ind w:left="565"/>
        <w:jc w:val="both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48</w:t>
      </w:r>
      <w:r>
        <w:fldChar w:fldCharType="end"/>
      </w:r>
      <w:r w:rsidRPr="00C021C8">
        <w:t xml:space="preserve"> – </w:t>
      </w:r>
      <w:r>
        <w:t>Разрешение подключения к ПК на клиенте</w:t>
      </w:r>
    </w:p>
    <w:p w14:paraId="575E161C" w14:textId="77777777" w:rsidR="00C021C8" w:rsidRPr="00C021C8" w:rsidRDefault="00C021C8" w:rsidP="007251EE"/>
    <w:p w14:paraId="37CC7897" w14:textId="77777777" w:rsidR="00C021C8" w:rsidRDefault="00C021C8" w:rsidP="00C021C8">
      <w:pPr>
        <w:pStyle w:val="af8"/>
      </w:pPr>
      <w:r w:rsidRPr="00C021C8">
        <w:rPr>
          <w:noProof/>
          <w:lang w:val="en-US"/>
        </w:rPr>
        <w:lastRenderedPageBreak/>
        <w:drawing>
          <wp:inline distT="0" distB="0" distL="0" distR="0" wp14:anchorId="3269916D" wp14:editId="633718F4">
            <wp:extent cx="6300470" cy="4924425"/>
            <wp:effectExtent l="0" t="0" r="0" b="0"/>
            <wp:docPr id="175051237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1237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2F4B" w14:textId="4F924CFF" w:rsidR="00C021C8" w:rsidRDefault="00C021C8" w:rsidP="00C021C8">
      <w:pPr>
        <w:pStyle w:val="afffa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49</w:t>
      </w:r>
      <w:r>
        <w:fldChar w:fldCharType="end"/>
      </w:r>
      <w:r>
        <w:t xml:space="preserve"> </w:t>
      </w:r>
      <w:r w:rsidRPr="00801CDB">
        <w:t>– Разрешение подключения к ПК</w:t>
      </w:r>
    </w:p>
    <w:p w14:paraId="27D47B63" w14:textId="77777777" w:rsidR="000633D9" w:rsidRDefault="000633D9" w:rsidP="00C021C8">
      <w:pPr>
        <w:pStyle w:val="afffa"/>
        <w:rPr>
          <w:lang w:val="en-US"/>
        </w:rPr>
      </w:pPr>
    </w:p>
    <w:p w14:paraId="33D375E2" w14:textId="77777777" w:rsidR="000633D9" w:rsidRDefault="000633D9" w:rsidP="000633D9">
      <w:pPr>
        <w:pStyle w:val="af8"/>
      </w:pPr>
      <w:r w:rsidRPr="000633D9">
        <w:rPr>
          <w:noProof/>
          <w:lang w:val="en-US"/>
        </w:rPr>
        <w:lastRenderedPageBreak/>
        <w:drawing>
          <wp:inline distT="0" distB="0" distL="0" distR="0" wp14:anchorId="7A27FA34" wp14:editId="2B5C52E6">
            <wp:extent cx="6300470" cy="6005195"/>
            <wp:effectExtent l="0" t="0" r="0" b="0"/>
            <wp:docPr id="163918112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8112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E3F4" w14:textId="089ACB47" w:rsidR="000633D9" w:rsidRDefault="000633D9" w:rsidP="000633D9">
      <w:pPr>
        <w:pStyle w:val="afffa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50</w:t>
      </w:r>
      <w:r>
        <w:fldChar w:fldCharType="end"/>
      </w:r>
      <w:r w:rsidRPr="00E56462">
        <w:t xml:space="preserve"> – </w:t>
      </w:r>
      <w:r>
        <w:t>Запуск команд на клиенте</w:t>
      </w:r>
    </w:p>
    <w:p w14:paraId="7BFBC4C8" w14:textId="77777777" w:rsidR="00E56462" w:rsidRDefault="00E56462" w:rsidP="000633D9">
      <w:pPr>
        <w:pStyle w:val="afffa"/>
      </w:pPr>
    </w:p>
    <w:p w14:paraId="6BECB48E" w14:textId="77777777" w:rsidR="00E56462" w:rsidRDefault="00E56462" w:rsidP="00E56462">
      <w:pPr>
        <w:pStyle w:val="af8"/>
      </w:pPr>
      <w:r w:rsidRPr="00E56462">
        <w:rPr>
          <w:noProof/>
        </w:rPr>
        <w:lastRenderedPageBreak/>
        <w:drawing>
          <wp:inline distT="0" distB="0" distL="0" distR="0" wp14:anchorId="14A5D77D" wp14:editId="39488EFB">
            <wp:extent cx="6125430" cy="3924848"/>
            <wp:effectExtent l="0" t="0" r="8890" b="0"/>
            <wp:docPr id="126895269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5269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6F6" w14:textId="6F0F7AA6" w:rsidR="00E56462" w:rsidRDefault="00E56462" w:rsidP="00E56462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51</w:t>
      </w:r>
      <w:r>
        <w:fldChar w:fldCharType="end"/>
      </w:r>
      <w:r>
        <w:t xml:space="preserve"> – Создание групп администраторов</w:t>
      </w:r>
    </w:p>
    <w:p w14:paraId="6B37D446" w14:textId="77777777" w:rsidR="00E56462" w:rsidRDefault="00E56462" w:rsidP="00E56462"/>
    <w:p w14:paraId="0C1CCE5A" w14:textId="77777777" w:rsidR="00E56462" w:rsidRDefault="00E56462" w:rsidP="00E56462">
      <w:pPr>
        <w:pStyle w:val="af8"/>
      </w:pPr>
      <w:r w:rsidRPr="00E56462">
        <w:rPr>
          <w:noProof/>
        </w:rPr>
        <w:drawing>
          <wp:inline distT="0" distB="0" distL="0" distR="0" wp14:anchorId="2DA9713A" wp14:editId="0F265A74">
            <wp:extent cx="5201392" cy="3253913"/>
            <wp:effectExtent l="0" t="0" r="0" b="0"/>
            <wp:docPr id="66755198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198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8945" cy="32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19F2" w14:textId="20846109" w:rsidR="00E56462" w:rsidRDefault="00E56462" w:rsidP="00E56462">
      <w:pPr>
        <w:pStyle w:val="a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52</w:t>
      </w:r>
      <w:r>
        <w:fldChar w:fldCharType="end"/>
      </w:r>
      <w:r>
        <w:t xml:space="preserve"> – Создание пользователей-администраторов</w:t>
      </w:r>
    </w:p>
    <w:p w14:paraId="34A5C06B" w14:textId="77777777" w:rsidR="00960936" w:rsidRDefault="00960936" w:rsidP="00960936">
      <w:pPr>
        <w:pStyle w:val="ad"/>
      </w:pPr>
    </w:p>
    <w:p w14:paraId="15723193" w14:textId="77777777" w:rsidR="00960936" w:rsidRDefault="00960936" w:rsidP="00960936">
      <w:pPr>
        <w:pStyle w:val="af8"/>
      </w:pPr>
      <w:r w:rsidRPr="00960936">
        <w:rPr>
          <w:noProof/>
        </w:rPr>
        <w:lastRenderedPageBreak/>
        <w:drawing>
          <wp:inline distT="0" distB="0" distL="0" distR="0" wp14:anchorId="7924D367" wp14:editId="634DFCD2">
            <wp:extent cx="6300470" cy="8390890"/>
            <wp:effectExtent l="0" t="0" r="0" b="0"/>
            <wp:docPr id="204455857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5857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3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341E" w14:textId="569C2C88" w:rsidR="00960936" w:rsidRPr="00960936" w:rsidRDefault="00960936" w:rsidP="00960936">
      <w:pPr>
        <w:pStyle w:val="a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53</w:t>
      </w:r>
      <w:r>
        <w:fldChar w:fldCharType="end"/>
      </w:r>
      <w:r>
        <w:t xml:space="preserve"> – Процесс выдачи прав</w:t>
      </w:r>
    </w:p>
    <w:p w14:paraId="431C2DD7" w14:textId="77777777" w:rsidR="00E56462" w:rsidRDefault="00E56462" w:rsidP="000633D9">
      <w:pPr>
        <w:pStyle w:val="afffa"/>
      </w:pPr>
    </w:p>
    <w:p w14:paraId="2B8EC0C5" w14:textId="77777777" w:rsidR="00311D01" w:rsidRDefault="00311D01" w:rsidP="00311D01">
      <w:pPr>
        <w:pStyle w:val="af8"/>
      </w:pPr>
      <w:r w:rsidRPr="00311D01">
        <w:lastRenderedPageBreak/>
        <w:drawing>
          <wp:inline distT="0" distB="0" distL="0" distR="0" wp14:anchorId="1E34405B" wp14:editId="55959ABB">
            <wp:extent cx="2734057" cy="2695951"/>
            <wp:effectExtent l="0" t="0" r="9525" b="0"/>
            <wp:docPr id="134491423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423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877E" w14:textId="484200A0" w:rsidR="00311D01" w:rsidRDefault="00311D01" w:rsidP="00311D01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54</w:t>
      </w:r>
      <w:r>
        <w:fldChar w:fldCharType="end"/>
      </w:r>
      <w:r>
        <w:t xml:space="preserve"> – Вход в </w:t>
      </w:r>
      <w:proofErr w:type="spellStart"/>
      <w:r>
        <w:rPr>
          <w:lang w:val="en-US"/>
        </w:rPr>
        <w:t>UserAccManager</w:t>
      </w:r>
      <w:proofErr w:type="spellEnd"/>
    </w:p>
    <w:p w14:paraId="7CC5B732" w14:textId="77777777" w:rsidR="00CE3E83" w:rsidRDefault="00CE3E83" w:rsidP="00CE3E83"/>
    <w:p w14:paraId="354E43F0" w14:textId="097E79AC" w:rsidR="00CE3E83" w:rsidRDefault="004D5CAB" w:rsidP="00CE3E83">
      <w:pPr>
        <w:pStyle w:val="af8"/>
      </w:pPr>
      <w:r w:rsidRPr="004D5CAB">
        <w:drawing>
          <wp:inline distT="0" distB="0" distL="0" distR="0" wp14:anchorId="540E612C" wp14:editId="46B2BCD6">
            <wp:extent cx="3877216" cy="1629002"/>
            <wp:effectExtent l="0" t="0" r="9525" b="9525"/>
            <wp:docPr id="10898757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57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8983" w14:textId="57C5A5F7" w:rsidR="00CE3E83" w:rsidRPr="00CE3E83" w:rsidRDefault="00CE3E83" w:rsidP="00CE3E8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55</w:t>
      </w:r>
      <w:r>
        <w:fldChar w:fldCharType="end"/>
      </w:r>
      <w:r>
        <w:t xml:space="preserve"> – Создание нового пользователя</w:t>
      </w:r>
    </w:p>
    <w:p w14:paraId="6A7706B2" w14:textId="77777777" w:rsidR="00CE3E83" w:rsidRDefault="00CE3E83" w:rsidP="00CE3E83">
      <w:pPr>
        <w:rPr>
          <w:lang w:val="en-US"/>
        </w:rPr>
      </w:pPr>
    </w:p>
    <w:p w14:paraId="59C6EDBB" w14:textId="77777777" w:rsidR="00CE3E83" w:rsidRDefault="00CE3E83" w:rsidP="00CE3E83">
      <w:pPr>
        <w:pStyle w:val="af8"/>
      </w:pPr>
      <w:r>
        <w:rPr>
          <w:noProof/>
        </w:rPr>
        <w:drawing>
          <wp:inline distT="0" distB="0" distL="0" distR="0" wp14:anchorId="4847EC22" wp14:editId="5B74B650">
            <wp:extent cx="2286000" cy="2549137"/>
            <wp:effectExtent l="0" t="0" r="0" b="0"/>
            <wp:docPr id="156030345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0345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87287" cy="255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442E" w14:textId="3C46555B" w:rsidR="00CE3E83" w:rsidRDefault="00CE3E83" w:rsidP="00CE3E83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56</w:t>
      </w:r>
      <w:r>
        <w:fldChar w:fldCharType="end"/>
      </w:r>
      <w:r w:rsidRPr="00CE3E83">
        <w:t xml:space="preserve"> – </w:t>
      </w:r>
      <w:r>
        <w:t xml:space="preserve">Вход под новым созданным с помощью </w:t>
      </w:r>
      <w:proofErr w:type="spellStart"/>
      <w:r>
        <w:rPr>
          <w:lang w:val="en-US"/>
        </w:rPr>
        <w:t>UserAccManager</w:t>
      </w:r>
      <w:proofErr w:type="spellEnd"/>
      <w:r>
        <w:rPr>
          <w:lang w:val="en-US"/>
        </w:rPr>
        <w:t xml:space="preserve"> </w:t>
      </w:r>
      <w:r>
        <w:t>пользователем</w:t>
      </w:r>
    </w:p>
    <w:p w14:paraId="5F0DF118" w14:textId="77777777" w:rsidR="004D5CAB" w:rsidRDefault="004D5CAB" w:rsidP="004D5CAB"/>
    <w:p w14:paraId="1DF6F4FE" w14:textId="77777777" w:rsidR="004D5CAB" w:rsidRDefault="004D5CAB" w:rsidP="004D5CAB">
      <w:pPr>
        <w:pStyle w:val="af8"/>
      </w:pPr>
      <w:r w:rsidRPr="004D5CAB">
        <w:lastRenderedPageBreak/>
        <w:drawing>
          <wp:inline distT="0" distB="0" distL="0" distR="0" wp14:anchorId="53A00722" wp14:editId="0895D202">
            <wp:extent cx="3276600" cy="3534891"/>
            <wp:effectExtent l="0" t="0" r="0" b="0"/>
            <wp:docPr id="233110942" name="Рисунок 1" descr="Изображение выглядит как небо, снимок экрана, облако, в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10942" name="Рисунок 1" descr="Изображение выглядит как небо, снимок экрана, облако, вода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79832" cy="353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3FF7" w14:textId="745D9192" w:rsidR="004D5CAB" w:rsidRDefault="004D5CAB" w:rsidP="004D5CAB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95947">
        <w:rPr>
          <w:noProof/>
        </w:rPr>
        <w:t>57</w:t>
      </w:r>
      <w:r>
        <w:fldChar w:fldCharType="end"/>
      </w:r>
      <w:r>
        <w:t xml:space="preserve"> – Неправильные пароли</w:t>
      </w:r>
    </w:p>
    <w:p w14:paraId="3BD17C4E" w14:textId="77777777" w:rsidR="00295947" w:rsidRDefault="00295947" w:rsidP="00295947"/>
    <w:p w14:paraId="5850741D" w14:textId="77777777" w:rsidR="00295947" w:rsidRDefault="00295947" w:rsidP="00295947">
      <w:pPr>
        <w:pStyle w:val="af8"/>
      </w:pPr>
      <w:r w:rsidRPr="00295947">
        <w:drawing>
          <wp:inline distT="0" distB="0" distL="0" distR="0" wp14:anchorId="7CB3EEA5" wp14:editId="69D7F953">
            <wp:extent cx="4352925" cy="3255611"/>
            <wp:effectExtent l="0" t="0" r="0" b="0"/>
            <wp:docPr id="1811671369" name="Рисунок 1" descr="Изображение выглядит как вода, текст, снимок экрана, го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71369" name="Рисунок 1" descr="Изображение выглядит как вода, текст, снимок экрана, гор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9523" cy="326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DCC" w14:textId="4784197B" w:rsidR="00295947" w:rsidRPr="00295947" w:rsidRDefault="00295947" w:rsidP="00295947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58</w:t>
      </w:r>
      <w:r>
        <w:fldChar w:fldCharType="end"/>
      </w:r>
      <w:r>
        <w:t xml:space="preserve"> – Отказ на вход</w:t>
      </w:r>
    </w:p>
    <w:p w14:paraId="168D6109" w14:textId="77777777" w:rsidR="00E56462" w:rsidRPr="00E56462" w:rsidRDefault="00E56462" w:rsidP="000633D9">
      <w:pPr>
        <w:pStyle w:val="afffa"/>
      </w:pPr>
    </w:p>
    <w:p w14:paraId="56AFF3AF" w14:textId="77777777" w:rsidR="00C3208B" w:rsidRPr="00265DC2" w:rsidRDefault="00C3208B" w:rsidP="00C3208B"/>
    <w:p w14:paraId="0801CA4B" w14:textId="7A720C94" w:rsidR="00C3208B" w:rsidRDefault="00C3208B" w:rsidP="00C3208B">
      <w:pPr>
        <w:pStyle w:val="a6"/>
      </w:pPr>
      <w:r>
        <w:t>Выводы</w:t>
      </w:r>
    </w:p>
    <w:p w14:paraId="23FFEB2C" w14:textId="01D527E6" w:rsidR="00C3208B" w:rsidRDefault="00134492" w:rsidP="00C926E2">
      <w:r w:rsidRPr="00134492">
        <w:lastRenderedPageBreak/>
        <w:t xml:space="preserve">В ходе выполнения данной лабораторной работы были получены навыки работы с Active </w:t>
      </w:r>
      <w:proofErr w:type="spellStart"/>
      <w:r w:rsidRPr="00134492">
        <w:t>Directoty</w:t>
      </w:r>
      <w:proofErr w:type="spellEnd"/>
      <w:r w:rsidRPr="00134492">
        <w:t xml:space="preserve">, настройки контроллера домена, добавления компьютера пользователя в домен, создания файлового сервера, редактирования групповых политик. Также были получены навыки написания скриптов для </w:t>
      </w:r>
      <w:proofErr w:type="spellStart"/>
      <w:r w:rsidRPr="00134492">
        <w:t>PowerShell</w:t>
      </w:r>
      <w:proofErr w:type="spellEnd"/>
      <w:r w:rsidRPr="00134492">
        <w:t>.</w:t>
      </w:r>
    </w:p>
    <w:p w14:paraId="2DB4D70F" w14:textId="4A40B30B" w:rsidR="00F71A87" w:rsidRDefault="00F71A87" w:rsidP="00C926E2"/>
    <w:p w14:paraId="2F2199F1" w14:textId="77777777" w:rsidR="00F71A87" w:rsidRDefault="00F71A87">
      <w:pPr>
        <w:spacing w:line="240" w:lineRule="auto"/>
        <w:ind w:firstLine="0"/>
      </w:pPr>
      <w:r>
        <w:br w:type="page"/>
      </w:r>
    </w:p>
    <w:p w14:paraId="31775690" w14:textId="632EE865" w:rsidR="00F71A87" w:rsidRDefault="00F71A87" w:rsidP="00F71A87">
      <w:pPr>
        <w:pStyle w:val="afb"/>
      </w:pPr>
      <w:r>
        <w:lastRenderedPageBreak/>
        <w:t>Источники</w:t>
      </w:r>
    </w:p>
    <w:p w14:paraId="648C6C26" w14:textId="2EB4D2F3" w:rsidR="00F71A87" w:rsidRDefault="00F71A87" w:rsidP="00F71A87">
      <w:pPr>
        <w:pStyle w:val="a5"/>
      </w:pPr>
      <w:r w:rsidRPr="00F71A87">
        <w:t xml:space="preserve">Настраиваем и автоматизируем развёртывание Active Directory // </w:t>
      </w:r>
      <w:proofErr w:type="spellStart"/>
      <w:r w:rsidRPr="00F71A87">
        <w:t>Хабр</w:t>
      </w:r>
      <w:proofErr w:type="spellEnd"/>
      <w:r w:rsidRPr="00F71A87">
        <w:t xml:space="preserve"> URL: </w:t>
      </w:r>
      <w:hyperlink r:id="rId66" w:anchor="vklyuchaem-nuzhnye-komponenty" w:history="1">
        <w:r w:rsidRPr="00E825CA">
          <w:rPr>
            <w:rStyle w:val="aff5"/>
          </w:rPr>
          <w:t>https://habr.com/ru/companies/testo_lang/articles/525326/#vklyuchaem-nuzhnye-komponenty</w:t>
        </w:r>
      </w:hyperlink>
    </w:p>
    <w:p w14:paraId="2BCA252D" w14:textId="769E9CDD" w:rsidR="00F71A87" w:rsidRPr="00F71A87" w:rsidRDefault="00F71A87" w:rsidP="00F71A87">
      <w:pPr>
        <w:pStyle w:val="a5"/>
      </w:pPr>
      <w:r w:rsidRPr="00F71A87">
        <w:t xml:space="preserve">Настройка политики паролей в домене Active Directory // </w:t>
      </w:r>
      <w:proofErr w:type="spellStart"/>
      <w:r w:rsidRPr="00F71A87">
        <w:t>WinITPro</w:t>
      </w:r>
      <w:proofErr w:type="spellEnd"/>
      <w:r w:rsidRPr="00F71A87">
        <w:t xml:space="preserve"> URL: </w:t>
      </w:r>
      <w:hyperlink r:id="rId67" w:history="1">
        <w:r w:rsidRPr="00E825CA">
          <w:rPr>
            <w:rStyle w:val="aff5"/>
          </w:rPr>
          <w:t>https://winitpro.ru/index.php/2018/10/26/politika-parolej-uchetnyx-zapisej-v-active-directory/</w:t>
        </w:r>
      </w:hyperlink>
    </w:p>
    <w:p w14:paraId="72993615" w14:textId="3F166019" w:rsidR="00F71A87" w:rsidRPr="00134492" w:rsidRDefault="00A60215" w:rsidP="00F71A87">
      <w:pPr>
        <w:pStyle w:val="a5"/>
        <w:rPr>
          <w:lang w:val="en-US"/>
        </w:rPr>
      </w:pPr>
      <w:r w:rsidRPr="00134492">
        <w:rPr>
          <w:lang w:val="en-US"/>
        </w:rPr>
        <w:t xml:space="preserve">Can't edit default domain policy // Microsoft Learn URL: </w:t>
      </w:r>
      <w:hyperlink r:id="rId68" w:history="1">
        <w:r w:rsidRPr="00134492">
          <w:rPr>
            <w:rStyle w:val="aff5"/>
            <w:lang w:val="en-US"/>
          </w:rPr>
          <w:t>https://learn.microsoft.com/en-us/archive/msdn-technet-forums/d3eea9a4-3e74-4f7d-9c0c-1fb70badece9</w:t>
        </w:r>
      </w:hyperlink>
    </w:p>
    <w:p w14:paraId="5AD80389" w14:textId="73B49A24" w:rsidR="00A60215" w:rsidRDefault="00474B40" w:rsidP="00F71A87">
      <w:pPr>
        <w:pStyle w:val="a5"/>
        <w:rPr>
          <w:lang w:val="en-US"/>
        </w:rPr>
      </w:pPr>
      <w:r w:rsidRPr="00474B40">
        <w:t xml:space="preserve">Сопоставление дисков на сервере. </w:t>
      </w:r>
      <w:proofErr w:type="spellStart"/>
      <w:r w:rsidRPr="00474B40">
        <w:rPr>
          <w:lang w:val="en-US"/>
        </w:rPr>
        <w:t>logonuser</w:t>
      </w:r>
      <w:proofErr w:type="spellEnd"/>
      <w:r w:rsidRPr="00474B40">
        <w:t xml:space="preserve">, </w:t>
      </w:r>
      <w:r w:rsidRPr="00474B40">
        <w:rPr>
          <w:lang w:val="en-US"/>
        </w:rPr>
        <w:t>username</w:t>
      </w:r>
      <w:r w:rsidRPr="00474B40">
        <w:t xml:space="preserve">. </w:t>
      </w:r>
      <w:proofErr w:type="spellStart"/>
      <w:r w:rsidRPr="00474B40">
        <w:rPr>
          <w:lang w:val="en-US"/>
        </w:rPr>
        <w:t>Общие</w:t>
      </w:r>
      <w:proofErr w:type="spellEnd"/>
      <w:r w:rsidRPr="00474B40">
        <w:rPr>
          <w:lang w:val="en-US"/>
        </w:rPr>
        <w:t xml:space="preserve"> </w:t>
      </w:r>
      <w:proofErr w:type="spellStart"/>
      <w:r w:rsidRPr="00474B40">
        <w:rPr>
          <w:lang w:val="en-US"/>
        </w:rPr>
        <w:t>папки</w:t>
      </w:r>
      <w:proofErr w:type="spellEnd"/>
      <w:r w:rsidRPr="00474B40">
        <w:rPr>
          <w:lang w:val="en-US"/>
        </w:rPr>
        <w:t xml:space="preserve"> [Windows Server 2012] #6 // YouTube URL: </w:t>
      </w:r>
      <w:hyperlink r:id="rId69" w:history="1">
        <w:r w:rsidRPr="00E825CA">
          <w:rPr>
            <w:rStyle w:val="aff5"/>
            <w:lang w:val="en-US"/>
          </w:rPr>
          <w:t>https://www.youtube.com/watch?v=h46zIleS0lY</w:t>
        </w:r>
      </w:hyperlink>
    </w:p>
    <w:p w14:paraId="1A9838F4" w14:textId="79996AF8" w:rsidR="00E06521" w:rsidRDefault="00E06521" w:rsidP="00E06521">
      <w:pPr>
        <w:pStyle w:val="a5"/>
        <w:numPr>
          <w:ilvl w:val="0"/>
          <w:numId w:val="0"/>
        </w:numPr>
        <w:rPr>
          <w:lang w:val="en-US"/>
        </w:rPr>
      </w:pPr>
    </w:p>
    <w:p w14:paraId="0DA9979F" w14:textId="77777777" w:rsidR="00E06521" w:rsidRDefault="00E06521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14:paraId="7A5713A4" w14:textId="57887CD7" w:rsidR="00474B40" w:rsidRDefault="00E06521" w:rsidP="00E06521">
      <w:pPr>
        <w:pStyle w:val="afb"/>
        <w:rPr>
          <w:rStyle w:val="affff"/>
          <w:i w:val="0"/>
          <w:iCs w:val="0"/>
          <w:color w:val="auto"/>
        </w:rPr>
      </w:pPr>
      <w:r w:rsidRPr="00E06521">
        <w:rPr>
          <w:rStyle w:val="affff"/>
          <w:i w:val="0"/>
          <w:iCs w:val="0"/>
          <w:color w:val="auto"/>
        </w:rPr>
        <w:lastRenderedPageBreak/>
        <w:t xml:space="preserve">Приложение </w:t>
      </w:r>
      <w:r>
        <w:rPr>
          <w:rStyle w:val="affff"/>
          <w:i w:val="0"/>
          <w:iCs w:val="0"/>
          <w:color w:val="auto"/>
        </w:rPr>
        <w:t>А</w:t>
      </w:r>
    </w:p>
    <w:p w14:paraId="2ED6C70D" w14:textId="1805E3B1" w:rsidR="00E06521" w:rsidRDefault="00E06521" w:rsidP="00E06521">
      <w:r>
        <w:t>Листинг скрипта для создания пользователя.</w:t>
      </w:r>
    </w:p>
    <w:p w14:paraId="5E868369" w14:textId="77777777" w:rsidR="00E06521" w:rsidRDefault="00E06521" w:rsidP="00E06521"/>
    <w:p w14:paraId="3FBF91F4" w14:textId="77777777" w:rsidR="00E06521" w:rsidRPr="00E06521" w:rsidRDefault="00E06521" w:rsidP="00E06521">
      <w:pPr>
        <w:pStyle w:val="af"/>
      </w:pPr>
      <w:r w:rsidRPr="00E06521">
        <w:t xml:space="preserve">Import-Module </w:t>
      </w:r>
      <w:proofErr w:type="spellStart"/>
      <w:r w:rsidRPr="00E06521">
        <w:t>ActiveDirectory</w:t>
      </w:r>
      <w:proofErr w:type="spellEnd"/>
    </w:p>
    <w:p w14:paraId="334F0BDE" w14:textId="77777777" w:rsidR="00E06521" w:rsidRPr="00E06521" w:rsidRDefault="00E06521" w:rsidP="00E06521">
      <w:pPr>
        <w:pStyle w:val="af"/>
      </w:pPr>
    </w:p>
    <w:p w14:paraId="7A870F66" w14:textId="77777777" w:rsidR="00E06521" w:rsidRPr="00E06521" w:rsidRDefault="00E06521" w:rsidP="00E06521">
      <w:pPr>
        <w:pStyle w:val="af"/>
      </w:pPr>
      <w:r w:rsidRPr="00E06521">
        <w:t>$OU = Get-</w:t>
      </w:r>
      <w:proofErr w:type="spellStart"/>
      <w:r w:rsidRPr="00E06521">
        <w:t>ADOrganizationalUnit</w:t>
      </w:r>
      <w:proofErr w:type="spellEnd"/>
      <w:r w:rsidRPr="00E06521">
        <w:t xml:space="preserve"> -</w:t>
      </w:r>
      <w:proofErr w:type="spellStart"/>
      <w:r w:rsidRPr="00E06521">
        <w:t>SearchBase</w:t>
      </w:r>
      <w:proofErr w:type="spellEnd"/>
      <w:r w:rsidRPr="00E06521">
        <w:t xml:space="preserve"> "DC=</w:t>
      </w:r>
      <w:proofErr w:type="spellStart"/>
      <w:r w:rsidRPr="00E06521">
        <w:t>yanaserv,DC</w:t>
      </w:r>
      <w:proofErr w:type="spellEnd"/>
      <w:r w:rsidRPr="00E06521">
        <w:t>=com" -</w:t>
      </w:r>
      <w:proofErr w:type="spellStart"/>
      <w:r w:rsidRPr="00E06521">
        <w:t>SearchScope</w:t>
      </w:r>
      <w:proofErr w:type="spellEnd"/>
      <w:r w:rsidRPr="00E06521">
        <w:t xml:space="preserve"> Subtree -Filter *</w:t>
      </w:r>
    </w:p>
    <w:p w14:paraId="2A66AE66" w14:textId="77777777" w:rsidR="00E06521" w:rsidRPr="00E06521" w:rsidRDefault="00E06521" w:rsidP="00E06521">
      <w:pPr>
        <w:pStyle w:val="af"/>
      </w:pPr>
      <w:proofErr w:type="spellStart"/>
      <w:r w:rsidRPr="00E06521">
        <w:t>ForEach</w:t>
      </w:r>
      <w:proofErr w:type="spellEnd"/>
      <w:r w:rsidRPr="00E06521">
        <w:t>($</w:t>
      </w:r>
      <w:proofErr w:type="spellStart"/>
      <w:r w:rsidRPr="00E06521">
        <w:t>ou</w:t>
      </w:r>
      <w:proofErr w:type="spellEnd"/>
      <w:r w:rsidRPr="00E06521">
        <w:t xml:space="preserve"> in $OU)</w:t>
      </w:r>
    </w:p>
    <w:p w14:paraId="403D39B9" w14:textId="77777777" w:rsidR="00E06521" w:rsidRPr="00E06521" w:rsidRDefault="00E06521" w:rsidP="00E06521">
      <w:pPr>
        <w:pStyle w:val="af"/>
      </w:pPr>
      <w:r w:rsidRPr="00E06521">
        <w:t>{</w:t>
      </w:r>
    </w:p>
    <w:p w14:paraId="07DC50AB" w14:textId="77777777" w:rsidR="00E06521" w:rsidRPr="00E06521" w:rsidRDefault="00E06521" w:rsidP="00E06521">
      <w:pPr>
        <w:pStyle w:val="af"/>
      </w:pPr>
      <w:r w:rsidRPr="00E06521">
        <w:t xml:space="preserve">  if($</w:t>
      </w:r>
      <w:proofErr w:type="spellStart"/>
      <w:r w:rsidRPr="00E06521">
        <w:t>ou.Name</w:t>
      </w:r>
      <w:proofErr w:type="spellEnd"/>
      <w:r w:rsidRPr="00E06521">
        <w:t xml:space="preserve"> -eq $</w:t>
      </w:r>
      <w:proofErr w:type="spellStart"/>
      <w:r w:rsidRPr="00E06521">
        <w:t>args</w:t>
      </w:r>
      <w:proofErr w:type="spellEnd"/>
      <w:r w:rsidRPr="00E06521">
        <w:t>[0])</w:t>
      </w:r>
    </w:p>
    <w:p w14:paraId="2A0F5729" w14:textId="77777777" w:rsidR="00E06521" w:rsidRPr="00E06521" w:rsidRDefault="00E06521" w:rsidP="00E06521">
      <w:pPr>
        <w:pStyle w:val="af"/>
      </w:pPr>
      <w:r w:rsidRPr="00E06521">
        <w:t xml:space="preserve">  {</w:t>
      </w:r>
    </w:p>
    <w:p w14:paraId="298F8BB9" w14:textId="77777777" w:rsidR="00E06521" w:rsidRPr="00E06521" w:rsidRDefault="00E06521" w:rsidP="00E06521">
      <w:pPr>
        <w:pStyle w:val="af"/>
      </w:pPr>
      <w:r w:rsidRPr="00E06521">
        <w:t xml:space="preserve">    $Users = Search-</w:t>
      </w:r>
      <w:proofErr w:type="spellStart"/>
      <w:r w:rsidRPr="00E06521">
        <w:t>ADAccount</w:t>
      </w:r>
      <w:proofErr w:type="spellEnd"/>
      <w:r w:rsidRPr="00E06521">
        <w:t xml:space="preserve"> -</w:t>
      </w:r>
      <w:proofErr w:type="spellStart"/>
      <w:r w:rsidRPr="00E06521">
        <w:t>SearchBase</w:t>
      </w:r>
      <w:proofErr w:type="spellEnd"/>
      <w:r w:rsidRPr="00E06521">
        <w:t xml:space="preserve"> $</w:t>
      </w:r>
      <w:proofErr w:type="spellStart"/>
      <w:r w:rsidRPr="00E06521">
        <w:t>ou</w:t>
      </w:r>
      <w:proofErr w:type="spellEnd"/>
      <w:r w:rsidRPr="00E06521">
        <w:t xml:space="preserve"> -</w:t>
      </w:r>
      <w:proofErr w:type="spellStart"/>
      <w:r w:rsidRPr="00E06521">
        <w:t>UsersOnly</w:t>
      </w:r>
      <w:proofErr w:type="spellEnd"/>
      <w:r w:rsidRPr="00E06521">
        <w:t xml:space="preserve"> -</w:t>
      </w:r>
      <w:proofErr w:type="spellStart"/>
      <w:r w:rsidRPr="00E06521">
        <w:t>LockedOut</w:t>
      </w:r>
      <w:proofErr w:type="spellEnd"/>
    </w:p>
    <w:p w14:paraId="02F00B28" w14:textId="77777777" w:rsidR="00E06521" w:rsidRPr="00E06521" w:rsidRDefault="00E06521" w:rsidP="00E06521">
      <w:pPr>
        <w:pStyle w:val="af"/>
      </w:pPr>
      <w:r w:rsidRPr="00E06521">
        <w:t xml:space="preserve">    foreach ($user in $Users)</w:t>
      </w:r>
    </w:p>
    <w:p w14:paraId="4DE8B3EE" w14:textId="77777777" w:rsidR="00E06521" w:rsidRPr="00E06521" w:rsidRDefault="00E06521" w:rsidP="00E06521">
      <w:pPr>
        <w:pStyle w:val="af"/>
      </w:pPr>
      <w:r w:rsidRPr="00E06521">
        <w:t xml:space="preserve">    {</w:t>
      </w:r>
    </w:p>
    <w:p w14:paraId="734B865B" w14:textId="77777777" w:rsidR="00E06521" w:rsidRPr="00E06521" w:rsidRDefault="00E06521" w:rsidP="00E06521">
      <w:pPr>
        <w:pStyle w:val="af"/>
      </w:pPr>
      <w:r w:rsidRPr="00E06521">
        <w:t xml:space="preserve">      Unlock-</w:t>
      </w:r>
      <w:proofErr w:type="spellStart"/>
      <w:r w:rsidRPr="00E06521">
        <w:t>ADAccount</w:t>
      </w:r>
      <w:proofErr w:type="spellEnd"/>
      <w:r w:rsidRPr="00E06521">
        <w:t xml:space="preserve"> -Identity $($</w:t>
      </w:r>
      <w:proofErr w:type="spellStart"/>
      <w:r w:rsidRPr="00E06521">
        <w:t>user.Name</w:t>
      </w:r>
      <w:proofErr w:type="spellEnd"/>
      <w:r w:rsidRPr="00E06521">
        <w:t>)</w:t>
      </w:r>
    </w:p>
    <w:p w14:paraId="336E3A2F" w14:textId="77777777" w:rsidR="00E06521" w:rsidRPr="00E06521" w:rsidRDefault="00E06521" w:rsidP="00E06521">
      <w:pPr>
        <w:pStyle w:val="af"/>
      </w:pPr>
      <w:r w:rsidRPr="00E06521">
        <w:t xml:space="preserve">      Write-Host $</w:t>
      </w:r>
      <w:proofErr w:type="spellStart"/>
      <w:r w:rsidRPr="00E06521">
        <w:t>user.Name</w:t>
      </w:r>
      <w:proofErr w:type="spellEnd"/>
      <w:r w:rsidRPr="00E06521">
        <w:t xml:space="preserve"> " unlocked"</w:t>
      </w:r>
    </w:p>
    <w:p w14:paraId="26BAF0EC" w14:textId="77777777" w:rsidR="00E06521" w:rsidRDefault="00E06521" w:rsidP="00E06521">
      <w:pPr>
        <w:pStyle w:val="af"/>
      </w:pPr>
      <w:r w:rsidRPr="00E06521">
        <w:t xml:space="preserve">    </w:t>
      </w:r>
      <w:r>
        <w:t>}</w:t>
      </w:r>
    </w:p>
    <w:p w14:paraId="6CB94B06" w14:textId="77777777" w:rsidR="00E06521" w:rsidRDefault="00E06521" w:rsidP="00E06521">
      <w:pPr>
        <w:pStyle w:val="af"/>
      </w:pPr>
      <w:r>
        <w:t xml:space="preserve">  }</w:t>
      </w:r>
    </w:p>
    <w:p w14:paraId="77654170" w14:textId="1B80155A" w:rsidR="00E06521" w:rsidRDefault="00E06521" w:rsidP="00E06521">
      <w:pPr>
        <w:pStyle w:val="af"/>
      </w:pPr>
      <w:r>
        <w:t>}</w:t>
      </w:r>
    </w:p>
    <w:p w14:paraId="284F9C17" w14:textId="3A33721F" w:rsidR="00E06521" w:rsidRDefault="00E06521" w:rsidP="00E06521"/>
    <w:p w14:paraId="62ADF0AB" w14:textId="77777777" w:rsidR="00E06521" w:rsidRDefault="00E06521">
      <w:pPr>
        <w:spacing w:line="240" w:lineRule="auto"/>
        <w:ind w:firstLine="0"/>
      </w:pPr>
      <w:r>
        <w:br w:type="page"/>
      </w:r>
    </w:p>
    <w:p w14:paraId="4738BD96" w14:textId="475756B2" w:rsidR="00E06521" w:rsidRDefault="00E06521" w:rsidP="00E06521">
      <w:pPr>
        <w:pStyle w:val="afb"/>
        <w:rPr>
          <w:rStyle w:val="affff"/>
          <w:i w:val="0"/>
          <w:iCs w:val="0"/>
          <w:color w:val="auto"/>
        </w:rPr>
      </w:pPr>
      <w:r w:rsidRPr="00E06521">
        <w:rPr>
          <w:rStyle w:val="affff"/>
          <w:i w:val="0"/>
          <w:iCs w:val="0"/>
          <w:color w:val="auto"/>
        </w:rPr>
        <w:lastRenderedPageBreak/>
        <w:t xml:space="preserve">Приложение </w:t>
      </w:r>
      <w:r>
        <w:rPr>
          <w:rStyle w:val="affff"/>
          <w:i w:val="0"/>
          <w:iCs w:val="0"/>
          <w:color w:val="auto"/>
        </w:rPr>
        <w:t>Б</w:t>
      </w:r>
    </w:p>
    <w:p w14:paraId="291588F2" w14:textId="0F94FC9E" w:rsidR="00E06521" w:rsidRDefault="00E06521" w:rsidP="00E06521">
      <w:r>
        <w:t>Листинг скрипта для</w:t>
      </w:r>
      <w:r>
        <w:t xml:space="preserve"> создания групп</w:t>
      </w:r>
    </w:p>
    <w:p w14:paraId="1E5FDFE2" w14:textId="77777777" w:rsidR="00E06521" w:rsidRDefault="00E06521" w:rsidP="00E06521"/>
    <w:p w14:paraId="09372F81" w14:textId="77777777" w:rsidR="00E06521" w:rsidRPr="00E06521" w:rsidRDefault="00E06521" w:rsidP="00E06521">
      <w:pPr>
        <w:pStyle w:val="af"/>
      </w:pPr>
      <w:r w:rsidRPr="00E06521">
        <w:t xml:space="preserve">Import-Module </w:t>
      </w:r>
      <w:proofErr w:type="spellStart"/>
      <w:r w:rsidRPr="00E06521">
        <w:t>ActiveDirectory</w:t>
      </w:r>
      <w:proofErr w:type="spellEnd"/>
    </w:p>
    <w:p w14:paraId="252621A3" w14:textId="77777777" w:rsidR="00E06521" w:rsidRPr="00E06521" w:rsidRDefault="00E06521" w:rsidP="00E06521">
      <w:pPr>
        <w:pStyle w:val="af"/>
      </w:pPr>
    </w:p>
    <w:p w14:paraId="42E51F6A" w14:textId="77777777" w:rsidR="00E06521" w:rsidRPr="00E06521" w:rsidRDefault="00E06521" w:rsidP="00E06521">
      <w:pPr>
        <w:pStyle w:val="af"/>
      </w:pPr>
      <w:r w:rsidRPr="00E06521">
        <w:t>$domainL1="com"</w:t>
      </w:r>
    </w:p>
    <w:p w14:paraId="6AF2FDFF" w14:textId="77777777" w:rsidR="00E06521" w:rsidRPr="00E06521" w:rsidRDefault="00E06521" w:rsidP="00E06521">
      <w:pPr>
        <w:pStyle w:val="af"/>
      </w:pPr>
      <w:r w:rsidRPr="00E06521">
        <w:t>$domainL2="</w:t>
      </w:r>
      <w:proofErr w:type="spellStart"/>
      <w:r w:rsidRPr="00E06521">
        <w:t>yanaserv</w:t>
      </w:r>
      <w:proofErr w:type="spellEnd"/>
      <w:r w:rsidRPr="00E06521">
        <w:t>"</w:t>
      </w:r>
    </w:p>
    <w:p w14:paraId="07070D56" w14:textId="77777777" w:rsidR="00E06521" w:rsidRPr="00E06521" w:rsidRDefault="00E06521" w:rsidP="00E06521">
      <w:pPr>
        <w:pStyle w:val="af"/>
      </w:pPr>
      <w:r w:rsidRPr="00E06521">
        <w:t>$domainL3="</w:t>
      </w:r>
      <w:proofErr w:type="spellStart"/>
      <w:r w:rsidRPr="00E06521">
        <w:t>MyAdmins</w:t>
      </w:r>
      <w:proofErr w:type="spellEnd"/>
      <w:r w:rsidRPr="00E06521">
        <w:t>"</w:t>
      </w:r>
    </w:p>
    <w:p w14:paraId="34974CB9" w14:textId="77777777" w:rsidR="00E06521" w:rsidRPr="00E06521" w:rsidRDefault="00E06521" w:rsidP="00E06521">
      <w:pPr>
        <w:pStyle w:val="af"/>
      </w:pPr>
    </w:p>
    <w:p w14:paraId="2B671CB1" w14:textId="77777777" w:rsidR="00E06521" w:rsidRPr="00E06521" w:rsidRDefault="00E06521" w:rsidP="00E06521">
      <w:pPr>
        <w:pStyle w:val="af"/>
      </w:pPr>
      <w:r w:rsidRPr="00E06521">
        <w:t>$</w:t>
      </w:r>
      <w:proofErr w:type="spellStart"/>
      <w:r w:rsidRPr="00E06521">
        <w:t>groupGeneralAdmins</w:t>
      </w:r>
      <w:proofErr w:type="spellEnd"/>
      <w:r w:rsidRPr="00E06521">
        <w:t>="</w:t>
      </w:r>
      <w:proofErr w:type="spellStart"/>
      <w:r w:rsidRPr="00E06521">
        <w:t>GeneralAdmins</w:t>
      </w:r>
      <w:proofErr w:type="spellEnd"/>
      <w:r w:rsidRPr="00E06521">
        <w:t>"</w:t>
      </w:r>
    </w:p>
    <w:p w14:paraId="2DC470B8" w14:textId="77777777" w:rsidR="00E06521" w:rsidRPr="00E06521" w:rsidRDefault="00E06521" w:rsidP="00E06521">
      <w:pPr>
        <w:pStyle w:val="af"/>
      </w:pPr>
      <w:r w:rsidRPr="00E06521">
        <w:t>$</w:t>
      </w:r>
      <w:proofErr w:type="spellStart"/>
      <w:r w:rsidRPr="00E06521">
        <w:t>groupResourceAdmins</w:t>
      </w:r>
      <w:proofErr w:type="spellEnd"/>
      <w:r w:rsidRPr="00E06521">
        <w:t>="</w:t>
      </w:r>
      <w:proofErr w:type="spellStart"/>
      <w:r w:rsidRPr="00E06521">
        <w:t>ResourceAdmins</w:t>
      </w:r>
      <w:proofErr w:type="spellEnd"/>
      <w:r w:rsidRPr="00E06521">
        <w:t>"</w:t>
      </w:r>
    </w:p>
    <w:p w14:paraId="64250215" w14:textId="77777777" w:rsidR="00E06521" w:rsidRPr="00E06521" w:rsidRDefault="00E06521" w:rsidP="00E06521">
      <w:pPr>
        <w:pStyle w:val="af"/>
      </w:pPr>
      <w:r w:rsidRPr="00E06521">
        <w:t>$</w:t>
      </w:r>
      <w:proofErr w:type="spellStart"/>
      <w:r w:rsidRPr="00E06521">
        <w:t>groupAccountManagers</w:t>
      </w:r>
      <w:proofErr w:type="spellEnd"/>
      <w:r w:rsidRPr="00E06521">
        <w:t>="</w:t>
      </w:r>
      <w:proofErr w:type="spellStart"/>
      <w:r w:rsidRPr="00E06521">
        <w:t>AccountManagers</w:t>
      </w:r>
      <w:proofErr w:type="spellEnd"/>
      <w:r w:rsidRPr="00E06521">
        <w:t>"</w:t>
      </w:r>
    </w:p>
    <w:p w14:paraId="7ACDC527" w14:textId="77777777" w:rsidR="00E06521" w:rsidRPr="00E06521" w:rsidRDefault="00E06521" w:rsidP="00E06521">
      <w:pPr>
        <w:pStyle w:val="af"/>
      </w:pPr>
      <w:r w:rsidRPr="00E06521">
        <w:t>$</w:t>
      </w:r>
      <w:proofErr w:type="spellStart"/>
      <w:r w:rsidRPr="00E06521">
        <w:t>groupHelpDesk</w:t>
      </w:r>
      <w:proofErr w:type="spellEnd"/>
      <w:r w:rsidRPr="00E06521">
        <w:t>="</w:t>
      </w:r>
      <w:proofErr w:type="spellStart"/>
      <w:r w:rsidRPr="00E06521">
        <w:t>HelpDesk</w:t>
      </w:r>
      <w:proofErr w:type="spellEnd"/>
      <w:r w:rsidRPr="00E06521">
        <w:t>"</w:t>
      </w:r>
    </w:p>
    <w:p w14:paraId="43116E17" w14:textId="77777777" w:rsidR="00E06521" w:rsidRPr="00E06521" w:rsidRDefault="00E06521" w:rsidP="00E06521">
      <w:pPr>
        <w:pStyle w:val="af"/>
      </w:pPr>
    </w:p>
    <w:p w14:paraId="0EB94B30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ADGroup</w:t>
      </w:r>
      <w:proofErr w:type="spellEnd"/>
      <w:r w:rsidRPr="00E06521">
        <w:t xml:space="preserve"> -Name $</w:t>
      </w:r>
      <w:proofErr w:type="spellStart"/>
      <w:r w:rsidRPr="00E06521">
        <w:t>groupGeneralAdmins</w:t>
      </w:r>
      <w:proofErr w:type="spellEnd"/>
      <w:r w:rsidRPr="00E06521">
        <w:t xml:space="preserve"> -</w:t>
      </w:r>
      <w:proofErr w:type="spellStart"/>
      <w:r w:rsidRPr="00E06521">
        <w:t>GroupCategory</w:t>
      </w:r>
      <w:proofErr w:type="spellEnd"/>
      <w:r w:rsidRPr="00E06521">
        <w:t xml:space="preserve"> Security -</w:t>
      </w:r>
      <w:proofErr w:type="spellStart"/>
      <w:r w:rsidRPr="00E06521">
        <w:t>GroupScope</w:t>
      </w:r>
      <w:proofErr w:type="spellEnd"/>
      <w:r w:rsidRPr="00E06521">
        <w:t xml:space="preserve"> Global -Path "OU=$domainL3, DC=$domainL2, DC=$domainL1"</w:t>
      </w:r>
    </w:p>
    <w:p w14:paraId="75863A50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ADGroup</w:t>
      </w:r>
      <w:proofErr w:type="spellEnd"/>
      <w:r w:rsidRPr="00E06521">
        <w:t xml:space="preserve"> -Name $</w:t>
      </w:r>
      <w:proofErr w:type="spellStart"/>
      <w:r w:rsidRPr="00E06521">
        <w:t>groupResourceAdmins</w:t>
      </w:r>
      <w:proofErr w:type="spellEnd"/>
      <w:r w:rsidRPr="00E06521">
        <w:t xml:space="preserve"> -</w:t>
      </w:r>
      <w:proofErr w:type="spellStart"/>
      <w:r w:rsidRPr="00E06521">
        <w:t>GroupCategory</w:t>
      </w:r>
      <w:proofErr w:type="spellEnd"/>
      <w:r w:rsidRPr="00E06521">
        <w:t xml:space="preserve"> Security -</w:t>
      </w:r>
      <w:proofErr w:type="spellStart"/>
      <w:r w:rsidRPr="00E06521">
        <w:t>GroupScope</w:t>
      </w:r>
      <w:proofErr w:type="spellEnd"/>
      <w:r w:rsidRPr="00E06521">
        <w:t xml:space="preserve"> Global -ManagedBy $</w:t>
      </w:r>
      <w:proofErr w:type="spellStart"/>
      <w:r w:rsidRPr="00E06521">
        <w:t>groupGeneralAdmins</w:t>
      </w:r>
      <w:proofErr w:type="spellEnd"/>
      <w:r w:rsidRPr="00E06521">
        <w:t xml:space="preserve"> -Path "OU=$domainL3, DC=$domainL2, DC=$domainL1"</w:t>
      </w:r>
    </w:p>
    <w:p w14:paraId="39781303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ADGroup</w:t>
      </w:r>
      <w:proofErr w:type="spellEnd"/>
      <w:r w:rsidRPr="00E06521">
        <w:t xml:space="preserve"> -Name $</w:t>
      </w:r>
      <w:proofErr w:type="spellStart"/>
      <w:r w:rsidRPr="00E06521">
        <w:t>groupAccountManagers</w:t>
      </w:r>
      <w:proofErr w:type="spellEnd"/>
      <w:r w:rsidRPr="00E06521">
        <w:t xml:space="preserve"> -</w:t>
      </w:r>
      <w:proofErr w:type="spellStart"/>
      <w:r w:rsidRPr="00E06521">
        <w:t>GroupCategory</w:t>
      </w:r>
      <w:proofErr w:type="spellEnd"/>
      <w:r w:rsidRPr="00E06521">
        <w:t xml:space="preserve"> Security -</w:t>
      </w:r>
      <w:proofErr w:type="spellStart"/>
      <w:r w:rsidRPr="00E06521">
        <w:t>GroupScope</w:t>
      </w:r>
      <w:proofErr w:type="spellEnd"/>
      <w:r w:rsidRPr="00E06521">
        <w:t xml:space="preserve"> Global -ManagedBy $</w:t>
      </w:r>
      <w:proofErr w:type="spellStart"/>
      <w:r w:rsidRPr="00E06521">
        <w:t>groupGeneralAdmins</w:t>
      </w:r>
      <w:proofErr w:type="spellEnd"/>
      <w:r w:rsidRPr="00E06521">
        <w:t xml:space="preserve"> -Path "OU=$domainL3, DC=$domainL2, DC=$domainL1"</w:t>
      </w:r>
    </w:p>
    <w:p w14:paraId="670F5CD7" w14:textId="4E7E2EFC" w:rsidR="00E06521" w:rsidRDefault="00E06521" w:rsidP="00E06521">
      <w:pPr>
        <w:pStyle w:val="af"/>
        <w:rPr>
          <w:lang w:val="ru-RU"/>
        </w:rPr>
      </w:pPr>
      <w:r w:rsidRPr="00E06521">
        <w:t>New-</w:t>
      </w:r>
      <w:proofErr w:type="spellStart"/>
      <w:r w:rsidRPr="00E06521">
        <w:t>ADGroup</w:t>
      </w:r>
      <w:proofErr w:type="spellEnd"/>
      <w:r w:rsidRPr="00E06521">
        <w:t xml:space="preserve"> -Name $</w:t>
      </w:r>
      <w:proofErr w:type="spellStart"/>
      <w:r w:rsidRPr="00E06521">
        <w:t>groupHelpDesk</w:t>
      </w:r>
      <w:proofErr w:type="spellEnd"/>
      <w:r w:rsidRPr="00E06521">
        <w:t xml:space="preserve"> -</w:t>
      </w:r>
      <w:proofErr w:type="spellStart"/>
      <w:r w:rsidRPr="00E06521">
        <w:t>GroupCategory</w:t>
      </w:r>
      <w:proofErr w:type="spellEnd"/>
      <w:r w:rsidRPr="00E06521">
        <w:t xml:space="preserve"> Security -</w:t>
      </w:r>
      <w:proofErr w:type="spellStart"/>
      <w:r w:rsidRPr="00E06521">
        <w:t>GroupScope</w:t>
      </w:r>
      <w:proofErr w:type="spellEnd"/>
      <w:r w:rsidRPr="00E06521">
        <w:t xml:space="preserve"> Global -ManagedBy $</w:t>
      </w:r>
      <w:proofErr w:type="spellStart"/>
      <w:r w:rsidRPr="00E06521">
        <w:t>groupGeneralAdmins</w:t>
      </w:r>
      <w:proofErr w:type="spellEnd"/>
      <w:r w:rsidRPr="00E06521">
        <w:t xml:space="preserve"> -Path "OU=$domainL3, DC=$domainL2, DC=$domainL1"</w:t>
      </w:r>
    </w:p>
    <w:p w14:paraId="45CDC8A9" w14:textId="77777777" w:rsidR="00E06521" w:rsidRDefault="00E06521" w:rsidP="00E06521"/>
    <w:p w14:paraId="16CAC5BD" w14:textId="642CD4C1" w:rsidR="00E06521" w:rsidRDefault="00E06521" w:rsidP="00E06521"/>
    <w:p w14:paraId="26EADAF6" w14:textId="77777777" w:rsidR="00E06521" w:rsidRDefault="00E06521">
      <w:pPr>
        <w:spacing w:line="240" w:lineRule="auto"/>
        <w:ind w:firstLine="0"/>
      </w:pPr>
      <w:r>
        <w:br w:type="page"/>
      </w:r>
    </w:p>
    <w:p w14:paraId="566353BD" w14:textId="6657F8DD" w:rsidR="00E06521" w:rsidRDefault="00E06521" w:rsidP="00E06521">
      <w:pPr>
        <w:pStyle w:val="afb"/>
        <w:rPr>
          <w:rStyle w:val="affff"/>
          <w:i w:val="0"/>
          <w:iCs w:val="0"/>
          <w:color w:val="auto"/>
        </w:rPr>
      </w:pPr>
      <w:r w:rsidRPr="00E06521">
        <w:rPr>
          <w:rStyle w:val="affff"/>
          <w:i w:val="0"/>
          <w:iCs w:val="0"/>
          <w:color w:val="auto"/>
        </w:rPr>
        <w:lastRenderedPageBreak/>
        <w:t xml:space="preserve">Приложение </w:t>
      </w:r>
      <w:r>
        <w:rPr>
          <w:rStyle w:val="affff"/>
          <w:i w:val="0"/>
          <w:iCs w:val="0"/>
          <w:color w:val="auto"/>
        </w:rPr>
        <w:t>В</w:t>
      </w:r>
    </w:p>
    <w:p w14:paraId="3B904F87" w14:textId="6F00971D" w:rsidR="00E06521" w:rsidRDefault="00E06521" w:rsidP="00E06521">
      <w:r>
        <w:t xml:space="preserve">Листинг скрипта для создания </w:t>
      </w:r>
      <w:r>
        <w:t>пользователей-администраторов</w:t>
      </w:r>
    </w:p>
    <w:p w14:paraId="42CE1E80" w14:textId="77777777" w:rsidR="00E06521" w:rsidRDefault="00E06521" w:rsidP="00E06521"/>
    <w:p w14:paraId="2324E873" w14:textId="77777777" w:rsidR="00E06521" w:rsidRPr="00E06521" w:rsidRDefault="00E06521" w:rsidP="00E06521">
      <w:pPr>
        <w:pStyle w:val="af"/>
      </w:pPr>
      <w:r w:rsidRPr="00E06521">
        <w:t xml:space="preserve">Import-Module </w:t>
      </w:r>
      <w:proofErr w:type="spellStart"/>
      <w:r w:rsidRPr="00E06521">
        <w:t>ActiveDirectory</w:t>
      </w:r>
      <w:proofErr w:type="spellEnd"/>
    </w:p>
    <w:p w14:paraId="59F64065" w14:textId="77777777" w:rsidR="00E06521" w:rsidRPr="00E06521" w:rsidRDefault="00E06521" w:rsidP="00E06521">
      <w:pPr>
        <w:pStyle w:val="af"/>
      </w:pPr>
    </w:p>
    <w:p w14:paraId="57113A82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ADUser</w:t>
      </w:r>
      <w:proofErr w:type="spellEnd"/>
      <w:r w:rsidRPr="00E06521">
        <w:t xml:space="preserve"> -Name "</w:t>
      </w:r>
      <w:proofErr w:type="spellStart"/>
      <w:r w:rsidRPr="00E06521">
        <w:t>UserAccManager</w:t>
      </w:r>
      <w:proofErr w:type="spellEnd"/>
      <w:r w:rsidRPr="00E06521">
        <w:t>" -</w:t>
      </w:r>
      <w:proofErr w:type="spellStart"/>
      <w:r w:rsidRPr="00E06521">
        <w:t>SamAccountName</w:t>
      </w:r>
      <w:proofErr w:type="spellEnd"/>
      <w:r w:rsidRPr="00E06521">
        <w:t xml:space="preserve"> "</w:t>
      </w:r>
      <w:proofErr w:type="spellStart"/>
      <w:r w:rsidRPr="00E06521">
        <w:t>UserAccManager</w:t>
      </w:r>
      <w:proofErr w:type="spellEnd"/>
      <w:r w:rsidRPr="00E06521">
        <w:t>" -Path "OU=</w:t>
      </w:r>
      <w:proofErr w:type="spellStart"/>
      <w:r w:rsidRPr="00E06521">
        <w:t>MyAdmins</w:t>
      </w:r>
      <w:proofErr w:type="spellEnd"/>
      <w:r w:rsidRPr="00E06521">
        <w:t>, DC=</w:t>
      </w:r>
      <w:proofErr w:type="spellStart"/>
      <w:r w:rsidRPr="00E06521">
        <w:t>yanaserv</w:t>
      </w:r>
      <w:proofErr w:type="spellEnd"/>
      <w:r w:rsidRPr="00E06521">
        <w:t>, DC=com" -</w:t>
      </w:r>
      <w:proofErr w:type="spellStart"/>
      <w:r w:rsidRPr="00E06521">
        <w:t>AccountPassword</w:t>
      </w:r>
      <w:proofErr w:type="spellEnd"/>
      <w:r w:rsidRPr="00E06521">
        <w:t>(</w:t>
      </w:r>
      <w:proofErr w:type="spellStart"/>
      <w:r w:rsidRPr="00E06521">
        <w:t>ConvertTo-SecureString</w:t>
      </w:r>
      <w:proofErr w:type="spellEnd"/>
      <w:r w:rsidRPr="00E06521">
        <w:t xml:space="preserve"> "BSIT2am" -</w:t>
      </w:r>
      <w:proofErr w:type="spellStart"/>
      <w:r w:rsidRPr="00E06521">
        <w:t>AsPlainText</w:t>
      </w:r>
      <w:proofErr w:type="spellEnd"/>
      <w:r w:rsidRPr="00E06521">
        <w:t xml:space="preserve"> -Force) -Enable $true</w:t>
      </w:r>
    </w:p>
    <w:p w14:paraId="4AFE6292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ADUser</w:t>
      </w:r>
      <w:proofErr w:type="spellEnd"/>
      <w:r w:rsidRPr="00E06521">
        <w:t xml:space="preserve"> -Name "</w:t>
      </w:r>
      <w:proofErr w:type="spellStart"/>
      <w:r w:rsidRPr="00E06521">
        <w:t>UserHelpDesk</w:t>
      </w:r>
      <w:proofErr w:type="spellEnd"/>
      <w:r w:rsidRPr="00E06521">
        <w:t>" -</w:t>
      </w:r>
      <w:proofErr w:type="spellStart"/>
      <w:r w:rsidRPr="00E06521">
        <w:t>SamAccountName</w:t>
      </w:r>
      <w:proofErr w:type="spellEnd"/>
      <w:r w:rsidRPr="00E06521">
        <w:t xml:space="preserve"> "</w:t>
      </w:r>
      <w:proofErr w:type="spellStart"/>
      <w:r w:rsidRPr="00E06521">
        <w:t>UserHelpDesk</w:t>
      </w:r>
      <w:proofErr w:type="spellEnd"/>
      <w:r w:rsidRPr="00E06521">
        <w:t>" -Path "OU=</w:t>
      </w:r>
      <w:proofErr w:type="spellStart"/>
      <w:r w:rsidRPr="00E06521">
        <w:t>MyAdmins</w:t>
      </w:r>
      <w:proofErr w:type="spellEnd"/>
      <w:r w:rsidRPr="00E06521">
        <w:t>, DC=</w:t>
      </w:r>
      <w:proofErr w:type="spellStart"/>
      <w:r w:rsidRPr="00E06521">
        <w:t>yanaserv</w:t>
      </w:r>
      <w:proofErr w:type="spellEnd"/>
      <w:r w:rsidRPr="00E06521">
        <w:t>, DC=com" -</w:t>
      </w:r>
      <w:proofErr w:type="spellStart"/>
      <w:r w:rsidRPr="00E06521">
        <w:t>AccountPassword</w:t>
      </w:r>
      <w:proofErr w:type="spellEnd"/>
      <w:r w:rsidRPr="00E06521">
        <w:t>(</w:t>
      </w:r>
      <w:proofErr w:type="spellStart"/>
      <w:r w:rsidRPr="00E06521">
        <w:t>ConvertTo-SecureString</w:t>
      </w:r>
      <w:proofErr w:type="spellEnd"/>
      <w:r w:rsidRPr="00E06521">
        <w:t xml:space="preserve"> "BSIT2hd" -</w:t>
      </w:r>
      <w:proofErr w:type="spellStart"/>
      <w:r w:rsidRPr="00E06521">
        <w:t>AsPlainText</w:t>
      </w:r>
      <w:proofErr w:type="spellEnd"/>
      <w:r w:rsidRPr="00E06521">
        <w:t xml:space="preserve"> -Force) -Enable $true</w:t>
      </w:r>
    </w:p>
    <w:p w14:paraId="1C18509C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ADUser</w:t>
      </w:r>
      <w:proofErr w:type="spellEnd"/>
      <w:r w:rsidRPr="00E06521">
        <w:t xml:space="preserve"> -Name "</w:t>
      </w:r>
      <w:proofErr w:type="spellStart"/>
      <w:r w:rsidRPr="00E06521">
        <w:t>UserGenAdmin</w:t>
      </w:r>
      <w:proofErr w:type="spellEnd"/>
      <w:r w:rsidRPr="00E06521">
        <w:t>" -</w:t>
      </w:r>
      <w:proofErr w:type="spellStart"/>
      <w:r w:rsidRPr="00E06521">
        <w:t>SamAccountName</w:t>
      </w:r>
      <w:proofErr w:type="spellEnd"/>
      <w:r w:rsidRPr="00E06521">
        <w:t xml:space="preserve"> "</w:t>
      </w:r>
      <w:proofErr w:type="spellStart"/>
      <w:r w:rsidRPr="00E06521">
        <w:t>UserGenAdmin</w:t>
      </w:r>
      <w:proofErr w:type="spellEnd"/>
      <w:r w:rsidRPr="00E06521">
        <w:t>" -Path "OU=</w:t>
      </w:r>
      <w:proofErr w:type="spellStart"/>
      <w:r w:rsidRPr="00E06521">
        <w:t>MyAdmins</w:t>
      </w:r>
      <w:proofErr w:type="spellEnd"/>
      <w:r w:rsidRPr="00E06521">
        <w:t>, DC=</w:t>
      </w:r>
      <w:proofErr w:type="spellStart"/>
      <w:r w:rsidRPr="00E06521">
        <w:t>yanaserv</w:t>
      </w:r>
      <w:proofErr w:type="spellEnd"/>
      <w:r w:rsidRPr="00E06521">
        <w:t>, DC=com" -</w:t>
      </w:r>
      <w:proofErr w:type="spellStart"/>
      <w:r w:rsidRPr="00E06521">
        <w:t>AccountPassword</w:t>
      </w:r>
      <w:proofErr w:type="spellEnd"/>
      <w:r w:rsidRPr="00E06521">
        <w:t>(</w:t>
      </w:r>
      <w:proofErr w:type="spellStart"/>
      <w:r w:rsidRPr="00E06521">
        <w:t>ConvertTo-SecureString</w:t>
      </w:r>
      <w:proofErr w:type="spellEnd"/>
      <w:r w:rsidRPr="00E06521">
        <w:t xml:space="preserve"> "BSIT2ga" -</w:t>
      </w:r>
      <w:proofErr w:type="spellStart"/>
      <w:r w:rsidRPr="00E06521">
        <w:t>AsPlainText</w:t>
      </w:r>
      <w:proofErr w:type="spellEnd"/>
      <w:r w:rsidRPr="00E06521">
        <w:t xml:space="preserve"> -Force) -Enable $true</w:t>
      </w:r>
    </w:p>
    <w:p w14:paraId="6BD934C8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ADUser</w:t>
      </w:r>
      <w:proofErr w:type="spellEnd"/>
      <w:r w:rsidRPr="00E06521">
        <w:t xml:space="preserve"> -Name "</w:t>
      </w:r>
      <w:proofErr w:type="spellStart"/>
      <w:r w:rsidRPr="00E06521">
        <w:t>UserResAdmin</w:t>
      </w:r>
      <w:proofErr w:type="spellEnd"/>
      <w:r w:rsidRPr="00E06521">
        <w:t>" -</w:t>
      </w:r>
      <w:proofErr w:type="spellStart"/>
      <w:r w:rsidRPr="00E06521">
        <w:t>SamAccountName</w:t>
      </w:r>
      <w:proofErr w:type="spellEnd"/>
      <w:r w:rsidRPr="00E06521">
        <w:t xml:space="preserve"> "</w:t>
      </w:r>
      <w:proofErr w:type="spellStart"/>
      <w:r w:rsidRPr="00E06521">
        <w:t>UserResAdmin</w:t>
      </w:r>
      <w:proofErr w:type="spellEnd"/>
      <w:r w:rsidRPr="00E06521">
        <w:t>" -Path "OU=</w:t>
      </w:r>
      <w:proofErr w:type="spellStart"/>
      <w:r w:rsidRPr="00E06521">
        <w:t>MyAdmins</w:t>
      </w:r>
      <w:proofErr w:type="spellEnd"/>
      <w:r w:rsidRPr="00E06521">
        <w:t>, DC=</w:t>
      </w:r>
      <w:proofErr w:type="spellStart"/>
      <w:r w:rsidRPr="00E06521">
        <w:t>yanaserv</w:t>
      </w:r>
      <w:proofErr w:type="spellEnd"/>
      <w:r w:rsidRPr="00E06521">
        <w:t>, DC=com" -</w:t>
      </w:r>
      <w:proofErr w:type="spellStart"/>
      <w:r w:rsidRPr="00E06521">
        <w:t>AccountPassword</w:t>
      </w:r>
      <w:proofErr w:type="spellEnd"/>
      <w:r w:rsidRPr="00E06521">
        <w:t>(</w:t>
      </w:r>
      <w:proofErr w:type="spellStart"/>
      <w:r w:rsidRPr="00E06521">
        <w:t>ConvertTo-SecureString</w:t>
      </w:r>
      <w:proofErr w:type="spellEnd"/>
      <w:r w:rsidRPr="00E06521">
        <w:t xml:space="preserve"> "BSIT2ra" -</w:t>
      </w:r>
      <w:proofErr w:type="spellStart"/>
      <w:r w:rsidRPr="00E06521">
        <w:t>AsPlainText</w:t>
      </w:r>
      <w:proofErr w:type="spellEnd"/>
      <w:r w:rsidRPr="00E06521">
        <w:t xml:space="preserve"> -Force) -Enable $true</w:t>
      </w:r>
    </w:p>
    <w:p w14:paraId="06CABAC5" w14:textId="77777777" w:rsidR="00E06521" w:rsidRPr="00E06521" w:rsidRDefault="00E06521" w:rsidP="00E06521">
      <w:pPr>
        <w:pStyle w:val="af"/>
      </w:pPr>
    </w:p>
    <w:p w14:paraId="2A6BD070" w14:textId="77777777" w:rsidR="00E06521" w:rsidRPr="00E06521" w:rsidRDefault="00E06521" w:rsidP="00E06521">
      <w:pPr>
        <w:pStyle w:val="af"/>
      </w:pPr>
      <w:r w:rsidRPr="00E06521">
        <w:t>Add-</w:t>
      </w:r>
      <w:proofErr w:type="spellStart"/>
      <w:r w:rsidRPr="00E06521">
        <w:t>ADGroupMember</w:t>
      </w:r>
      <w:proofErr w:type="spellEnd"/>
      <w:r w:rsidRPr="00E06521">
        <w:t xml:space="preserve"> "</w:t>
      </w:r>
      <w:proofErr w:type="spellStart"/>
      <w:r w:rsidRPr="00E06521">
        <w:t>AccountManagers</w:t>
      </w:r>
      <w:proofErr w:type="spellEnd"/>
      <w:r w:rsidRPr="00E06521">
        <w:t xml:space="preserve">" </w:t>
      </w:r>
      <w:proofErr w:type="spellStart"/>
      <w:r w:rsidRPr="00E06521">
        <w:t>UserAccManager</w:t>
      </w:r>
      <w:proofErr w:type="spellEnd"/>
    </w:p>
    <w:p w14:paraId="05282D5C" w14:textId="77777777" w:rsidR="00E06521" w:rsidRPr="00E06521" w:rsidRDefault="00E06521" w:rsidP="00E06521">
      <w:pPr>
        <w:pStyle w:val="af"/>
      </w:pPr>
      <w:r w:rsidRPr="00E06521">
        <w:t>Add-</w:t>
      </w:r>
      <w:proofErr w:type="spellStart"/>
      <w:r w:rsidRPr="00E06521">
        <w:t>ADGroupMember</w:t>
      </w:r>
      <w:proofErr w:type="spellEnd"/>
      <w:r w:rsidRPr="00E06521">
        <w:t xml:space="preserve"> "</w:t>
      </w:r>
      <w:proofErr w:type="spellStart"/>
      <w:r w:rsidRPr="00E06521">
        <w:t>HelpDesk</w:t>
      </w:r>
      <w:proofErr w:type="spellEnd"/>
      <w:r w:rsidRPr="00E06521">
        <w:t xml:space="preserve">" </w:t>
      </w:r>
      <w:proofErr w:type="spellStart"/>
      <w:r w:rsidRPr="00E06521">
        <w:t>UserHelpDesk</w:t>
      </w:r>
      <w:proofErr w:type="spellEnd"/>
    </w:p>
    <w:p w14:paraId="7160DFA3" w14:textId="77777777" w:rsidR="00E06521" w:rsidRPr="00E06521" w:rsidRDefault="00E06521" w:rsidP="00E06521">
      <w:pPr>
        <w:pStyle w:val="af"/>
      </w:pPr>
      <w:r w:rsidRPr="00E06521">
        <w:t>Add-</w:t>
      </w:r>
      <w:proofErr w:type="spellStart"/>
      <w:r w:rsidRPr="00E06521">
        <w:t>ADGroupMember</w:t>
      </w:r>
      <w:proofErr w:type="spellEnd"/>
      <w:r w:rsidRPr="00E06521">
        <w:t xml:space="preserve"> "</w:t>
      </w:r>
      <w:proofErr w:type="spellStart"/>
      <w:r w:rsidRPr="00E06521">
        <w:t>GeneralAdmins</w:t>
      </w:r>
      <w:proofErr w:type="spellEnd"/>
      <w:r w:rsidRPr="00E06521">
        <w:t xml:space="preserve">" </w:t>
      </w:r>
      <w:proofErr w:type="spellStart"/>
      <w:r w:rsidRPr="00E06521">
        <w:t>UserGenAdmin</w:t>
      </w:r>
      <w:proofErr w:type="spellEnd"/>
    </w:p>
    <w:p w14:paraId="3AA01D7E" w14:textId="2C70596A" w:rsidR="00E06521" w:rsidRPr="00E06521" w:rsidRDefault="00E06521" w:rsidP="00E06521">
      <w:pPr>
        <w:pStyle w:val="af"/>
      </w:pPr>
      <w:r w:rsidRPr="00E06521">
        <w:t>Add-</w:t>
      </w:r>
      <w:proofErr w:type="spellStart"/>
      <w:r w:rsidRPr="00E06521">
        <w:t>ADGroupMember</w:t>
      </w:r>
      <w:proofErr w:type="spellEnd"/>
      <w:r w:rsidRPr="00E06521">
        <w:t xml:space="preserve"> "</w:t>
      </w:r>
      <w:proofErr w:type="spellStart"/>
      <w:r w:rsidRPr="00E06521">
        <w:t>ResourceAdmins</w:t>
      </w:r>
      <w:proofErr w:type="spellEnd"/>
      <w:r w:rsidRPr="00E06521">
        <w:t xml:space="preserve">" </w:t>
      </w:r>
      <w:proofErr w:type="spellStart"/>
      <w:r w:rsidRPr="00E06521">
        <w:t>UserResAdmin</w:t>
      </w:r>
      <w:proofErr w:type="spellEnd"/>
    </w:p>
    <w:p w14:paraId="23ED5D9B" w14:textId="1FD4C4CE" w:rsidR="00E06521" w:rsidRDefault="00E06521" w:rsidP="00E06521">
      <w:pPr>
        <w:rPr>
          <w:lang w:val="en-US"/>
        </w:rPr>
      </w:pPr>
    </w:p>
    <w:p w14:paraId="408EC94F" w14:textId="77777777" w:rsidR="00E06521" w:rsidRDefault="00E06521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14:paraId="5BC22346" w14:textId="2B403DF6" w:rsidR="00E06521" w:rsidRDefault="00E06521" w:rsidP="00E06521">
      <w:pPr>
        <w:pStyle w:val="afb"/>
        <w:rPr>
          <w:rStyle w:val="affff"/>
          <w:i w:val="0"/>
          <w:iCs w:val="0"/>
          <w:color w:val="auto"/>
        </w:rPr>
      </w:pPr>
      <w:r w:rsidRPr="00E06521">
        <w:rPr>
          <w:rStyle w:val="affff"/>
          <w:i w:val="0"/>
          <w:iCs w:val="0"/>
          <w:color w:val="auto"/>
        </w:rPr>
        <w:lastRenderedPageBreak/>
        <w:t xml:space="preserve">Приложение </w:t>
      </w:r>
      <w:r>
        <w:rPr>
          <w:rStyle w:val="affff"/>
          <w:i w:val="0"/>
          <w:iCs w:val="0"/>
          <w:color w:val="auto"/>
        </w:rPr>
        <w:t>Г</w:t>
      </w:r>
    </w:p>
    <w:p w14:paraId="64C97685" w14:textId="19421996" w:rsidR="00E06521" w:rsidRPr="00E06521" w:rsidRDefault="00E06521" w:rsidP="00E06521">
      <w:r>
        <w:t xml:space="preserve">Листинг скрипта для создания </w:t>
      </w:r>
      <w:r>
        <w:t xml:space="preserve">папки </w:t>
      </w:r>
      <w:r>
        <w:rPr>
          <w:lang w:val="en-US"/>
        </w:rPr>
        <w:t>OU</w:t>
      </w:r>
    </w:p>
    <w:p w14:paraId="78DC6BEF" w14:textId="77777777" w:rsidR="00E06521" w:rsidRDefault="00E06521" w:rsidP="00E06521">
      <w:pPr>
        <w:rPr>
          <w:lang w:val="en-US"/>
        </w:rPr>
      </w:pPr>
    </w:p>
    <w:p w14:paraId="22C77225" w14:textId="77777777" w:rsidR="00E06521" w:rsidRPr="00E06521" w:rsidRDefault="00E06521" w:rsidP="00E06521">
      <w:pPr>
        <w:pStyle w:val="af"/>
      </w:pPr>
      <w:r w:rsidRPr="00E06521">
        <w:t xml:space="preserve">Import-Module </w:t>
      </w:r>
      <w:proofErr w:type="spellStart"/>
      <w:r w:rsidRPr="00E06521">
        <w:t>ActiveDirectory</w:t>
      </w:r>
      <w:proofErr w:type="spellEnd"/>
    </w:p>
    <w:p w14:paraId="5872CD68" w14:textId="77777777" w:rsidR="00E06521" w:rsidRPr="00E06521" w:rsidRDefault="00E06521" w:rsidP="00E06521">
      <w:pPr>
        <w:pStyle w:val="af"/>
      </w:pPr>
    </w:p>
    <w:p w14:paraId="473EF210" w14:textId="77777777" w:rsidR="00E06521" w:rsidRPr="00E06521" w:rsidRDefault="00E06521" w:rsidP="00E06521">
      <w:pPr>
        <w:pStyle w:val="af"/>
      </w:pPr>
      <w:r w:rsidRPr="00E06521">
        <w:t>$domenL1="com"</w:t>
      </w:r>
    </w:p>
    <w:p w14:paraId="54D91D23" w14:textId="77777777" w:rsidR="00E06521" w:rsidRPr="00E06521" w:rsidRDefault="00E06521" w:rsidP="00E06521">
      <w:pPr>
        <w:pStyle w:val="af"/>
      </w:pPr>
      <w:r w:rsidRPr="00E06521">
        <w:t>$domenL2="</w:t>
      </w:r>
      <w:proofErr w:type="spellStart"/>
      <w:r w:rsidRPr="00E06521">
        <w:t>yanaserv</w:t>
      </w:r>
      <w:proofErr w:type="spellEnd"/>
      <w:r w:rsidRPr="00E06521">
        <w:t>"</w:t>
      </w:r>
    </w:p>
    <w:p w14:paraId="283FB2F0" w14:textId="77777777" w:rsidR="00E06521" w:rsidRPr="00E06521" w:rsidRDefault="00E06521" w:rsidP="00E06521">
      <w:pPr>
        <w:pStyle w:val="af"/>
      </w:pPr>
      <w:r w:rsidRPr="00E06521">
        <w:t>$domenL3="</w:t>
      </w:r>
      <w:proofErr w:type="spellStart"/>
      <w:r w:rsidRPr="00E06521">
        <w:t>MyUsers</w:t>
      </w:r>
      <w:proofErr w:type="spellEnd"/>
      <w:r w:rsidRPr="00E06521">
        <w:t>"</w:t>
      </w:r>
    </w:p>
    <w:p w14:paraId="2EC07841" w14:textId="77777777" w:rsidR="00E06521" w:rsidRPr="00E06521" w:rsidRDefault="00E06521" w:rsidP="00E06521">
      <w:pPr>
        <w:pStyle w:val="af"/>
      </w:pPr>
    </w:p>
    <w:p w14:paraId="28D23200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ADOrganizationalUnit</w:t>
      </w:r>
      <w:proofErr w:type="spellEnd"/>
      <w:r w:rsidRPr="00E06521">
        <w:t xml:space="preserve"> -Name Customers -Path "DC=$domenL2, DC=$domenL1"</w:t>
      </w:r>
    </w:p>
    <w:p w14:paraId="22D5026B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ADOrganizationalUnit</w:t>
      </w:r>
      <w:proofErr w:type="spellEnd"/>
      <w:r w:rsidRPr="00E06521">
        <w:t xml:space="preserve"> -Name Admins -Path "DC=$domenL2, DC=$domenL1"</w:t>
      </w:r>
    </w:p>
    <w:p w14:paraId="60CA833C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ADOrganizationalUnit</w:t>
      </w:r>
      <w:proofErr w:type="spellEnd"/>
      <w:r w:rsidRPr="00E06521">
        <w:t xml:space="preserve"> -Name Categories -Path "DC=$domenL2, DC=$domenL1"</w:t>
      </w:r>
    </w:p>
    <w:p w14:paraId="54196FC2" w14:textId="77777777" w:rsidR="00E06521" w:rsidRPr="00E06521" w:rsidRDefault="00E06521" w:rsidP="00E06521">
      <w:pPr>
        <w:pStyle w:val="af"/>
      </w:pPr>
      <w:r w:rsidRPr="00E06521">
        <w:t>New-</w:t>
      </w:r>
      <w:proofErr w:type="spellStart"/>
      <w:r w:rsidRPr="00E06521">
        <w:t>ADOrganizationalUnit</w:t>
      </w:r>
      <w:proofErr w:type="spellEnd"/>
      <w:r w:rsidRPr="00E06521">
        <w:t xml:space="preserve"> -Name Hits -Path "OU=$domenL3, DC=$domenL2, DC=$domenL1"</w:t>
      </w:r>
    </w:p>
    <w:p w14:paraId="2EDC19EE" w14:textId="6EE152F2" w:rsidR="00E06521" w:rsidRDefault="00E06521" w:rsidP="00E06521">
      <w:pPr>
        <w:pStyle w:val="af"/>
      </w:pPr>
      <w:r w:rsidRPr="00E06521">
        <w:t>New-</w:t>
      </w:r>
      <w:proofErr w:type="spellStart"/>
      <w:r w:rsidRPr="00E06521">
        <w:t>ADOrganizationalUnit</w:t>
      </w:r>
      <w:proofErr w:type="spellEnd"/>
      <w:r w:rsidRPr="00E06521">
        <w:t xml:space="preserve"> -Name Sales -Path "OU=$domenL3, DC=$domenL2, DC=$domenL1"</w:t>
      </w:r>
    </w:p>
    <w:p w14:paraId="6EFF3841" w14:textId="41B429F8" w:rsidR="00E06521" w:rsidRDefault="00E06521" w:rsidP="00E06521">
      <w:pPr>
        <w:rPr>
          <w:lang w:val="en-US"/>
        </w:rPr>
      </w:pPr>
    </w:p>
    <w:p w14:paraId="37BADC32" w14:textId="77777777" w:rsidR="00E06521" w:rsidRDefault="00E06521">
      <w:pPr>
        <w:spacing w:line="240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14:paraId="6A359E16" w14:textId="12D08EBB" w:rsidR="00E06521" w:rsidRPr="00E06521" w:rsidRDefault="00E06521" w:rsidP="00E06521">
      <w:pPr>
        <w:pStyle w:val="afb"/>
        <w:rPr>
          <w:rStyle w:val="affff"/>
          <w:i w:val="0"/>
          <w:iCs w:val="0"/>
          <w:color w:val="auto"/>
        </w:rPr>
      </w:pPr>
      <w:r w:rsidRPr="00E06521">
        <w:rPr>
          <w:rStyle w:val="affff"/>
          <w:i w:val="0"/>
          <w:iCs w:val="0"/>
          <w:color w:val="auto"/>
        </w:rPr>
        <w:lastRenderedPageBreak/>
        <w:t xml:space="preserve">Приложение </w:t>
      </w:r>
      <w:r>
        <w:rPr>
          <w:rStyle w:val="affff"/>
          <w:i w:val="0"/>
          <w:iCs w:val="0"/>
          <w:color w:val="auto"/>
        </w:rPr>
        <w:t>Д</w:t>
      </w:r>
    </w:p>
    <w:p w14:paraId="25FEB040" w14:textId="43F8ECDA" w:rsidR="00E06521" w:rsidRDefault="00E06521" w:rsidP="00E06521">
      <w:r>
        <w:t xml:space="preserve">Листинг скрипта для </w:t>
      </w:r>
      <w:r>
        <w:t xml:space="preserve">поиска </w:t>
      </w:r>
      <w:r>
        <w:t>пользователей, у которых скоро истекает срок действия пароля</w:t>
      </w:r>
    </w:p>
    <w:p w14:paraId="470B4D85" w14:textId="77777777" w:rsidR="00E06521" w:rsidRDefault="00E06521" w:rsidP="00E06521"/>
    <w:p w14:paraId="2A3BD24B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 xml:space="preserve">Import-module </w:t>
      </w:r>
      <w:proofErr w:type="spellStart"/>
      <w:r w:rsidRPr="00E06521">
        <w:rPr>
          <w:rStyle w:val="affff0"/>
        </w:rPr>
        <w:t>ActiveDirectory</w:t>
      </w:r>
      <w:proofErr w:type="spellEnd"/>
    </w:p>
    <w:p w14:paraId="53FF637B" w14:textId="77777777" w:rsidR="00E06521" w:rsidRPr="00E06521" w:rsidRDefault="00E06521" w:rsidP="00E06521">
      <w:pPr>
        <w:pStyle w:val="af"/>
        <w:rPr>
          <w:rStyle w:val="affff0"/>
        </w:rPr>
      </w:pPr>
    </w:p>
    <w:p w14:paraId="07985688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>$</w:t>
      </w:r>
      <w:proofErr w:type="spellStart"/>
      <w:r w:rsidRPr="00E06521">
        <w:rPr>
          <w:rStyle w:val="affff0"/>
        </w:rPr>
        <w:t>daysLim</w:t>
      </w:r>
      <w:proofErr w:type="spellEnd"/>
      <w:r w:rsidRPr="00E06521">
        <w:rPr>
          <w:rStyle w:val="affff0"/>
        </w:rPr>
        <w:t xml:space="preserve"> = [int]($</w:t>
      </w:r>
      <w:proofErr w:type="spellStart"/>
      <w:r w:rsidRPr="00E06521">
        <w:rPr>
          <w:rStyle w:val="affff0"/>
        </w:rPr>
        <w:t>args</w:t>
      </w:r>
      <w:proofErr w:type="spellEnd"/>
      <w:r w:rsidRPr="00E06521">
        <w:rPr>
          <w:rStyle w:val="affff0"/>
        </w:rPr>
        <w:t>[0])</w:t>
      </w:r>
    </w:p>
    <w:p w14:paraId="7A3C41A5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>$</w:t>
      </w:r>
      <w:proofErr w:type="spellStart"/>
      <w:r w:rsidRPr="00E06521">
        <w:rPr>
          <w:rStyle w:val="affff0"/>
        </w:rPr>
        <w:t>UserList</w:t>
      </w:r>
      <w:proofErr w:type="spellEnd"/>
      <w:r w:rsidRPr="00E06521">
        <w:rPr>
          <w:rStyle w:val="affff0"/>
        </w:rPr>
        <w:t>=Search-</w:t>
      </w:r>
      <w:proofErr w:type="spellStart"/>
      <w:r w:rsidRPr="00E06521">
        <w:rPr>
          <w:rStyle w:val="affff0"/>
        </w:rPr>
        <w:t>ADAccount</w:t>
      </w:r>
      <w:proofErr w:type="spellEnd"/>
      <w:r w:rsidRPr="00E06521">
        <w:rPr>
          <w:rStyle w:val="affff0"/>
        </w:rPr>
        <w:t xml:space="preserve"> -</w:t>
      </w:r>
      <w:proofErr w:type="spellStart"/>
      <w:r w:rsidRPr="00E06521">
        <w:rPr>
          <w:rStyle w:val="affff0"/>
        </w:rPr>
        <w:t>AccountExpiring</w:t>
      </w:r>
      <w:proofErr w:type="spellEnd"/>
      <w:r w:rsidRPr="00E06521">
        <w:rPr>
          <w:rStyle w:val="affff0"/>
        </w:rPr>
        <w:t xml:space="preserve"> -</w:t>
      </w:r>
      <w:proofErr w:type="spellStart"/>
      <w:r w:rsidRPr="00E06521">
        <w:rPr>
          <w:rStyle w:val="affff0"/>
        </w:rPr>
        <w:t>TimeSpan</w:t>
      </w:r>
      <w:proofErr w:type="spellEnd"/>
      <w:r w:rsidRPr="00E06521">
        <w:rPr>
          <w:rStyle w:val="affff0"/>
        </w:rPr>
        <w:t xml:space="preserve"> (New-</w:t>
      </w:r>
      <w:proofErr w:type="spellStart"/>
      <w:r w:rsidRPr="00E06521">
        <w:rPr>
          <w:rStyle w:val="affff0"/>
        </w:rPr>
        <w:t>TimeSpan</w:t>
      </w:r>
      <w:proofErr w:type="spellEnd"/>
      <w:r w:rsidRPr="00E06521">
        <w:rPr>
          <w:rStyle w:val="affff0"/>
        </w:rPr>
        <w:t xml:space="preserve"> -Days $</w:t>
      </w:r>
      <w:proofErr w:type="spellStart"/>
      <w:r w:rsidRPr="00E06521">
        <w:rPr>
          <w:rStyle w:val="affff0"/>
        </w:rPr>
        <w:t>daysLim</w:t>
      </w:r>
      <w:proofErr w:type="spellEnd"/>
      <w:r w:rsidRPr="00E06521">
        <w:rPr>
          <w:rStyle w:val="affff0"/>
        </w:rPr>
        <w:t>)</w:t>
      </w:r>
    </w:p>
    <w:p w14:paraId="74AF5784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>if($</w:t>
      </w:r>
      <w:proofErr w:type="spellStart"/>
      <w:r w:rsidRPr="00E06521">
        <w:rPr>
          <w:rStyle w:val="affff0"/>
        </w:rPr>
        <w:t>UserList</w:t>
      </w:r>
      <w:proofErr w:type="spellEnd"/>
      <w:r w:rsidRPr="00E06521">
        <w:rPr>
          <w:rStyle w:val="affff0"/>
        </w:rPr>
        <w:t>)</w:t>
      </w:r>
    </w:p>
    <w:p w14:paraId="05BD5778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>{</w:t>
      </w:r>
    </w:p>
    <w:p w14:paraId="4BD15B74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ab/>
        <w:t>foreach($User in $</w:t>
      </w:r>
      <w:proofErr w:type="spellStart"/>
      <w:r w:rsidRPr="00E06521">
        <w:rPr>
          <w:rStyle w:val="affff0"/>
        </w:rPr>
        <w:t>UserList</w:t>
      </w:r>
      <w:proofErr w:type="spellEnd"/>
      <w:r w:rsidRPr="00E06521">
        <w:rPr>
          <w:rStyle w:val="affff0"/>
        </w:rPr>
        <w:t>)</w:t>
      </w:r>
    </w:p>
    <w:p w14:paraId="39AE4835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ab/>
        <w:t>{</w:t>
      </w:r>
    </w:p>
    <w:p w14:paraId="6E14F5A3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ab/>
      </w:r>
      <w:r w:rsidRPr="00E06521">
        <w:rPr>
          <w:rStyle w:val="affff0"/>
        </w:rPr>
        <w:tab/>
        <w:t>$</w:t>
      </w:r>
      <w:proofErr w:type="spellStart"/>
      <w:r w:rsidRPr="00E06521">
        <w:rPr>
          <w:rStyle w:val="affff0"/>
        </w:rPr>
        <w:t>expireDate</w:t>
      </w:r>
      <w:proofErr w:type="spellEnd"/>
      <w:r w:rsidRPr="00E06521">
        <w:rPr>
          <w:rStyle w:val="affff0"/>
        </w:rPr>
        <w:t>=$</w:t>
      </w:r>
      <w:proofErr w:type="spellStart"/>
      <w:r w:rsidRPr="00E06521">
        <w:rPr>
          <w:rStyle w:val="affff0"/>
        </w:rPr>
        <w:t>User.AccountExpirationDate</w:t>
      </w:r>
      <w:proofErr w:type="spellEnd"/>
    </w:p>
    <w:p w14:paraId="35206CFF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ab/>
      </w:r>
      <w:r w:rsidRPr="00E06521">
        <w:rPr>
          <w:rStyle w:val="affff0"/>
        </w:rPr>
        <w:tab/>
        <w:t>$</w:t>
      </w:r>
      <w:proofErr w:type="spellStart"/>
      <w:r w:rsidRPr="00E06521">
        <w:rPr>
          <w:rStyle w:val="affff0"/>
        </w:rPr>
        <w:t>currentDate</w:t>
      </w:r>
      <w:proofErr w:type="spellEnd"/>
      <w:r w:rsidRPr="00E06521">
        <w:rPr>
          <w:rStyle w:val="affff0"/>
        </w:rPr>
        <w:t>=get-Date</w:t>
      </w:r>
    </w:p>
    <w:p w14:paraId="38023300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ab/>
      </w:r>
      <w:r w:rsidRPr="00E06521">
        <w:rPr>
          <w:rStyle w:val="affff0"/>
        </w:rPr>
        <w:tab/>
        <w:t>$</w:t>
      </w:r>
      <w:proofErr w:type="spellStart"/>
      <w:r w:rsidRPr="00E06521">
        <w:rPr>
          <w:rStyle w:val="affff0"/>
        </w:rPr>
        <w:t>daysLeft</w:t>
      </w:r>
      <w:proofErr w:type="spellEnd"/>
      <w:r w:rsidRPr="00E06521">
        <w:rPr>
          <w:rStyle w:val="affff0"/>
        </w:rPr>
        <w:t xml:space="preserve"> = $</w:t>
      </w:r>
      <w:proofErr w:type="spellStart"/>
      <w:r w:rsidRPr="00E06521">
        <w:rPr>
          <w:rStyle w:val="affff0"/>
        </w:rPr>
        <w:t>expireDate</w:t>
      </w:r>
      <w:proofErr w:type="spellEnd"/>
      <w:r w:rsidRPr="00E06521">
        <w:rPr>
          <w:rStyle w:val="affff0"/>
        </w:rPr>
        <w:t xml:space="preserve"> - $</w:t>
      </w:r>
      <w:proofErr w:type="spellStart"/>
      <w:r w:rsidRPr="00E06521">
        <w:rPr>
          <w:rStyle w:val="affff0"/>
        </w:rPr>
        <w:t>currentDate</w:t>
      </w:r>
      <w:proofErr w:type="spellEnd"/>
    </w:p>
    <w:p w14:paraId="476B61F6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ab/>
      </w:r>
      <w:r w:rsidRPr="00E06521">
        <w:rPr>
          <w:rStyle w:val="affff0"/>
        </w:rPr>
        <w:tab/>
        <w:t>write-host "[Searcher] " $</w:t>
      </w:r>
      <w:proofErr w:type="spellStart"/>
      <w:r w:rsidRPr="00E06521">
        <w:rPr>
          <w:rStyle w:val="affff0"/>
        </w:rPr>
        <w:t>User.Name</w:t>
      </w:r>
      <w:proofErr w:type="spellEnd"/>
      <w:r w:rsidRPr="00E06521">
        <w:rPr>
          <w:rStyle w:val="affff0"/>
        </w:rPr>
        <w:t xml:space="preserve"> ": time left until password expires " $</w:t>
      </w:r>
      <w:proofErr w:type="spellStart"/>
      <w:r w:rsidRPr="00E06521">
        <w:rPr>
          <w:rStyle w:val="affff0"/>
        </w:rPr>
        <w:t>daysLeft.Days</w:t>
      </w:r>
      <w:proofErr w:type="spellEnd"/>
      <w:r w:rsidRPr="00E06521">
        <w:rPr>
          <w:rStyle w:val="affff0"/>
        </w:rPr>
        <w:t xml:space="preserve"> " days!"</w:t>
      </w:r>
    </w:p>
    <w:p w14:paraId="7D9A07D6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ab/>
        <w:t>}</w:t>
      </w:r>
    </w:p>
    <w:p w14:paraId="192B850C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>}</w:t>
      </w:r>
    </w:p>
    <w:p w14:paraId="359BCAD8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>else</w:t>
      </w:r>
    </w:p>
    <w:p w14:paraId="34C17DC3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>{</w:t>
      </w:r>
    </w:p>
    <w:p w14:paraId="7E026BA4" w14:textId="77777777" w:rsidR="00E06521" w:rsidRPr="00E06521" w:rsidRDefault="00E06521" w:rsidP="00E06521">
      <w:pPr>
        <w:pStyle w:val="af"/>
        <w:rPr>
          <w:rStyle w:val="affff0"/>
        </w:rPr>
      </w:pPr>
      <w:r w:rsidRPr="00E06521">
        <w:rPr>
          <w:rStyle w:val="affff0"/>
        </w:rPr>
        <w:tab/>
        <w:t>write-host "[Searcher] There is no user whose password is about to expire!"</w:t>
      </w:r>
    </w:p>
    <w:p w14:paraId="66DCA7C5" w14:textId="3DE86F8F" w:rsidR="00E06521" w:rsidRDefault="00E06521" w:rsidP="00E06521">
      <w:pPr>
        <w:pStyle w:val="af"/>
        <w:rPr>
          <w:rStyle w:val="affff0"/>
          <w:lang w:val="ru-RU"/>
        </w:rPr>
      </w:pPr>
      <w:r w:rsidRPr="00E06521">
        <w:rPr>
          <w:rStyle w:val="affff0"/>
        </w:rPr>
        <w:t>}</w:t>
      </w:r>
    </w:p>
    <w:p w14:paraId="4C68EE99" w14:textId="2DC86DA7" w:rsidR="00E06521" w:rsidRDefault="00E06521" w:rsidP="00E06521"/>
    <w:p w14:paraId="522342D9" w14:textId="14974BFB" w:rsidR="00E06521" w:rsidRPr="00E06521" w:rsidRDefault="00E06521" w:rsidP="00E06521">
      <w:pPr>
        <w:spacing w:line="240" w:lineRule="auto"/>
        <w:ind w:firstLine="0"/>
      </w:pPr>
      <w:r>
        <w:br w:type="page"/>
      </w:r>
    </w:p>
    <w:p w14:paraId="6FFBF3EF" w14:textId="5DE4261F" w:rsidR="00E06521" w:rsidRPr="00E06521" w:rsidRDefault="00E06521" w:rsidP="00E06521">
      <w:pPr>
        <w:pStyle w:val="afb"/>
        <w:rPr>
          <w:rStyle w:val="affff"/>
          <w:i w:val="0"/>
          <w:iCs w:val="0"/>
          <w:color w:val="auto"/>
        </w:rPr>
      </w:pPr>
      <w:r w:rsidRPr="00E06521">
        <w:rPr>
          <w:rStyle w:val="affff"/>
          <w:i w:val="0"/>
          <w:iCs w:val="0"/>
          <w:color w:val="auto"/>
        </w:rPr>
        <w:lastRenderedPageBreak/>
        <w:t xml:space="preserve">Приложение </w:t>
      </w:r>
      <w:r>
        <w:rPr>
          <w:rStyle w:val="affff"/>
          <w:i w:val="0"/>
          <w:iCs w:val="0"/>
          <w:color w:val="auto"/>
        </w:rPr>
        <w:t>Е</w:t>
      </w:r>
    </w:p>
    <w:p w14:paraId="2D4EC3A4" w14:textId="1551A135" w:rsidR="00E06521" w:rsidRDefault="00E06521" w:rsidP="00E06521">
      <w:r>
        <w:t xml:space="preserve">Листинг скрипта для </w:t>
      </w:r>
      <w:r>
        <w:t>установления прав для групп</w:t>
      </w:r>
    </w:p>
    <w:p w14:paraId="22EEE95B" w14:textId="77777777" w:rsidR="00E06521" w:rsidRDefault="00E06521" w:rsidP="00E06521"/>
    <w:p w14:paraId="7BB32AA1" w14:textId="77777777" w:rsidR="00E06521" w:rsidRPr="00E06521" w:rsidRDefault="00E06521" w:rsidP="00E06521">
      <w:pPr>
        <w:pStyle w:val="af"/>
      </w:pPr>
      <w:r w:rsidRPr="00E06521">
        <w:t>dsacls.exe "OU=</w:t>
      </w:r>
      <w:proofErr w:type="spellStart"/>
      <w:r w:rsidRPr="00E06521">
        <w:t>MyAdmins</w:t>
      </w:r>
      <w:proofErr w:type="spellEnd"/>
      <w:r w:rsidRPr="00E06521">
        <w:t xml:space="preserve"> DC=</w:t>
      </w:r>
      <w:proofErr w:type="spellStart"/>
      <w:r w:rsidRPr="00E06521">
        <w:t>yanaserv</w:t>
      </w:r>
      <w:proofErr w:type="spellEnd"/>
      <w:r w:rsidRPr="00E06521">
        <w:t>, DC=com" /I:T /G "</w:t>
      </w:r>
      <w:proofErr w:type="spellStart"/>
      <w:r w:rsidRPr="00E06521">
        <w:t>yanaserv</w:t>
      </w:r>
      <w:proofErr w:type="spellEnd"/>
      <w:r w:rsidRPr="00E06521">
        <w:t>\</w:t>
      </w:r>
      <w:proofErr w:type="spellStart"/>
      <w:r w:rsidRPr="00E06521">
        <w:t>AccountManagers:CCDC;user</w:t>
      </w:r>
      <w:proofErr w:type="spellEnd"/>
      <w:r w:rsidRPr="00E06521">
        <w:t>"</w:t>
      </w:r>
    </w:p>
    <w:p w14:paraId="237762D8" w14:textId="77777777" w:rsidR="00E06521" w:rsidRPr="00E06521" w:rsidRDefault="00E06521" w:rsidP="00E06521">
      <w:pPr>
        <w:pStyle w:val="af"/>
      </w:pPr>
      <w:r w:rsidRPr="00E06521">
        <w:t>dsacls.exe "OU=</w:t>
      </w:r>
      <w:proofErr w:type="spellStart"/>
      <w:r w:rsidRPr="00E06521">
        <w:t>MyAdmins</w:t>
      </w:r>
      <w:proofErr w:type="spellEnd"/>
      <w:r w:rsidRPr="00E06521">
        <w:t xml:space="preserve"> DC=</w:t>
      </w:r>
      <w:proofErr w:type="spellStart"/>
      <w:r w:rsidRPr="00E06521">
        <w:t>yanaserv</w:t>
      </w:r>
      <w:proofErr w:type="spellEnd"/>
      <w:r w:rsidRPr="00E06521">
        <w:t>, DC=com" /I:S /G "</w:t>
      </w:r>
      <w:proofErr w:type="spellStart"/>
      <w:r w:rsidRPr="00E06521">
        <w:t>yanaserv</w:t>
      </w:r>
      <w:proofErr w:type="spellEnd"/>
      <w:r w:rsidRPr="00E06521">
        <w:t>\</w:t>
      </w:r>
      <w:proofErr w:type="spellStart"/>
      <w:r w:rsidRPr="00E06521">
        <w:t>AccountManagers:RCWDWO</w:t>
      </w:r>
      <w:proofErr w:type="spellEnd"/>
      <w:r w:rsidRPr="00E06521">
        <w:t>;;user"</w:t>
      </w:r>
    </w:p>
    <w:p w14:paraId="3617B1CA" w14:textId="77777777" w:rsidR="00E06521" w:rsidRPr="00E06521" w:rsidRDefault="00E06521" w:rsidP="00E06521">
      <w:pPr>
        <w:pStyle w:val="af"/>
      </w:pPr>
      <w:r w:rsidRPr="00E06521">
        <w:t>dsacls.exe "OU=</w:t>
      </w:r>
      <w:proofErr w:type="spellStart"/>
      <w:r w:rsidRPr="00E06521">
        <w:t>MyAdmins</w:t>
      </w:r>
      <w:proofErr w:type="spellEnd"/>
      <w:r w:rsidRPr="00E06521">
        <w:t xml:space="preserve"> DC=</w:t>
      </w:r>
      <w:proofErr w:type="spellStart"/>
      <w:r w:rsidRPr="00E06521">
        <w:t>yanaserv</w:t>
      </w:r>
      <w:proofErr w:type="spellEnd"/>
      <w:r w:rsidRPr="00E06521">
        <w:t>, DC=com" /I:S /G "</w:t>
      </w:r>
      <w:proofErr w:type="spellStart"/>
      <w:r w:rsidRPr="00E06521">
        <w:t>yanaserv</w:t>
      </w:r>
      <w:proofErr w:type="spellEnd"/>
      <w:r w:rsidRPr="00E06521">
        <w:t>\</w:t>
      </w:r>
      <w:proofErr w:type="spellStart"/>
      <w:r w:rsidRPr="00E06521">
        <w:t>AccountManagers:CALO</w:t>
      </w:r>
      <w:proofErr w:type="spellEnd"/>
      <w:r w:rsidRPr="00E06521">
        <w:t>;;user"</w:t>
      </w:r>
    </w:p>
    <w:p w14:paraId="460C6A80" w14:textId="77777777" w:rsidR="00E06521" w:rsidRPr="00E06521" w:rsidRDefault="00E06521" w:rsidP="00E06521">
      <w:pPr>
        <w:pStyle w:val="af"/>
      </w:pPr>
      <w:r w:rsidRPr="00E06521">
        <w:t>dsacls.exe "OU=</w:t>
      </w:r>
      <w:proofErr w:type="spellStart"/>
      <w:r w:rsidRPr="00E06521">
        <w:t>MyAdmins</w:t>
      </w:r>
      <w:proofErr w:type="spellEnd"/>
      <w:r w:rsidRPr="00E06521">
        <w:t xml:space="preserve"> DC=</w:t>
      </w:r>
      <w:proofErr w:type="spellStart"/>
      <w:r w:rsidRPr="00E06521">
        <w:t>yanaserv</w:t>
      </w:r>
      <w:proofErr w:type="spellEnd"/>
      <w:r w:rsidRPr="00E06521">
        <w:t>, DC=com" /I:S /G "</w:t>
      </w:r>
      <w:proofErr w:type="spellStart"/>
      <w:r w:rsidRPr="00E06521">
        <w:t>yanaserv</w:t>
      </w:r>
      <w:proofErr w:type="spellEnd"/>
      <w:r w:rsidRPr="00E06521">
        <w:t>\</w:t>
      </w:r>
      <w:proofErr w:type="spellStart"/>
      <w:r w:rsidRPr="00E06521">
        <w:t>AccountManagers:RPWP;userAccountControl;user</w:t>
      </w:r>
      <w:proofErr w:type="spellEnd"/>
      <w:r w:rsidRPr="00E06521">
        <w:t>"</w:t>
      </w:r>
    </w:p>
    <w:p w14:paraId="655E7B5A" w14:textId="77777777" w:rsidR="00E06521" w:rsidRPr="00E06521" w:rsidRDefault="00E06521" w:rsidP="00E06521">
      <w:pPr>
        <w:pStyle w:val="af"/>
      </w:pPr>
      <w:r w:rsidRPr="00E06521">
        <w:t>dsacls.exe "OU=</w:t>
      </w:r>
      <w:proofErr w:type="spellStart"/>
      <w:r w:rsidRPr="00E06521">
        <w:t>MyAdmins</w:t>
      </w:r>
      <w:proofErr w:type="spellEnd"/>
      <w:r w:rsidRPr="00E06521">
        <w:t xml:space="preserve"> DC=</w:t>
      </w:r>
      <w:proofErr w:type="spellStart"/>
      <w:r w:rsidRPr="00E06521">
        <w:t>yanaserv</w:t>
      </w:r>
      <w:proofErr w:type="spellEnd"/>
      <w:r w:rsidRPr="00E06521">
        <w:t>, DC=com" /I:S /G "</w:t>
      </w:r>
      <w:proofErr w:type="spellStart"/>
      <w:r w:rsidRPr="00E06521">
        <w:t>yanaserv</w:t>
      </w:r>
      <w:proofErr w:type="spellEnd"/>
      <w:r w:rsidRPr="00E06521">
        <w:t>\</w:t>
      </w:r>
      <w:proofErr w:type="spellStart"/>
      <w:r w:rsidRPr="00E06521">
        <w:t>AccountManagers:RPWP;pwdLastSet;user</w:t>
      </w:r>
      <w:proofErr w:type="spellEnd"/>
      <w:r w:rsidRPr="00E06521">
        <w:t>"</w:t>
      </w:r>
    </w:p>
    <w:p w14:paraId="74AF1724" w14:textId="77777777" w:rsidR="00E06521" w:rsidRPr="00E06521" w:rsidRDefault="00E06521" w:rsidP="00E06521">
      <w:pPr>
        <w:pStyle w:val="af"/>
      </w:pPr>
      <w:r w:rsidRPr="00E06521">
        <w:t>dsacls.exe "OU=</w:t>
      </w:r>
      <w:proofErr w:type="spellStart"/>
      <w:r w:rsidRPr="00E06521">
        <w:t>MyAdmins</w:t>
      </w:r>
      <w:proofErr w:type="spellEnd"/>
      <w:r w:rsidRPr="00E06521">
        <w:t xml:space="preserve"> DC=</w:t>
      </w:r>
      <w:proofErr w:type="spellStart"/>
      <w:r w:rsidRPr="00E06521">
        <w:t>yanaserv</w:t>
      </w:r>
      <w:proofErr w:type="spellEnd"/>
      <w:r w:rsidRPr="00E06521">
        <w:t>, DC=com" /I:S /G "</w:t>
      </w:r>
      <w:proofErr w:type="spellStart"/>
      <w:r w:rsidRPr="00E06521">
        <w:t>yanaserv</w:t>
      </w:r>
      <w:proofErr w:type="spellEnd"/>
      <w:r w:rsidRPr="00E06521">
        <w:t>\</w:t>
      </w:r>
      <w:proofErr w:type="spellStart"/>
      <w:r w:rsidRPr="00E06521">
        <w:t>HelpDesk:RPWP;lockoutTime;user</w:t>
      </w:r>
      <w:proofErr w:type="spellEnd"/>
      <w:r w:rsidRPr="00E06521">
        <w:t>"</w:t>
      </w:r>
    </w:p>
    <w:p w14:paraId="7C17AC0C" w14:textId="77777777" w:rsidR="00E06521" w:rsidRPr="00E06521" w:rsidRDefault="00E06521" w:rsidP="00E06521">
      <w:pPr>
        <w:pStyle w:val="af"/>
      </w:pPr>
      <w:proofErr w:type="spellStart"/>
      <w:r w:rsidRPr="00E06521">
        <w:t>dsmod</w:t>
      </w:r>
      <w:proofErr w:type="spellEnd"/>
      <w:r w:rsidRPr="00E06521">
        <w:t xml:space="preserve"> group "</w:t>
      </w:r>
      <w:proofErr w:type="spellStart"/>
      <w:r w:rsidRPr="00E06521">
        <w:t>cn</w:t>
      </w:r>
      <w:proofErr w:type="spellEnd"/>
      <w:r w:rsidRPr="00E06521">
        <w:t xml:space="preserve">=Administrators, </w:t>
      </w:r>
      <w:proofErr w:type="spellStart"/>
      <w:r w:rsidRPr="00E06521">
        <w:t>cn</w:t>
      </w:r>
      <w:proofErr w:type="spellEnd"/>
      <w:r w:rsidRPr="00E06521">
        <w:t>=</w:t>
      </w:r>
      <w:proofErr w:type="spellStart"/>
      <w:r w:rsidRPr="00E06521">
        <w:t>Builtin</w:t>
      </w:r>
      <w:proofErr w:type="spellEnd"/>
      <w:r w:rsidRPr="00E06521">
        <w:t>, DC=</w:t>
      </w:r>
      <w:proofErr w:type="spellStart"/>
      <w:r w:rsidRPr="00E06521">
        <w:t>yanaserv</w:t>
      </w:r>
      <w:proofErr w:type="spellEnd"/>
      <w:r w:rsidRPr="00E06521">
        <w:t>, DC=com" -</w:t>
      </w:r>
      <w:proofErr w:type="spellStart"/>
      <w:r w:rsidRPr="00E06521">
        <w:t>addmbr</w:t>
      </w:r>
      <w:proofErr w:type="spellEnd"/>
      <w:r w:rsidRPr="00E06521">
        <w:t xml:space="preserve"> "</w:t>
      </w:r>
      <w:proofErr w:type="spellStart"/>
      <w:r w:rsidRPr="00E06521">
        <w:t>cn</w:t>
      </w:r>
      <w:proofErr w:type="spellEnd"/>
      <w:r w:rsidRPr="00E06521">
        <w:t>=</w:t>
      </w:r>
      <w:proofErr w:type="spellStart"/>
      <w:r w:rsidRPr="00E06521">
        <w:t>GeneralAdmins</w:t>
      </w:r>
      <w:proofErr w:type="spellEnd"/>
      <w:r w:rsidRPr="00E06521">
        <w:t>, OU=</w:t>
      </w:r>
      <w:proofErr w:type="spellStart"/>
      <w:r w:rsidRPr="00E06521">
        <w:t>MyAdmins</w:t>
      </w:r>
      <w:proofErr w:type="spellEnd"/>
      <w:r w:rsidRPr="00E06521">
        <w:t>, DC=</w:t>
      </w:r>
      <w:proofErr w:type="spellStart"/>
      <w:r w:rsidRPr="00E06521">
        <w:t>yanaserv</w:t>
      </w:r>
      <w:proofErr w:type="spellEnd"/>
      <w:r w:rsidRPr="00E06521">
        <w:t>, DC=com"</w:t>
      </w:r>
    </w:p>
    <w:p w14:paraId="06C51DC5" w14:textId="33303ED2" w:rsidR="00E06521" w:rsidRDefault="00E06521" w:rsidP="00E06521">
      <w:pPr>
        <w:pStyle w:val="af"/>
        <w:rPr>
          <w:lang w:val="ru-RU"/>
        </w:rPr>
      </w:pPr>
      <w:proofErr w:type="spellStart"/>
      <w:r w:rsidRPr="00E06521">
        <w:t>dsmod</w:t>
      </w:r>
      <w:proofErr w:type="spellEnd"/>
      <w:r w:rsidRPr="00E06521">
        <w:t xml:space="preserve"> group "</w:t>
      </w:r>
      <w:proofErr w:type="spellStart"/>
      <w:r w:rsidRPr="00E06521">
        <w:t>cn</w:t>
      </w:r>
      <w:proofErr w:type="spellEnd"/>
      <w:r w:rsidRPr="00E06521">
        <w:t xml:space="preserve">=IIS_IUSRS, </w:t>
      </w:r>
      <w:proofErr w:type="spellStart"/>
      <w:r w:rsidRPr="00E06521">
        <w:t>cn</w:t>
      </w:r>
      <w:proofErr w:type="spellEnd"/>
      <w:r w:rsidRPr="00E06521">
        <w:t>=</w:t>
      </w:r>
      <w:proofErr w:type="spellStart"/>
      <w:r w:rsidRPr="00E06521">
        <w:t>Builtin</w:t>
      </w:r>
      <w:proofErr w:type="spellEnd"/>
      <w:r w:rsidRPr="00E06521">
        <w:t>, DC=</w:t>
      </w:r>
      <w:proofErr w:type="spellStart"/>
      <w:r w:rsidRPr="00E06521">
        <w:t>yanaserv</w:t>
      </w:r>
      <w:proofErr w:type="spellEnd"/>
      <w:r w:rsidRPr="00E06521">
        <w:t>, DC=com" -</w:t>
      </w:r>
      <w:proofErr w:type="spellStart"/>
      <w:r w:rsidRPr="00E06521">
        <w:t>addmbr</w:t>
      </w:r>
      <w:proofErr w:type="spellEnd"/>
      <w:r w:rsidRPr="00E06521">
        <w:t xml:space="preserve"> "</w:t>
      </w:r>
      <w:proofErr w:type="spellStart"/>
      <w:r w:rsidRPr="00E06521">
        <w:t>cn</w:t>
      </w:r>
      <w:proofErr w:type="spellEnd"/>
      <w:r w:rsidRPr="00E06521">
        <w:t>=</w:t>
      </w:r>
      <w:proofErr w:type="spellStart"/>
      <w:r w:rsidRPr="00E06521">
        <w:t>ResourceAdmins</w:t>
      </w:r>
      <w:proofErr w:type="spellEnd"/>
      <w:r w:rsidRPr="00E06521">
        <w:t>, OU=</w:t>
      </w:r>
      <w:proofErr w:type="spellStart"/>
      <w:r w:rsidRPr="00E06521">
        <w:t>MyAdmins</w:t>
      </w:r>
      <w:proofErr w:type="spellEnd"/>
      <w:r w:rsidRPr="00E06521">
        <w:t>, DC=</w:t>
      </w:r>
      <w:proofErr w:type="spellStart"/>
      <w:r w:rsidRPr="00E06521">
        <w:t>yanaserv</w:t>
      </w:r>
      <w:proofErr w:type="spellEnd"/>
      <w:r w:rsidRPr="00E06521">
        <w:t>, DC=com"</w:t>
      </w:r>
    </w:p>
    <w:p w14:paraId="3A9E634F" w14:textId="36E6F7E2" w:rsidR="00E06521" w:rsidRDefault="00E06521" w:rsidP="00E06521"/>
    <w:p w14:paraId="55C07D21" w14:textId="77777777" w:rsidR="00E06521" w:rsidRDefault="00E06521">
      <w:pPr>
        <w:spacing w:line="240" w:lineRule="auto"/>
        <w:ind w:firstLine="0"/>
      </w:pPr>
      <w:r>
        <w:br w:type="page"/>
      </w:r>
    </w:p>
    <w:p w14:paraId="04C386A4" w14:textId="6CFE6F25" w:rsidR="00E06521" w:rsidRPr="00E06521" w:rsidRDefault="00E06521" w:rsidP="00E06521">
      <w:pPr>
        <w:pStyle w:val="afb"/>
        <w:rPr>
          <w:rStyle w:val="affff"/>
          <w:i w:val="0"/>
          <w:iCs w:val="0"/>
          <w:color w:val="auto"/>
        </w:rPr>
      </w:pPr>
      <w:r w:rsidRPr="00E06521">
        <w:rPr>
          <w:rStyle w:val="affff"/>
          <w:i w:val="0"/>
          <w:iCs w:val="0"/>
          <w:color w:val="auto"/>
        </w:rPr>
        <w:lastRenderedPageBreak/>
        <w:t xml:space="preserve">Приложение </w:t>
      </w:r>
      <w:r>
        <w:rPr>
          <w:rStyle w:val="affff"/>
          <w:i w:val="0"/>
          <w:iCs w:val="0"/>
          <w:color w:val="auto"/>
        </w:rPr>
        <w:t>Ж</w:t>
      </w:r>
    </w:p>
    <w:p w14:paraId="5C10E564" w14:textId="5BB52FB9" w:rsidR="00E06521" w:rsidRDefault="00E06521" w:rsidP="00E06521">
      <w:r>
        <w:t xml:space="preserve">Листинг скрипта для </w:t>
      </w:r>
      <w:r>
        <w:t>разблокировки пользователей</w:t>
      </w:r>
    </w:p>
    <w:p w14:paraId="550306FD" w14:textId="77777777" w:rsidR="00E06521" w:rsidRDefault="00E06521" w:rsidP="00E06521"/>
    <w:p w14:paraId="7337F5E5" w14:textId="77777777" w:rsidR="00E06521" w:rsidRPr="00E06521" w:rsidRDefault="00E06521" w:rsidP="00E06521">
      <w:pPr>
        <w:pStyle w:val="af"/>
      </w:pPr>
      <w:r w:rsidRPr="00E06521">
        <w:t>Import-Module ActiveDirectory</w:t>
      </w:r>
    </w:p>
    <w:p w14:paraId="44E15012" w14:textId="77777777" w:rsidR="00E06521" w:rsidRPr="00E06521" w:rsidRDefault="00E06521" w:rsidP="00E06521">
      <w:pPr>
        <w:pStyle w:val="af"/>
      </w:pPr>
    </w:p>
    <w:p w14:paraId="12C9A260" w14:textId="77777777" w:rsidR="00E06521" w:rsidRPr="00E06521" w:rsidRDefault="00E06521" w:rsidP="00E06521">
      <w:pPr>
        <w:pStyle w:val="af"/>
      </w:pPr>
      <w:r w:rsidRPr="00E06521">
        <w:t>$OU = Get-ADOrganizationalUnit -SearchBase "DC=yanaserv,DC=com" -SearchScope Subtree -Filter *</w:t>
      </w:r>
    </w:p>
    <w:p w14:paraId="5C66FC90" w14:textId="77777777" w:rsidR="00E06521" w:rsidRPr="00E06521" w:rsidRDefault="00E06521" w:rsidP="00E06521">
      <w:pPr>
        <w:pStyle w:val="af"/>
      </w:pPr>
      <w:r w:rsidRPr="00E06521">
        <w:t>ForEach($ou in $OU)</w:t>
      </w:r>
    </w:p>
    <w:p w14:paraId="75F40949" w14:textId="77777777" w:rsidR="00E06521" w:rsidRPr="00E06521" w:rsidRDefault="00E06521" w:rsidP="00E06521">
      <w:pPr>
        <w:pStyle w:val="af"/>
      </w:pPr>
      <w:r w:rsidRPr="00E06521">
        <w:t>{</w:t>
      </w:r>
    </w:p>
    <w:p w14:paraId="2E1521B8" w14:textId="77777777" w:rsidR="00E06521" w:rsidRPr="00E06521" w:rsidRDefault="00E06521" w:rsidP="00E06521">
      <w:pPr>
        <w:pStyle w:val="af"/>
      </w:pPr>
      <w:r w:rsidRPr="00E06521">
        <w:t xml:space="preserve">  if($ou.Name -eq $args[0])</w:t>
      </w:r>
    </w:p>
    <w:p w14:paraId="7BBB4E68" w14:textId="77777777" w:rsidR="00E06521" w:rsidRPr="00E06521" w:rsidRDefault="00E06521" w:rsidP="00E06521">
      <w:pPr>
        <w:pStyle w:val="af"/>
      </w:pPr>
      <w:r w:rsidRPr="00E06521">
        <w:t xml:space="preserve">  {</w:t>
      </w:r>
    </w:p>
    <w:p w14:paraId="5BBBDF52" w14:textId="77777777" w:rsidR="00E06521" w:rsidRPr="00E06521" w:rsidRDefault="00E06521" w:rsidP="00E06521">
      <w:pPr>
        <w:pStyle w:val="af"/>
      </w:pPr>
      <w:r w:rsidRPr="00E06521">
        <w:t xml:space="preserve">    $Users = Search-ADAccount -SearchBase $ou -UsersOnly -LockedOut</w:t>
      </w:r>
    </w:p>
    <w:p w14:paraId="51732A39" w14:textId="77777777" w:rsidR="00E06521" w:rsidRPr="00E06521" w:rsidRDefault="00E06521" w:rsidP="00E06521">
      <w:pPr>
        <w:pStyle w:val="af"/>
      </w:pPr>
      <w:r w:rsidRPr="00E06521">
        <w:t xml:space="preserve">    foreach ($user in $Users)</w:t>
      </w:r>
    </w:p>
    <w:p w14:paraId="4A27B9F4" w14:textId="77777777" w:rsidR="00E06521" w:rsidRPr="00E06521" w:rsidRDefault="00E06521" w:rsidP="00E06521">
      <w:pPr>
        <w:pStyle w:val="af"/>
      </w:pPr>
      <w:r w:rsidRPr="00E06521">
        <w:t xml:space="preserve">    {</w:t>
      </w:r>
    </w:p>
    <w:p w14:paraId="71159908" w14:textId="77777777" w:rsidR="00E06521" w:rsidRPr="00E06521" w:rsidRDefault="00E06521" w:rsidP="00E06521">
      <w:pPr>
        <w:pStyle w:val="af"/>
      </w:pPr>
      <w:r w:rsidRPr="00E06521">
        <w:t xml:space="preserve">      Unlock-ADAccount -Identity $($user.Name)</w:t>
      </w:r>
    </w:p>
    <w:p w14:paraId="649CCE7A" w14:textId="77777777" w:rsidR="00E06521" w:rsidRPr="00E06521" w:rsidRDefault="00E06521" w:rsidP="00E06521">
      <w:pPr>
        <w:pStyle w:val="af"/>
      </w:pPr>
      <w:r w:rsidRPr="00E06521">
        <w:t xml:space="preserve">      Write-Host $user.Name " unlocked"</w:t>
      </w:r>
    </w:p>
    <w:p w14:paraId="6EAA00D9" w14:textId="77777777" w:rsidR="00E06521" w:rsidRDefault="00E06521" w:rsidP="00E06521">
      <w:pPr>
        <w:pStyle w:val="af"/>
      </w:pPr>
      <w:r w:rsidRPr="00E06521">
        <w:t xml:space="preserve">    </w:t>
      </w:r>
      <w:r>
        <w:t>}</w:t>
      </w:r>
    </w:p>
    <w:p w14:paraId="0AEF7F91" w14:textId="77777777" w:rsidR="00E06521" w:rsidRDefault="00E06521" w:rsidP="00E06521">
      <w:pPr>
        <w:pStyle w:val="af"/>
      </w:pPr>
      <w:r>
        <w:t xml:space="preserve">  }</w:t>
      </w:r>
    </w:p>
    <w:p w14:paraId="793211BD" w14:textId="20FDA589" w:rsidR="00E06521" w:rsidRDefault="00E06521" w:rsidP="00E06521">
      <w:pPr>
        <w:pStyle w:val="af"/>
      </w:pPr>
      <w:r>
        <w:t>}</w:t>
      </w:r>
    </w:p>
    <w:p w14:paraId="7052E34D" w14:textId="77777777" w:rsidR="00E06521" w:rsidRPr="00E06521" w:rsidRDefault="00E06521" w:rsidP="00E06521"/>
    <w:sectPr w:rsidR="00E06521" w:rsidRPr="00E06521" w:rsidSect="007F07E7">
      <w:footerReference w:type="default" r:id="rId70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8BA8F1" w14:textId="77777777" w:rsidR="007F07E7" w:rsidRPr="00D60F71" w:rsidRDefault="007F07E7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endnote>
  <w:endnote w:type="continuationSeparator" w:id="0">
    <w:p w14:paraId="73813C10" w14:textId="77777777" w:rsidR="007F07E7" w:rsidRPr="00D60F71" w:rsidRDefault="007F07E7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70948902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52173FE3" w14:textId="77777777" w:rsidR="00C93DCC" w:rsidRPr="00C53ADA" w:rsidRDefault="00C93DCC" w:rsidP="00C53ADA">
        <w:pPr>
          <w:pStyle w:val="afe"/>
          <w:ind w:firstLine="0"/>
          <w:jc w:val="center"/>
          <w:rPr>
            <w:sz w:val="24"/>
            <w:szCs w:val="24"/>
          </w:rPr>
        </w:pPr>
        <w:r w:rsidRPr="00C53ADA">
          <w:rPr>
            <w:sz w:val="24"/>
            <w:szCs w:val="24"/>
          </w:rPr>
          <w:fldChar w:fldCharType="begin"/>
        </w:r>
        <w:r w:rsidRPr="00C53ADA">
          <w:rPr>
            <w:sz w:val="24"/>
            <w:szCs w:val="24"/>
          </w:rPr>
          <w:instrText>PAGE   \* MERGEFORMAT</w:instrText>
        </w:r>
        <w:r w:rsidRPr="00C53ADA">
          <w:rPr>
            <w:sz w:val="24"/>
            <w:szCs w:val="24"/>
          </w:rPr>
          <w:fldChar w:fldCharType="separate"/>
        </w:r>
        <w:r w:rsidR="00D740EB">
          <w:rPr>
            <w:noProof/>
            <w:sz w:val="24"/>
            <w:szCs w:val="24"/>
          </w:rPr>
          <w:t>4</w:t>
        </w:r>
        <w:r w:rsidRPr="00C53ADA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94EE66" w14:textId="77777777" w:rsidR="007F07E7" w:rsidRPr="00D60F71" w:rsidRDefault="007F07E7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footnote>
  <w:footnote w:type="continuationSeparator" w:id="0">
    <w:p w14:paraId="0FED93D4" w14:textId="77777777" w:rsidR="007F07E7" w:rsidRPr="00D60F71" w:rsidRDefault="007F07E7" w:rsidP="00D60F71">
      <w:pPr>
        <w:pStyle w:val="ae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2"/>
    <w:multiLevelType w:val="singleLevel"/>
    <w:tmpl w:val="ED7AE6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81C28E16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62FA7D24"/>
    <w:name w:val="WW8Num2"/>
    <w:lvl w:ilvl="0">
      <w:start w:val="1"/>
      <w:numFmt w:val="none"/>
      <w:pStyle w:val="a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F"/>
    <w:multiLevelType w:val="multilevel"/>
    <w:tmpl w:val="DEB8CC4C"/>
    <w:lvl w:ilvl="0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4" w15:restartNumberingAfterBreak="0">
    <w:nsid w:val="00000011"/>
    <w:multiLevelType w:val="multilevel"/>
    <w:tmpl w:val="DC4027D4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5" w15:restartNumberingAfterBreak="0">
    <w:nsid w:val="01A715FA"/>
    <w:multiLevelType w:val="multilevel"/>
    <w:tmpl w:val="B2E811CC"/>
    <w:lvl w:ilvl="0">
      <w:start w:val="1"/>
      <w:numFmt w:val="decimal"/>
      <w:lvlText w:val="Рисунок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57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71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71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28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85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4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499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56" w:firstLine="0"/>
      </w:pPr>
      <w:rPr>
        <w:rFonts w:hint="default"/>
      </w:rPr>
    </w:lvl>
  </w:abstractNum>
  <w:abstractNum w:abstractNumId="6" w15:restartNumberingAfterBreak="0">
    <w:nsid w:val="031D2E85"/>
    <w:multiLevelType w:val="hybridMultilevel"/>
    <w:tmpl w:val="48F8A5B6"/>
    <w:lvl w:ilvl="0" w:tplc="8B4A087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04903F0F"/>
    <w:multiLevelType w:val="hybridMultilevel"/>
    <w:tmpl w:val="3270439A"/>
    <w:lvl w:ilvl="0" w:tplc="FC701FB2">
      <w:start w:val="1"/>
      <w:numFmt w:val="decimal"/>
      <w:pStyle w:val="20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07E22953"/>
    <w:multiLevelType w:val="hybridMultilevel"/>
    <w:tmpl w:val="3A483692"/>
    <w:lvl w:ilvl="0" w:tplc="676067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08B068A2"/>
    <w:multiLevelType w:val="multilevel"/>
    <w:tmpl w:val="2AFEC94E"/>
    <w:lvl w:ilvl="0">
      <w:start w:val="1"/>
      <w:numFmt w:val="decimal"/>
      <w:pStyle w:val="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21"/>
      <w:lvlText w:val="%1.%2"/>
      <w:lvlJc w:val="left"/>
      <w:pPr>
        <w:ind w:left="1389" w:hanging="68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10" w15:restartNumberingAfterBreak="0">
    <w:nsid w:val="09CC1AE9"/>
    <w:multiLevelType w:val="multilevel"/>
    <w:tmpl w:val="6F544936"/>
    <w:numStyleLink w:val="22"/>
  </w:abstractNum>
  <w:abstractNum w:abstractNumId="11" w15:restartNumberingAfterBreak="0">
    <w:nsid w:val="15E11315"/>
    <w:multiLevelType w:val="hybridMultilevel"/>
    <w:tmpl w:val="8244022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189C4FA4"/>
    <w:multiLevelType w:val="multilevel"/>
    <w:tmpl w:val="FBA8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CE24A53"/>
    <w:multiLevelType w:val="hybridMultilevel"/>
    <w:tmpl w:val="34B8D798"/>
    <w:lvl w:ilvl="0" w:tplc="7FC2B4A6">
      <w:start w:val="1"/>
      <w:numFmt w:val="russianLower"/>
      <w:pStyle w:val="a0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1E1D7E0E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5" w15:restartNumberingAfterBreak="0">
    <w:nsid w:val="20906314"/>
    <w:multiLevelType w:val="multilevel"/>
    <w:tmpl w:val="6F544936"/>
    <w:numStyleLink w:val="22"/>
  </w:abstractNum>
  <w:abstractNum w:abstractNumId="16" w15:restartNumberingAfterBreak="0">
    <w:nsid w:val="238447CD"/>
    <w:multiLevelType w:val="hybridMultilevel"/>
    <w:tmpl w:val="7302931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23A653BB"/>
    <w:multiLevelType w:val="hybridMultilevel"/>
    <w:tmpl w:val="58C4C8F6"/>
    <w:lvl w:ilvl="0" w:tplc="FC8C2C18">
      <w:start w:val="1"/>
      <w:numFmt w:val="bullet"/>
      <w:pStyle w:val="a1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50E3643"/>
    <w:multiLevelType w:val="multilevel"/>
    <w:tmpl w:val="A32417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pStyle w:val="a2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9" w15:restartNumberingAfterBreak="0">
    <w:nsid w:val="2736785B"/>
    <w:multiLevelType w:val="hybridMultilevel"/>
    <w:tmpl w:val="68FA99C4"/>
    <w:lvl w:ilvl="0" w:tplc="C4EE637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333F28D3"/>
    <w:multiLevelType w:val="multilevel"/>
    <w:tmpl w:val="761CABA8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59"/>
        </w:tabs>
        <w:ind w:left="0" w:firstLine="1134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985"/>
        </w:tabs>
        <w:ind w:left="1984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09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35"/>
        </w:tabs>
        <w:ind w:left="2834" w:hanging="425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259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84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109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4534" w:hanging="425"/>
      </w:pPr>
      <w:rPr>
        <w:rFonts w:ascii="Wingdings" w:hAnsi="Wingdings" w:hint="default"/>
      </w:rPr>
    </w:lvl>
  </w:abstractNum>
  <w:abstractNum w:abstractNumId="21" w15:restartNumberingAfterBreak="0">
    <w:nsid w:val="35303FE8"/>
    <w:multiLevelType w:val="hybridMultilevel"/>
    <w:tmpl w:val="D5BE56D8"/>
    <w:lvl w:ilvl="0" w:tplc="8424D2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35500D25"/>
    <w:multiLevelType w:val="multilevel"/>
    <w:tmpl w:val="6F544936"/>
    <w:numStyleLink w:val="22"/>
  </w:abstractNum>
  <w:abstractNum w:abstractNumId="23" w15:restartNumberingAfterBreak="0">
    <w:nsid w:val="35595CE2"/>
    <w:multiLevelType w:val="hybridMultilevel"/>
    <w:tmpl w:val="4BBC011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393E4326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25" w15:restartNumberingAfterBreak="0">
    <w:nsid w:val="443314AD"/>
    <w:multiLevelType w:val="multilevel"/>
    <w:tmpl w:val="458EEBE0"/>
    <w:lvl w:ilvl="0">
      <w:start w:val="1"/>
      <w:numFmt w:val="decimal"/>
      <w:pStyle w:val="a3"/>
      <w:suff w:val="space"/>
      <w:lvlText w:val="Рис.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532508F9"/>
    <w:multiLevelType w:val="hybridMultilevel"/>
    <w:tmpl w:val="CB3C44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66B0DC3"/>
    <w:multiLevelType w:val="hybridMultilevel"/>
    <w:tmpl w:val="26944D1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8A57FB1"/>
    <w:multiLevelType w:val="multilevel"/>
    <w:tmpl w:val="6F544936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29" w15:restartNumberingAfterBreak="0">
    <w:nsid w:val="5A84311D"/>
    <w:multiLevelType w:val="hybridMultilevel"/>
    <w:tmpl w:val="C00C3CDC"/>
    <w:lvl w:ilvl="0" w:tplc="4AB6845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D123824"/>
    <w:multiLevelType w:val="hybridMultilevel"/>
    <w:tmpl w:val="D9EAA19A"/>
    <w:lvl w:ilvl="0" w:tplc="25F0B318">
      <w:start w:val="1"/>
      <w:numFmt w:val="decimal"/>
      <w:pStyle w:val="a4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5E9A7CBF"/>
    <w:multiLevelType w:val="hybridMultilevel"/>
    <w:tmpl w:val="0C6AAF5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64CA5EDA"/>
    <w:multiLevelType w:val="hybridMultilevel"/>
    <w:tmpl w:val="14AA015E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59B3E96"/>
    <w:multiLevelType w:val="hybridMultilevel"/>
    <w:tmpl w:val="6F80DD5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7FC70B2"/>
    <w:multiLevelType w:val="hybridMultilevel"/>
    <w:tmpl w:val="6F4C2824"/>
    <w:lvl w:ilvl="0" w:tplc="70526CC8">
      <w:start w:val="1"/>
      <w:numFmt w:val="decimal"/>
      <w:pStyle w:val="a5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69B51D24"/>
    <w:multiLevelType w:val="multilevel"/>
    <w:tmpl w:val="6F544936"/>
    <w:styleLink w:val="22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36" w15:restartNumberingAfterBreak="0">
    <w:nsid w:val="6FDA5BC5"/>
    <w:multiLevelType w:val="multilevel"/>
    <w:tmpl w:val="BFD01092"/>
    <w:lvl w:ilvl="0">
      <w:start w:val="1"/>
      <w:numFmt w:val="decimal"/>
      <w:pStyle w:val="a6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6FE325F8"/>
    <w:multiLevelType w:val="multilevel"/>
    <w:tmpl w:val="98C8DEDE"/>
    <w:lvl w:ilvl="0">
      <w:start w:val="1"/>
      <w:numFmt w:val="decimal"/>
      <w:lvlText w:val="%1)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584"/>
        </w:tabs>
        <w:ind w:left="0" w:firstLine="1134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59"/>
        </w:tabs>
        <w:ind w:left="1984" w:hanging="425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984"/>
        </w:tabs>
        <w:ind w:left="2409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409"/>
        </w:tabs>
        <w:ind w:left="2834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34"/>
        </w:tabs>
        <w:ind w:left="3259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59"/>
        </w:tabs>
        <w:ind w:left="3684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84"/>
        </w:tabs>
        <w:ind w:left="4109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09"/>
        </w:tabs>
        <w:ind w:left="4534" w:hanging="425"/>
      </w:pPr>
      <w:rPr>
        <w:rFonts w:hint="default"/>
      </w:rPr>
    </w:lvl>
  </w:abstractNum>
  <w:abstractNum w:abstractNumId="38" w15:restartNumberingAfterBreak="0">
    <w:nsid w:val="721A177E"/>
    <w:multiLevelType w:val="hybridMultilevel"/>
    <w:tmpl w:val="9E3AB358"/>
    <w:lvl w:ilvl="0" w:tplc="4B4E73C2">
      <w:start w:val="1"/>
      <w:numFmt w:val="bullet"/>
      <w:pStyle w:val="-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58DA24F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4C69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31B0BE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8F85A4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5FE8C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40EB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531CF3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208A96D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 w16cid:durableId="57630063">
    <w:abstractNumId w:val="20"/>
  </w:num>
  <w:num w:numId="2" w16cid:durableId="433670021">
    <w:abstractNumId w:val="37"/>
  </w:num>
  <w:num w:numId="3" w16cid:durableId="1345546987">
    <w:abstractNumId w:val="18"/>
  </w:num>
  <w:num w:numId="4" w16cid:durableId="1958752473">
    <w:abstractNumId w:val="1"/>
  </w:num>
  <w:num w:numId="5" w16cid:durableId="961156939">
    <w:abstractNumId w:val="38"/>
  </w:num>
  <w:num w:numId="6" w16cid:durableId="702444235">
    <w:abstractNumId w:val="28"/>
  </w:num>
  <w:num w:numId="7" w16cid:durableId="767000317">
    <w:abstractNumId w:val="9"/>
  </w:num>
  <w:num w:numId="8" w16cid:durableId="1302271044">
    <w:abstractNumId w:val="17"/>
  </w:num>
  <w:num w:numId="9" w16cid:durableId="523324766">
    <w:abstractNumId w:val="13"/>
  </w:num>
  <w:num w:numId="10" w16cid:durableId="1543328613">
    <w:abstractNumId w:val="30"/>
  </w:num>
  <w:num w:numId="11" w16cid:durableId="2064281280">
    <w:abstractNumId w:val="7"/>
  </w:num>
  <w:num w:numId="12" w16cid:durableId="617107820">
    <w:abstractNumId w:val="34"/>
  </w:num>
  <w:num w:numId="13" w16cid:durableId="880895860">
    <w:abstractNumId w:val="0"/>
  </w:num>
  <w:num w:numId="14" w16cid:durableId="1920942390">
    <w:abstractNumId w:val="35"/>
  </w:num>
  <w:num w:numId="15" w16cid:durableId="1067849417">
    <w:abstractNumId w:val="10"/>
  </w:num>
  <w:num w:numId="16" w16cid:durableId="1525364226">
    <w:abstractNumId w:val="22"/>
  </w:num>
  <w:num w:numId="17" w16cid:durableId="998577596">
    <w:abstractNumId w:val="15"/>
  </w:num>
  <w:num w:numId="18" w16cid:durableId="563373679">
    <w:abstractNumId w:val="12"/>
  </w:num>
  <w:num w:numId="19" w16cid:durableId="135688419">
    <w:abstractNumId w:val="32"/>
  </w:num>
  <w:num w:numId="20" w16cid:durableId="1132022910">
    <w:abstractNumId w:val="3"/>
  </w:num>
  <w:num w:numId="21" w16cid:durableId="1302731741">
    <w:abstractNumId w:val="4"/>
  </w:num>
  <w:num w:numId="22" w16cid:durableId="1768883599">
    <w:abstractNumId w:val="24"/>
  </w:num>
  <w:num w:numId="23" w16cid:durableId="426971476">
    <w:abstractNumId w:val="14"/>
  </w:num>
  <w:num w:numId="24" w16cid:durableId="2091731886">
    <w:abstractNumId w:val="2"/>
  </w:num>
  <w:num w:numId="25" w16cid:durableId="2039770543">
    <w:abstractNumId w:val="30"/>
    <w:lvlOverride w:ilvl="0">
      <w:startOverride w:val="1"/>
    </w:lvlOverride>
  </w:num>
  <w:num w:numId="26" w16cid:durableId="1714378193">
    <w:abstractNumId w:val="36"/>
  </w:num>
  <w:num w:numId="27" w16cid:durableId="753942700">
    <w:abstractNumId w:val="29"/>
  </w:num>
  <w:num w:numId="28" w16cid:durableId="1409308805">
    <w:abstractNumId w:val="5"/>
  </w:num>
  <w:num w:numId="29" w16cid:durableId="183422435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737705298">
    <w:abstractNumId w:val="25"/>
  </w:num>
  <w:num w:numId="31" w16cid:durableId="524634701">
    <w:abstractNumId w:val="21"/>
  </w:num>
  <w:num w:numId="32" w16cid:durableId="927616724">
    <w:abstractNumId w:val="19"/>
  </w:num>
  <w:num w:numId="33" w16cid:durableId="458182975">
    <w:abstractNumId w:val="16"/>
  </w:num>
  <w:num w:numId="34" w16cid:durableId="990790402">
    <w:abstractNumId w:val="26"/>
  </w:num>
  <w:num w:numId="35" w16cid:durableId="2127037452">
    <w:abstractNumId w:val="33"/>
  </w:num>
  <w:num w:numId="36" w16cid:durableId="918632256">
    <w:abstractNumId w:val="31"/>
  </w:num>
  <w:num w:numId="37" w16cid:durableId="1182860868">
    <w:abstractNumId w:val="11"/>
  </w:num>
  <w:num w:numId="38" w16cid:durableId="892161597">
    <w:abstractNumId w:val="23"/>
  </w:num>
  <w:num w:numId="39" w16cid:durableId="1439787510">
    <w:abstractNumId w:val="27"/>
  </w:num>
  <w:num w:numId="40" w16cid:durableId="190072583">
    <w:abstractNumId w:val="36"/>
  </w:num>
  <w:num w:numId="41" w16cid:durableId="544561412">
    <w:abstractNumId w:val="6"/>
  </w:num>
  <w:num w:numId="42" w16cid:durableId="1156342324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removePersonalInformation/>
  <w:removeDateAndTime/>
  <w:proofState w:spelling="clean" w:grammar="clean"/>
  <w:attachedTemplate r:id="rId1"/>
  <w:documentProtection w:formatting="1" w:enforcement="0"/>
  <w:styleLockTheme/>
  <w:styleLockQFSet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44960"/>
    <w:rsid w:val="00003B3C"/>
    <w:rsid w:val="000040AC"/>
    <w:rsid w:val="0000559F"/>
    <w:rsid w:val="00025991"/>
    <w:rsid w:val="00035294"/>
    <w:rsid w:val="00035C4C"/>
    <w:rsid w:val="0003656F"/>
    <w:rsid w:val="0003777A"/>
    <w:rsid w:val="00040837"/>
    <w:rsid w:val="000429AF"/>
    <w:rsid w:val="00051931"/>
    <w:rsid w:val="0006172D"/>
    <w:rsid w:val="00061E5C"/>
    <w:rsid w:val="000633D9"/>
    <w:rsid w:val="00063A15"/>
    <w:rsid w:val="00064E8B"/>
    <w:rsid w:val="00090579"/>
    <w:rsid w:val="00095910"/>
    <w:rsid w:val="000A2974"/>
    <w:rsid w:val="000B1F41"/>
    <w:rsid w:val="000B5D9C"/>
    <w:rsid w:val="000E1C6D"/>
    <w:rsid w:val="000E5328"/>
    <w:rsid w:val="000F485A"/>
    <w:rsid w:val="000F71FD"/>
    <w:rsid w:val="00110675"/>
    <w:rsid w:val="00111FF9"/>
    <w:rsid w:val="0011534B"/>
    <w:rsid w:val="001201E8"/>
    <w:rsid w:val="00134492"/>
    <w:rsid w:val="00151BEC"/>
    <w:rsid w:val="00162375"/>
    <w:rsid w:val="00173154"/>
    <w:rsid w:val="001832F5"/>
    <w:rsid w:val="00187BA0"/>
    <w:rsid w:val="0019030B"/>
    <w:rsid w:val="001A0A56"/>
    <w:rsid w:val="001A2C37"/>
    <w:rsid w:val="001B1B03"/>
    <w:rsid w:val="001B32F7"/>
    <w:rsid w:val="001C446D"/>
    <w:rsid w:val="001D72D1"/>
    <w:rsid w:val="001D7FCE"/>
    <w:rsid w:val="001E6E38"/>
    <w:rsid w:val="001F0724"/>
    <w:rsid w:val="0020070E"/>
    <w:rsid w:val="00211A78"/>
    <w:rsid w:val="00220374"/>
    <w:rsid w:val="0022380E"/>
    <w:rsid w:val="00237987"/>
    <w:rsid w:val="002523D2"/>
    <w:rsid w:val="00252974"/>
    <w:rsid w:val="0025334A"/>
    <w:rsid w:val="002632D6"/>
    <w:rsid w:val="00265DC2"/>
    <w:rsid w:val="00265FBC"/>
    <w:rsid w:val="0027715B"/>
    <w:rsid w:val="00280491"/>
    <w:rsid w:val="00295947"/>
    <w:rsid w:val="00295A22"/>
    <w:rsid w:val="002C124A"/>
    <w:rsid w:val="002C46B9"/>
    <w:rsid w:val="002D1672"/>
    <w:rsid w:val="002D5C58"/>
    <w:rsid w:val="002E373A"/>
    <w:rsid w:val="002E7750"/>
    <w:rsid w:val="0030058A"/>
    <w:rsid w:val="0030071C"/>
    <w:rsid w:val="00302E60"/>
    <w:rsid w:val="00303877"/>
    <w:rsid w:val="00311D01"/>
    <w:rsid w:val="00312B77"/>
    <w:rsid w:val="00321776"/>
    <w:rsid w:val="00327A23"/>
    <w:rsid w:val="00332480"/>
    <w:rsid w:val="00335379"/>
    <w:rsid w:val="00341A02"/>
    <w:rsid w:val="00344960"/>
    <w:rsid w:val="00346D3B"/>
    <w:rsid w:val="00371E39"/>
    <w:rsid w:val="0037417C"/>
    <w:rsid w:val="00374C59"/>
    <w:rsid w:val="00374D5F"/>
    <w:rsid w:val="00383C5C"/>
    <w:rsid w:val="00384ECC"/>
    <w:rsid w:val="00385F53"/>
    <w:rsid w:val="0039182D"/>
    <w:rsid w:val="00395E78"/>
    <w:rsid w:val="003B2153"/>
    <w:rsid w:val="003B7418"/>
    <w:rsid w:val="003C218B"/>
    <w:rsid w:val="003D414E"/>
    <w:rsid w:val="003E4132"/>
    <w:rsid w:val="003E480D"/>
    <w:rsid w:val="003E4C7B"/>
    <w:rsid w:val="003E4DEE"/>
    <w:rsid w:val="003F274E"/>
    <w:rsid w:val="003F5CA2"/>
    <w:rsid w:val="0040046C"/>
    <w:rsid w:val="0040671E"/>
    <w:rsid w:val="004156CB"/>
    <w:rsid w:val="00421F4D"/>
    <w:rsid w:val="004246ED"/>
    <w:rsid w:val="004329C7"/>
    <w:rsid w:val="00432D9E"/>
    <w:rsid w:val="00435024"/>
    <w:rsid w:val="00453CBA"/>
    <w:rsid w:val="004557D2"/>
    <w:rsid w:val="00456558"/>
    <w:rsid w:val="00457ADC"/>
    <w:rsid w:val="00464D2E"/>
    <w:rsid w:val="00474B40"/>
    <w:rsid w:val="00475C3D"/>
    <w:rsid w:val="00482C9B"/>
    <w:rsid w:val="00496A1D"/>
    <w:rsid w:val="00497F6F"/>
    <w:rsid w:val="004A5302"/>
    <w:rsid w:val="004B0DAF"/>
    <w:rsid w:val="004B37E8"/>
    <w:rsid w:val="004B5CD2"/>
    <w:rsid w:val="004D5CAB"/>
    <w:rsid w:val="004D6D91"/>
    <w:rsid w:val="004E1421"/>
    <w:rsid w:val="004F270D"/>
    <w:rsid w:val="004F2A89"/>
    <w:rsid w:val="004F7F88"/>
    <w:rsid w:val="00506F69"/>
    <w:rsid w:val="00514E24"/>
    <w:rsid w:val="00516DFF"/>
    <w:rsid w:val="00530CCB"/>
    <w:rsid w:val="00543CBF"/>
    <w:rsid w:val="00543F39"/>
    <w:rsid w:val="00544F2D"/>
    <w:rsid w:val="00554F6F"/>
    <w:rsid w:val="0056470F"/>
    <w:rsid w:val="00573D32"/>
    <w:rsid w:val="0057482E"/>
    <w:rsid w:val="00575EC0"/>
    <w:rsid w:val="005812E6"/>
    <w:rsid w:val="005C07B4"/>
    <w:rsid w:val="005C2332"/>
    <w:rsid w:val="005C5B9E"/>
    <w:rsid w:val="005D0AD2"/>
    <w:rsid w:val="005D2800"/>
    <w:rsid w:val="005E265D"/>
    <w:rsid w:val="005E4F2A"/>
    <w:rsid w:val="005F5D88"/>
    <w:rsid w:val="00601F8B"/>
    <w:rsid w:val="00623670"/>
    <w:rsid w:val="0065364C"/>
    <w:rsid w:val="00656595"/>
    <w:rsid w:val="006652FF"/>
    <w:rsid w:val="006677A9"/>
    <w:rsid w:val="00674524"/>
    <w:rsid w:val="00680FA5"/>
    <w:rsid w:val="006A07D4"/>
    <w:rsid w:val="006B3E75"/>
    <w:rsid w:val="006B4CA3"/>
    <w:rsid w:val="006B4DD5"/>
    <w:rsid w:val="006C7A54"/>
    <w:rsid w:val="006D0E95"/>
    <w:rsid w:val="006E2B77"/>
    <w:rsid w:val="006E74E8"/>
    <w:rsid w:val="006E7B40"/>
    <w:rsid w:val="006F3CE1"/>
    <w:rsid w:val="006F5F48"/>
    <w:rsid w:val="006F7FCC"/>
    <w:rsid w:val="00700261"/>
    <w:rsid w:val="00700485"/>
    <w:rsid w:val="007043DE"/>
    <w:rsid w:val="0070592F"/>
    <w:rsid w:val="0071183B"/>
    <w:rsid w:val="007246FB"/>
    <w:rsid w:val="007251EE"/>
    <w:rsid w:val="0075210F"/>
    <w:rsid w:val="00773594"/>
    <w:rsid w:val="0077381B"/>
    <w:rsid w:val="0078465D"/>
    <w:rsid w:val="007930ED"/>
    <w:rsid w:val="0079475F"/>
    <w:rsid w:val="007B7877"/>
    <w:rsid w:val="007C131C"/>
    <w:rsid w:val="007C35CD"/>
    <w:rsid w:val="007C378E"/>
    <w:rsid w:val="007C7F46"/>
    <w:rsid w:val="007D0609"/>
    <w:rsid w:val="007D3A85"/>
    <w:rsid w:val="007E0985"/>
    <w:rsid w:val="007E3B57"/>
    <w:rsid w:val="007F07E7"/>
    <w:rsid w:val="008045D8"/>
    <w:rsid w:val="008110F2"/>
    <w:rsid w:val="008244CC"/>
    <w:rsid w:val="008302C7"/>
    <w:rsid w:val="00830F2D"/>
    <w:rsid w:val="008340F3"/>
    <w:rsid w:val="00835DAC"/>
    <w:rsid w:val="008476E3"/>
    <w:rsid w:val="00853432"/>
    <w:rsid w:val="00853F3B"/>
    <w:rsid w:val="00855EBB"/>
    <w:rsid w:val="00856000"/>
    <w:rsid w:val="008605CC"/>
    <w:rsid w:val="00870267"/>
    <w:rsid w:val="00874E73"/>
    <w:rsid w:val="008A0592"/>
    <w:rsid w:val="008A1EBA"/>
    <w:rsid w:val="008B0A82"/>
    <w:rsid w:val="008B1C72"/>
    <w:rsid w:val="008B4B04"/>
    <w:rsid w:val="008B6A2D"/>
    <w:rsid w:val="008C2B89"/>
    <w:rsid w:val="008C5193"/>
    <w:rsid w:val="008D6C4D"/>
    <w:rsid w:val="008F23C4"/>
    <w:rsid w:val="009009FD"/>
    <w:rsid w:val="00917645"/>
    <w:rsid w:val="00917D90"/>
    <w:rsid w:val="009205C8"/>
    <w:rsid w:val="00923E95"/>
    <w:rsid w:val="00925382"/>
    <w:rsid w:val="0093477C"/>
    <w:rsid w:val="00947D3E"/>
    <w:rsid w:val="00960936"/>
    <w:rsid w:val="00961BBB"/>
    <w:rsid w:val="009669B6"/>
    <w:rsid w:val="00982C7E"/>
    <w:rsid w:val="00983861"/>
    <w:rsid w:val="00985035"/>
    <w:rsid w:val="009A4BA1"/>
    <w:rsid w:val="009A58F5"/>
    <w:rsid w:val="009A77CB"/>
    <w:rsid w:val="009B1702"/>
    <w:rsid w:val="009C0CF1"/>
    <w:rsid w:val="009C60B6"/>
    <w:rsid w:val="009D0645"/>
    <w:rsid w:val="009D0791"/>
    <w:rsid w:val="009F270C"/>
    <w:rsid w:val="009F5065"/>
    <w:rsid w:val="009F6B11"/>
    <w:rsid w:val="00A03935"/>
    <w:rsid w:val="00A03E39"/>
    <w:rsid w:val="00A2111C"/>
    <w:rsid w:val="00A233A8"/>
    <w:rsid w:val="00A40C1B"/>
    <w:rsid w:val="00A55732"/>
    <w:rsid w:val="00A60215"/>
    <w:rsid w:val="00A64183"/>
    <w:rsid w:val="00A64B1F"/>
    <w:rsid w:val="00A66241"/>
    <w:rsid w:val="00A738DD"/>
    <w:rsid w:val="00A76BFB"/>
    <w:rsid w:val="00A83DDA"/>
    <w:rsid w:val="00A85541"/>
    <w:rsid w:val="00A91477"/>
    <w:rsid w:val="00A93811"/>
    <w:rsid w:val="00A95BAF"/>
    <w:rsid w:val="00AA3FB1"/>
    <w:rsid w:val="00AC2610"/>
    <w:rsid w:val="00AD03E2"/>
    <w:rsid w:val="00AE1D8A"/>
    <w:rsid w:val="00AE1FDE"/>
    <w:rsid w:val="00AE243B"/>
    <w:rsid w:val="00AE53D9"/>
    <w:rsid w:val="00B13B4B"/>
    <w:rsid w:val="00B436CF"/>
    <w:rsid w:val="00B86B33"/>
    <w:rsid w:val="00B8756B"/>
    <w:rsid w:val="00B93F00"/>
    <w:rsid w:val="00B968FE"/>
    <w:rsid w:val="00BC55E3"/>
    <w:rsid w:val="00BD523A"/>
    <w:rsid w:val="00BE0ADB"/>
    <w:rsid w:val="00BE19C9"/>
    <w:rsid w:val="00BE1C48"/>
    <w:rsid w:val="00BE6E0C"/>
    <w:rsid w:val="00C021C8"/>
    <w:rsid w:val="00C10B05"/>
    <w:rsid w:val="00C1387D"/>
    <w:rsid w:val="00C168D1"/>
    <w:rsid w:val="00C174D6"/>
    <w:rsid w:val="00C212CE"/>
    <w:rsid w:val="00C3208B"/>
    <w:rsid w:val="00C36F05"/>
    <w:rsid w:val="00C46369"/>
    <w:rsid w:val="00C469D8"/>
    <w:rsid w:val="00C5031D"/>
    <w:rsid w:val="00C53ADA"/>
    <w:rsid w:val="00C609A1"/>
    <w:rsid w:val="00C643BA"/>
    <w:rsid w:val="00C6615B"/>
    <w:rsid w:val="00C77E41"/>
    <w:rsid w:val="00C83F3E"/>
    <w:rsid w:val="00C90FF4"/>
    <w:rsid w:val="00C9261A"/>
    <w:rsid w:val="00C926E2"/>
    <w:rsid w:val="00C93DCC"/>
    <w:rsid w:val="00CC4A52"/>
    <w:rsid w:val="00CD1B73"/>
    <w:rsid w:val="00CD6463"/>
    <w:rsid w:val="00CD69E8"/>
    <w:rsid w:val="00CE3E83"/>
    <w:rsid w:val="00CE7F1D"/>
    <w:rsid w:val="00D11C6B"/>
    <w:rsid w:val="00D1213F"/>
    <w:rsid w:val="00D139C3"/>
    <w:rsid w:val="00D24CF4"/>
    <w:rsid w:val="00D32446"/>
    <w:rsid w:val="00D335CB"/>
    <w:rsid w:val="00D42A42"/>
    <w:rsid w:val="00D5217D"/>
    <w:rsid w:val="00D52829"/>
    <w:rsid w:val="00D60F71"/>
    <w:rsid w:val="00D62A94"/>
    <w:rsid w:val="00D645FB"/>
    <w:rsid w:val="00D740EB"/>
    <w:rsid w:val="00D83E8B"/>
    <w:rsid w:val="00D84809"/>
    <w:rsid w:val="00D8707D"/>
    <w:rsid w:val="00D93AA7"/>
    <w:rsid w:val="00DA1B1D"/>
    <w:rsid w:val="00DB66C1"/>
    <w:rsid w:val="00DD6B81"/>
    <w:rsid w:val="00DE5A63"/>
    <w:rsid w:val="00DF5478"/>
    <w:rsid w:val="00E06521"/>
    <w:rsid w:val="00E13401"/>
    <w:rsid w:val="00E163EF"/>
    <w:rsid w:val="00E17601"/>
    <w:rsid w:val="00E34266"/>
    <w:rsid w:val="00E4129D"/>
    <w:rsid w:val="00E56462"/>
    <w:rsid w:val="00E62509"/>
    <w:rsid w:val="00E675B9"/>
    <w:rsid w:val="00E752B8"/>
    <w:rsid w:val="00E802CE"/>
    <w:rsid w:val="00E80FFE"/>
    <w:rsid w:val="00EB5FF9"/>
    <w:rsid w:val="00EC03D0"/>
    <w:rsid w:val="00EC06C5"/>
    <w:rsid w:val="00EC27AE"/>
    <w:rsid w:val="00EC5903"/>
    <w:rsid w:val="00EF05A2"/>
    <w:rsid w:val="00EF4ADA"/>
    <w:rsid w:val="00F03722"/>
    <w:rsid w:val="00F2105D"/>
    <w:rsid w:val="00F33451"/>
    <w:rsid w:val="00F463D3"/>
    <w:rsid w:val="00F52F00"/>
    <w:rsid w:val="00F570B7"/>
    <w:rsid w:val="00F611A3"/>
    <w:rsid w:val="00F67AC2"/>
    <w:rsid w:val="00F71A87"/>
    <w:rsid w:val="00F72418"/>
    <w:rsid w:val="00F72D85"/>
    <w:rsid w:val="00F7377D"/>
    <w:rsid w:val="00F74364"/>
    <w:rsid w:val="00F91A1E"/>
    <w:rsid w:val="00FA32D6"/>
    <w:rsid w:val="00FB359E"/>
    <w:rsid w:val="00FB5D42"/>
    <w:rsid w:val="00FC334D"/>
    <w:rsid w:val="00FC5BB0"/>
    <w:rsid w:val="00FD498F"/>
    <w:rsid w:val="00FE2979"/>
    <w:rsid w:val="00FE7FAB"/>
    <w:rsid w:val="00FF63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CC0B4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jc w:val="both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1" w:qFormat="1"/>
    <w:lsdException w:name="heading 2" w:locked="0" w:semiHidden="1" w:uiPriority="1" w:unhideWhenUsed="1" w:qFormat="1"/>
    <w:lsdException w:name="heading 3" w:locked="0" w:semiHidden="1" w:uiPriority="1" w:unhideWhenUsed="1" w:qFormat="1"/>
    <w:lsdException w:name="heading 4" w:locked="0" w:semiHidden="1" w:uiPriority="1" w:unhideWhenUsed="1" w:qFormat="1"/>
    <w:lsdException w:name="heading 5" w:locked="0" w:semiHidden="1" w:uiPriority="1" w:unhideWhenUsed="1" w:qFormat="1"/>
    <w:lsdException w:name="heading 6" w:locked="0" w:semiHidden="1" w:uiPriority="5" w:unhideWhenUsed="1" w:qFormat="1"/>
    <w:lsdException w:name="heading 7" w:locked="0" w:semiHidden="1" w:uiPriority="5" w:unhideWhenUsed="1" w:qFormat="1"/>
    <w:lsdException w:name="heading 8" w:locked="0" w:semiHidden="1" w:uiPriority="5" w:unhideWhenUsed="1" w:qFormat="1"/>
    <w:lsdException w:name="heading 9" w:locked="0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1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/>
    <w:lsdException w:name="Light Shading" w:locked="0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Emphasis" w:uiPriority="21"/>
    <w:lsdException w:name="Subtle Reference" w:locked="0" w:uiPriority="31"/>
    <w:lsdException w:name="Intense Reference" w:locked="0" w:uiPriority="32"/>
    <w:lsdException w:name="Book Title" w:locked="0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7">
    <w:name w:val="Normal"/>
    <w:qFormat/>
    <w:rsid w:val="00E06521"/>
    <w:pPr>
      <w:spacing w:line="360" w:lineRule="auto"/>
      <w:ind w:firstLine="851"/>
    </w:pPr>
    <w:rPr>
      <w:rFonts w:ascii="Times New Roman" w:hAnsi="Times New Roman"/>
      <w:sz w:val="28"/>
      <w:szCs w:val="28"/>
    </w:rPr>
  </w:style>
  <w:style w:type="paragraph" w:styleId="1">
    <w:name w:val="heading 1"/>
    <w:basedOn w:val="a7"/>
    <w:next w:val="a7"/>
    <w:link w:val="10"/>
    <w:uiPriority w:val="1"/>
    <w:qFormat/>
    <w:rsid w:val="00C53ADA"/>
    <w:pPr>
      <w:numPr>
        <w:numId w:val="7"/>
      </w:numPr>
      <w:tabs>
        <w:tab w:val="left" w:pos="567"/>
      </w:tabs>
      <w:ind w:left="0" w:firstLine="851"/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21">
    <w:name w:val="heading 2"/>
    <w:basedOn w:val="a7"/>
    <w:next w:val="a7"/>
    <w:link w:val="23"/>
    <w:uiPriority w:val="1"/>
    <w:qFormat/>
    <w:rsid w:val="00BE19C9"/>
    <w:pPr>
      <w:keepNext/>
      <w:numPr>
        <w:ilvl w:val="1"/>
        <w:numId w:val="7"/>
      </w:numPr>
      <w:tabs>
        <w:tab w:val="left" w:pos="810"/>
      </w:tabs>
      <w:ind w:left="0" w:firstLine="851"/>
      <w:outlineLvl w:val="1"/>
    </w:pPr>
    <w:rPr>
      <w:rFonts w:eastAsia="Times New Roman" w:cs="Times New Roman"/>
      <w:b/>
      <w:bCs/>
      <w:szCs w:val="36"/>
    </w:rPr>
  </w:style>
  <w:style w:type="paragraph" w:styleId="3">
    <w:name w:val="heading 3"/>
    <w:basedOn w:val="a7"/>
    <w:next w:val="a7"/>
    <w:link w:val="30"/>
    <w:uiPriority w:val="1"/>
    <w:qFormat/>
    <w:rsid w:val="00BE19C9"/>
    <w:pPr>
      <w:keepNext/>
      <w:numPr>
        <w:ilvl w:val="2"/>
        <w:numId w:val="7"/>
      </w:numPr>
      <w:tabs>
        <w:tab w:val="left" w:pos="1134"/>
        <w:tab w:val="left" w:pos="1701"/>
      </w:tabs>
      <w:ind w:left="0" w:firstLine="851"/>
      <w:outlineLvl w:val="2"/>
    </w:pPr>
    <w:rPr>
      <w:rFonts w:eastAsia="Times New Roman" w:cs="Times New Roman"/>
      <w:b/>
      <w:bCs/>
      <w:i/>
      <w:szCs w:val="26"/>
    </w:rPr>
  </w:style>
  <w:style w:type="paragraph" w:styleId="4">
    <w:name w:val="heading 4"/>
    <w:basedOn w:val="a7"/>
    <w:next w:val="a7"/>
    <w:link w:val="40"/>
    <w:uiPriority w:val="1"/>
    <w:qFormat/>
    <w:rsid w:val="00384ECC"/>
    <w:pPr>
      <w:keepNext/>
      <w:numPr>
        <w:ilvl w:val="3"/>
        <w:numId w:val="7"/>
      </w:numPr>
      <w:ind w:left="0" w:firstLine="851"/>
      <w:outlineLvl w:val="3"/>
    </w:pPr>
    <w:rPr>
      <w:rFonts w:eastAsia="Times New Roman" w:cs="Times New Roman"/>
      <w:b/>
      <w:bCs/>
      <w:i/>
    </w:rPr>
  </w:style>
  <w:style w:type="paragraph" w:styleId="5">
    <w:name w:val="heading 5"/>
    <w:basedOn w:val="a7"/>
    <w:next w:val="a7"/>
    <w:link w:val="50"/>
    <w:uiPriority w:val="1"/>
    <w:qFormat/>
    <w:rsid w:val="00384ECC"/>
    <w:pPr>
      <w:numPr>
        <w:ilvl w:val="4"/>
        <w:numId w:val="7"/>
      </w:numPr>
      <w:ind w:left="0" w:firstLine="851"/>
      <w:outlineLvl w:val="4"/>
    </w:pPr>
    <w:rPr>
      <w:rFonts w:eastAsia="Times New Roman" w:cs="Times New Roman"/>
      <w:b/>
      <w:bCs/>
      <w:iCs/>
      <w:szCs w:val="26"/>
    </w:rPr>
  </w:style>
  <w:style w:type="paragraph" w:styleId="6">
    <w:name w:val="heading 6"/>
    <w:basedOn w:val="a7"/>
    <w:next w:val="a7"/>
    <w:link w:val="60"/>
    <w:uiPriority w:val="5"/>
    <w:semiHidden/>
    <w:qFormat/>
    <w:locked/>
    <w:rsid w:val="00F52F00"/>
    <w:pPr>
      <w:numPr>
        <w:ilvl w:val="5"/>
        <w:numId w:val="7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7">
    <w:name w:val="heading 7"/>
    <w:basedOn w:val="a7"/>
    <w:next w:val="a7"/>
    <w:link w:val="70"/>
    <w:uiPriority w:val="5"/>
    <w:semiHidden/>
    <w:qFormat/>
    <w:locked/>
    <w:rsid w:val="00F52F00"/>
    <w:pPr>
      <w:numPr>
        <w:ilvl w:val="6"/>
        <w:numId w:val="7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8">
    <w:name w:val="heading 8"/>
    <w:basedOn w:val="a7"/>
    <w:next w:val="a7"/>
    <w:link w:val="80"/>
    <w:uiPriority w:val="5"/>
    <w:semiHidden/>
    <w:qFormat/>
    <w:locked/>
    <w:rsid w:val="00F52F00"/>
    <w:pPr>
      <w:numPr>
        <w:ilvl w:val="7"/>
        <w:numId w:val="7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9">
    <w:name w:val="heading 9"/>
    <w:basedOn w:val="a7"/>
    <w:next w:val="a7"/>
    <w:link w:val="90"/>
    <w:uiPriority w:val="5"/>
    <w:semiHidden/>
    <w:qFormat/>
    <w:locked/>
    <w:rsid w:val="00F52F00"/>
    <w:pPr>
      <w:numPr>
        <w:ilvl w:val="8"/>
        <w:numId w:val="7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paragraph" w:styleId="ab">
    <w:name w:val="Title"/>
    <w:basedOn w:val="a7"/>
    <w:next w:val="a7"/>
    <w:link w:val="ac"/>
    <w:uiPriority w:val="99"/>
    <w:semiHidden/>
    <w:locked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d">
    <w:name w:val="Название рисунка"/>
    <w:basedOn w:val="a7"/>
    <w:next w:val="a7"/>
    <w:uiPriority w:val="2"/>
    <w:qFormat/>
    <w:rsid w:val="00F52F00"/>
    <w:pPr>
      <w:keepLines/>
      <w:ind w:firstLine="0"/>
      <w:jc w:val="center"/>
    </w:pPr>
    <w:rPr>
      <w:rFonts w:eastAsia="Times New Roman" w:cs="Times New Roman"/>
      <w:bCs/>
      <w:szCs w:val="20"/>
    </w:rPr>
  </w:style>
  <w:style w:type="paragraph" w:customStyle="1" w:styleId="ae">
    <w:name w:val="Название таблицы"/>
    <w:basedOn w:val="a7"/>
    <w:next w:val="a7"/>
    <w:uiPriority w:val="2"/>
    <w:qFormat/>
    <w:rsid w:val="00BE19C9"/>
    <w:pPr>
      <w:keepNext/>
      <w:keepLines/>
      <w:ind w:firstLine="0"/>
      <w:jc w:val="left"/>
    </w:pPr>
    <w:rPr>
      <w:rFonts w:eastAsia="Times New Roman" w:cs="Times New Roman"/>
      <w:bCs/>
      <w:szCs w:val="20"/>
    </w:rPr>
  </w:style>
  <w:style w:type="character" w:customStyle="1" w:styleId="ac">
    <w:name w:val="Заголовок Знак"/>
    <w:basedOn w:val="a8"/>
    <w:link w:val="ab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f">
    <w:name w:val="Программный код"/>
    <w:basedOn w:val="a7"/>
    <w:next w:val="a7"/>
    <w:uiPriority w:val="3"/>
    <w:qFormat/>
    <w:rsid w:val="00F52F00"/>
    <w:pPr>
      <w:ind w:firstLine="0"/>
      <w:contextualSpacing/>
    </w:pPr>
    <w:rPr>
      <w:rFonts w:ascii="Courier New" w:eastAsia="Times New Roman" w:hAnsi="Courier New" w:cs="Times New Roman"/>
      <w:sz w:val="24"/>
      <w:lang w:val="en-US"/>
    </w:rPr>
  </w:style>
  <w:style w:type="paragraph" w:customStyle="1" w:styleId="af0">
    <w:name w:val="Текст внутри таблицы"/>
    <w:basedOn w:val="a7"/>
    <w:uiPriority w:val="2"/>
    <w:qFormat/>
    <w:rsid w:val="00F52F00"/>
    <w:pPr>
      <w:ind w:firstLine="0"/>
      <w:jc w:val="center"/>
    </w:pPr>
    <w:rPr>
      <w:rFonts w:eastAsia="Times New Roman" w:cs="Times New Roman"/>
    </w:rPr>
  </w:style>
  <w:style w:type="character" w:customStyle="1" w:styleId="10">
    <w:name w:val="Заголовок 1 Знак"/>
    <w:basedOn w:val="a8"/>
    <w:link w:val="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23">
    <w:name w:val="Заголовок 2 Знак"/>
    <w:basedOn w:val="a8"/>
    <w:link w:val="21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30">
    <w:name w:val="Заголовок 3 Знак"/>
    <w:basedOn w:val="a8"/>
    <w:link w:val="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40">
    <w:name w:val="Заголовок 4 Знак"/>
    <w:basedOn w:val="a8"/>
    <w:link w:val="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50">
    <w:name w:val="Заголовок 5 Знак"/>
    <w:basedOn w:val="a8"/>
    <w:link w:val="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60">
    <w:name w:val="Заголовок 6 Знак"/>
    <w:basedOn w:val="a8"/>
    <w:link w:val="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70">
    <w:name w:val="Заголовок 7 Знак"/>
    <w:basedOn w:val="a8"/>
    <w:link w:val="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basedOn w:val="a8"/>
    <w:link w:val="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Заголовок 9 Знак"/>
    <w:basedOn w:val="a8"/>
    <w:link w:val="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2">
    <w:name w:val="НИР нумерованный список"/>
    <w:basedOn w:val="a7"/>
    <w:locked/>
    <w:rsid w:val="002E373A"/>
    <w:pPr>
      <w:numPr>
        <w:ilvl w:val="3"/>
        <w:numId w:val="3"/>
      </w:numPr>
    </w:pPr>
    <w:rPr>
      <w:rFonts w:eastAsia="Times New Roman" w:cs="Times New Roman"/>
      <w:sz w:val="24"/>
      <w:szCs w:val="20"/>
    </w:rPr>
  </w:style>
  <w:style w:type="paragraph" w:customStyle="1" w:styleId="-">
    <w:name w:val="НИР-простой список"/>
    <w:basedOn w:val="a7"/>
    <w:semiHidden/>
    <w:locked/>
    <w:rsid w:val="00985035"/>
    <w:pPr>
      <w:numPr>
        <w:numId w:val="5"/>
      </w:numPr>
      <w:autoSpaceDE w:val="0"/>
      <w:autoSpaceDN w:val="0"/>
      <w:adjustRightInd w:val="0"/>
      <w:jc w:val="left"/>
    </w:pPr>
    <w:rPr>
      <w:rFonts w:eastAsia="Times New Roman" w:cs="Times New Roman"/>
      <w:sz w:val="24"/>
      <w:szCs w:val="20"/>
    </w:rPr>
  </w:style>
  <w:style w:type="character" w:styleId="af1">
    <w:name w:val="Intense Reference"/>
    <w:basedOn w:val="a8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11">
    <w:name w:val="toc 1"/>
    <w:basedOn w:val="a7"/>
    <w:next w:val="a7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24">
    <w:name w:val="toc 2"/>
    <w:basedOn w:val="a7"/>
    <w:next w:val="a7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31">
    <w:name w:val="toc 3"/>
    <w:basedOn w:val="a7"/>
    <w:next w:val="a7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af2">
    <w:name w:val="E-mail Signature"/>
    <w:basedOn w:val="a7"/>
    <w:link w:val="af3"/>
    <w:uiPriority w:val="99"/>
    <w:semiHidden/>
    <w:locked/>
    <w:rsid w:val="00F67AC2"/>
  </w:style>
  <w:style w:type="character" w:customStyle="1" w:styleId="af3">
    <w:name w:val="Электронная подпись Знак"/>
    <w:basedOn w:val="a8"/>
    <w:link w:val="af2"/>
    <w:uiPriority w:val="99"/>
    <w:semiHidden/>
    <w:rsid w:val="00F67AC2"/>
    <w:rPr>
      <w:rFonts w:eastAsiaTheme="minorEastAsia"/>
      <w:lang w:eastAsia="ru-RU"/>
    </w:rPr>
  </w:style>
  <w:style w:type="character" w:styleId="af4">
    <w:name w:val="Book Title"/>
    <w:basedOn w:val="a8"/>
    <w:uiPriority w:val="33"/>
    <w:semiHidden/>
    <w:locked/>
    <w:rsid w:val="00F67AC2"/>
    <w:rPr>
      <w:b/>
      <w:bCs/>
      <w:smallCaps/>
      <w:spacing w:val="5"/>
    </w:rPr>
  </w:style>
  <w:style w:type="character" w:styleId="af5">
    <w:name w:val="Subtle Reference"/>
    <w:basedOn w:val="a8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2">
    <w:name w:val="Светлая заливка1"/>
    <w:basedOn w:val="a9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2">
    <w:name w:val="List Bullet 2"/>
    <w:basedOn w:val="a7"/>
    <w:uiPriority w:val="99"/>
    <w:semiHidden/>
    <w:locked/>
    <w:rsid w:val="00985035"/>
    <w:pPr>
      <w:numPr>
        <w:numId w:val="4"/>
      </w:numPr>
      <w:contextualSpacing/>
    </w:pPr>
  </w:style>
  <w:style w:type="paragraph" w:styleId="af6">
    <w:name w:val="List Paragraph"/>
    <w:basedOn w:val="a7"/>
    <w:uiPriority w:val="99"/>
    <w:qFormat/>
    <w:locked/>
    <w:rsid w:val="00F52F00"/>
    <w:pPr>
      <w:ind w:left="720"/>
      <w:contextualSpacing/>
    </w:pPr>
  </w:style>
  <w:style w:type="table" w:styleId="af7">
    <w:name w:val="Table Grid"/>
    <w:basedOn w:val="a9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8">
    <w:name w:val="Рисунок"/>
    <w:basedOn w:val="a7"/>
    <w:next w:val="ad"/>
    <w:qFormat/>
    <w:rsid w:val="00BE19C9"/>
    <w:pPr>
      <w:keepNext/>
      <w:ind w:firstLine="0"/>
      <w:jc w:val="center"/>
    </w:pPr>
  </w:style>
  <w:style w:type="paragraph" w:styleId="af9">
    <w:name w:val="Balloon Text"/>
    <w:basedOn w:val="a7"/>
    <w:link w:val="afa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fb">
    <w:name w:val="Введение_заключение"/>
    <w:basedOn w:val="1"/>
    <w:next w:val="a7"/>
    <w:qFormat/>
    <w:rsid w:val="00F52F00"/>
    <w:pPr>
      <w:numPr>
        <w:numId w:val="0"/>
      </w:numPr>
      <w:jc w:val="center"/>
    </w:pPr>
  </w:style>
  <w:style w:type="character" w:customStyle="1" w:styleId="afa">
    <w:name w:val="Текст выноски Знак"/>
    <w:basedOn w:val="a8"/>
    <w:link w:val="af9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1">
    <w:name w:val="Список_ТИРЕ"/>
    <w:basedOn w:val="a7"/>
    <w:qFormat/>
    <w:rsid w:val="00384ECC"/>
    <w:pPr>
      <w:numPr>
        <w:numId w:val="8"/>
      </w:numPr>
      <w:ind w:left="0" w:firstLine="851"/>
    </w:pPr>
  </w:style>
  <w:style w:type="paragraph" w:customStyle="1" w:styleId="a0">
    <w:name w:val="Список_БУКВЫ"/>
    <w:basedOn w:val="a1"/>
    <w:qFormat/>
    <w:rsid w:val="00384ECC"/>
    <w:pPr>
      <w:numPr>
        <w:numId w:val="9"/>
      </w:numPr>
      <w:ind w:left="0" w:firstLine="851"/>
    </w:pPr>
  </w:style>
  <w:style w:type="paragraph" w:customStyle="1" w:styleId="a4">
    <w:name w:val="Список_ЦИФРЫ"/>
    <w:basedOn w:val="a0"/>
    <w:qFormat/>
    <w:rsid w:val="00384ECC"/>
    <w:pPr>
      <w:numPr>
        <w:numId w:val="10"/>
      </w:numPr>
      <w:ind w:left="0" w:firstLine="851"/>
    </w:pPr>
  </w:style>
  <w:style w:type="paragraph" w:customStyle="1" w:styleId="20">
    <w:name w:val="Список_2_уровня"/>
    <w:basedOn w:val="a0"/>
    <w:qFormat/>
    <w:rsid w:val="00384ECC"/>
    <w:pPr>
      <w:numPr>
        <w:numId w:val="11"/>
      </w:numPr>
      <w:ind w:left="0" w:firstLine="851"/>
    </w:pPr>
  </w:style>
  <w:style w:type="paragraph" w:customStyle="1" w:styleId="a5">
    <w:name w:val="Список источников"/>
    <w:basedOn w:val="a7"/>
    <w:qFormat/>
    <w:rsid w:val="00384ECC"/>
    <w:pPr>
      <w:numPr>
        <w:numId w:val="12"/>
      </w:numPr>
      <w:ind w:left="0" w:firstLine="851"/>
    </w:pPr>
  </w:style>
  <w:style w:type="paragraph" w:styleId="afc">
    <w:name w:val="header"/>
    <w:basedOn w:val="a7"/>
    <w:link w:val="afd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d">
    <w:name w:val="Верхний колонтитул Знак"/>
    <w:basedOn w:val="a8"/>
    <w:link w:val="afc"/>
    <w:uiPriority w:val="99"/>
    <w:rsid w:val="00D60F71"/>
    <w:rPr>
      <w:rFonts w:ascii="Times New Roman" w:hAnsi="Times New Roman"/>
      <w:sz w:val="28"/>
    </w:rPr>
  </w:style>
  <w:style w:type="paragraph" w:styleId="afe">
    <w:name w:val="footer"/>
    <w:basedOn w:val="a7"/>
    <w:link w:val="aff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aff">
    <w:name w:val="Нижний колонтитул Знак"/>
    <w:basedOn w:val="a8"/>
    <w:link w:val="afe"/>
    <w:uiPriority w:val="99"/>
    <w:rsid w:val="00D60F71"/>
    <w:rPr>
      <w:rFonts w:ascii="Times New Roman" w:hAnsi="Times New Roman"/>
      <w:sz w:val="28"/>
    </w:rPr>
  </w:style>
  <w:style w:type="paragraph" w:styleId="aff0">
    <w:name w:val="Normal (Web)"/>
    <w:basedOn w:val="a7"/>
    <w:uiPriority w:val="99"/>
    <w:locked/>
    <w:rsid w:val="00917645"/>
    <w:pPr>
      <w:spacing w:before="100" w:beforeAutospacing="1" w:after="100" w:afterAutospacing="1"/>
      <w:ind w:firstLine="720"/>
    </w:pPr>
    <w:rPr>
      <w:rFonts w:eastAsia="Times New Roman" w:cs="Times New Roman"/>
    </w:rPr>
  </w:style>
  <w:style w:type="paragraph" w:customStyle="1" w:styleId="aff1">
    <w:name w:val="_Название рисунка"/>
    <w:basedOn w:val="aff2"/>
    <w:uiPriority w:val="99"/>
    <w:rsid w:val="00917645"/>
    <w:pPr>
      <w:keepLines/>
      <w:spacing w:after="0" w:line="360" w:lineRule="auto"/>
      <w:ind w:firstLine="0"/>
      <w:jc w:val="center"/>
    </w:pPr>
    <w:rPr>
      <w:rFonts w:eastAsia="Times New Roman" w:cs="Times New Roman"/>
      <w:b w:val="0"/>
      <w:color w:val="auto"/>
      <w:sz w:val="28"/>
      <w:szCs w:val="20"/>
    </w:rPr>
  </w:style>
  <w:style w:type="paragraph" w:customStyle="1" w:styleId="aff3">
    <w:name w:val="_Рисунок"/>
    <w:basedOn w:val="a7"/>
    <w:uiPriority w:val="99"/>
    <w:rsid w:val="00917645"/>
    <w:pPr>
      <w:keepNext/>
      <w:keepLines/>
      <w:ind w:firstLine="0"/>
      <w:jc w:val="center"/>
    </w:pPr>
    <w:rPr>
      <w:rFonts w:eastAsia="Times New Roman" w:cs="Times New Roman"/>
    </w:rPr>
  </w:style>
  <w:style w:type="numbering" w:customStyle="1" w:styleId="22">
    <w:name w:val="_Маркированный2"/>
    <w:uiPriority w:val="99"/>
    <w:rsid w:val="00917645"/>
    <w:pPr>
      <w:numPr>
        <w:numId w:val="14"/>
      </w:numPr>
    </w:pPr>
  </w:style>
  <w:style w:type="paragraph" w:styleId="aff2">
    <w:name w:val="caption"/>
    <w:aliases w:val="Вставленный объект"/>
    <w:basedOn w:val="a7"/>
    <w:next w:val="a7"/>
    <w:link w:val="aff4"/>
    <w:uiPriority w:val="35"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ff5">
    <w:name w:val="Hyperlink"/>
    <w:basedOn w:val="a8"/>
    <w:uiPriority w:val="99"/>
    <w:locked/>
    <w:rsid w:val="00917645"/>
    <w:rPr>
      <w:color w:val="0000FF" w:themeColor="hyperlink"/>
      <w:u w:val="single"/>
    </w:rPr>
  </w:style>
  <w:style w:type="character" w:customStyle="1" w:styleId="aff4">
    <w:name w:val="Название объекта Знак"/>
    <w:aliases w:val="Вставленный объект Знак"/>
    <w:link w:val="aff2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13">
    <w:name w:val="Основной текст Знак1"/>
    <w:basedOn w:val="a8"/>
    <w:link w:val="aff6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ff7">
    <w:name w:val="Основной текст + Курсив"/>
    <w:aliases w:val="Интервал 0 pt15"/>
    <w:basedOn w:val="13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aff6">
    <w:name w:val="Body Text"/>
    <w:basedOn w:val="a7"/>
    <w:link w:val="13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rFonts w:cs="Times New Roman"/>
      <w:sz w:val="21"/>
      <w:szCs w:val="21"/>
    </w:rPr>
  </w:style>
  <w:style w:type="character" w:customStyle="1" w:styleId="aff8">
    <w:name w:val="Основной текст Знак"/>
    <w:basedOn w:val="a8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ff9">
    <w:name w:val="Подпись к картинке_"/>
    <w:basedOn w:val="a8"/>
    <w:link w:val="affa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fa">
    <w:name w:val="Подпись к картинке"/>
    <w:basedOn w:val="a7"/>
    <w:link w:val="aff9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rFonts w:cs="Times New Roman"/>
      <w:sz w:val="21"/>
      <w:szCs w:val="21"/>
    </w:rPr>
  </w:style>
  <w:style w:type="character" w:customStyle="1" w:styleId="1pt">
    <w:name w:val="Основной текст + Интервал 1 pt"/>
    <w:basedOn w:val="13"/>
    <w:qFormat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1">
    <w:name w:val="Основной текст (6)_"/>
    <w:basedOn w:val="a8"/>
    <w:link w:val="62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2">
    <w:name w:val="Основной текст (6)"/>
    <w:basedOn w:val="a7"/>
    <w:link w:val="61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fb">
    <w:name w:val="Подпись к картинке + Курсив"/>
    <w:aliases w:val="Интервал 0 pt11"/>
    <w:basedOn w:val="aff9"/>
    <w:uiPriority w:val="99"/>
    <w:qFormat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character" w:styleId="affc">
    <w:name w:val="annotation reference"/>
    <w:basedOn w:val="a8"/>
    <w:uiPriority w:val="99"/>
    <w:semiHidden/>
    <w:unhideWhenUsed/>
    <w:locked/>
    <w:rsid w:val="004A5302"/>
    <w:rPr>
      <w:sz w:val="16"/>
      <w:szCs w:val="16"/>
    </w:rPr>
  </w:style>
  <w:style w:type="paragraph" w:styleId="affd">
    <w:name w:val="annotation text"/>
    <w:basedOn w:val="a7"/>
    <w:link w:val="affe"/>
    <w:uiPriority w:val="99"/>
    <w:semiHidden/>
    <w:unhideWhenUsed/>
    <w:locked/>
    <w:rsid w:val="004A5302"/>
    <w:pPr>
      <w:spacing w:line="240" w:lineRule="auto"/>
    </w:pPr>
    <w:rPr>
      <w:sz w:val="20"/>
      <w:szCs w:val="20"/>
    </w:rPr>
  </w:style>
  <w:style w:type="character" w:customStyle="1" w:styleId="affe">
    <w:name w:val="Текст примечания Знак"/>
    <w:basedOn w:val="a8"/>
    <w:link w:val="affd"/>
    <w:uiPriority w:val="99"/>
    <w:semiHidden/>
    <w:rsid w:val="004A5302"/>
    <w:rPr>
      <w:rFonts w:ascii="Times New Roman" w:hAnsi="Times New Roman"/>
      <w:sz w:val="20"/>
      <w:szCs w:val="20"/>
    </w:rPr>
  </w:style>
  <w:style w:type="paragraph" w:styleId="afff">
    <w:name w:val="annotation subject"/>
    <w:basedOn w:val="affd"/>
    <w:next w:val="affd"/>
    <w:link w:val="afff0"/>
    <w:uiPriority w:val="99"/>
    <w:semiHidden/>
    <w:unhideWhenUsed/>
    <w:locked/>
    <w:rsid w:val="004A5302"/>
    <w:rPr>
      <w:b/>
      <w:bCs/>
    </w:rPr>
  </w:style>
  <w:style w:type="character" w:customStyle="1" w:styleId="afff0">
    <w:name w:val="Тема примечания Знак"/>
    <w:basedOn w:val="affe"/>
    <w:link w:val="afff"/>
    <w:uiPriority w:val="99"/>
    <w:semiHidden/>
    <w:rsid w:val="004A5302"/>
    <w:rPr>
      <w:rFonts w:ascii="Times New Roman" w:hAnsi="Times New Roman"/>
      <w:b/>
      <w:bCs/>
      <w:sz w:val="20"/>
      <w:szCs w:val="20"/>
    </w:rPr>
  </w:style>
  <w:style w:type="paragraph" w:customStyle="1" w:styleId="a3">
    <w:name w:val="Подпись рисунка"/>
    <w:basedOn w:val="a7"/>
    <w:next w:val="a7"/>
    <w:rsid w:val="00456558"/>
    <w:pPr>
      <w:numPr>
        <w:numId w:val="30"/>
      </w:numPr>
      <w:suppressAutoHyphens/>
      <w:jc w:val="center"/>
    </w:pPr>
  </w:style>
  <w:style w:type="character" w:styleId="afff1">
    <w:name w:val="Unresolved Mention"/>
    <w:basedOn w:val="a8"/>
    <w:uiPriority w:val="99"/>
    <w:semiHidden/>
    <w:unhideWhenUsed/>
    <w:rsid w:val="00374C59"/>
    <w:rPr>
      <w:color w:val="605E5C"/>
      <w:shd w:val="clear" w:color="auto" w:fill="E1DFDD"/>
    </w:rPr>
  </w:style>
  <w:style w:type="character" w:styleId="afff2">
    <w:name w:val="FollowedHyperlink"/>
    <w:basedOn w:val="a8"/>
    <w:uiPriority w:val="99"/>
    <w:semiHidden/>
    <w:unhideWhenUsed/>
    <w:locked/>
    <w:rsid w:val="00374C59"/>
    <w:rPr>
      <w:color w:val="800080" w:themeColor="followedHyperlink"/>
      <w:u w:val="single"/>
    </w:rPr>
  </w:style>
  <w:style w:type="paragraph" w:customStyle="1" w:styleId="afff3">
    <w:name w:val="Стиль Лабораторной"/>
    <w:basedOn w:val="a7"/>
    <w:link w:val="afff4"/>
    <w:qFormat/>
    <w:rsid w:val="002632D6"/>
    <w:pPr>
      <w:spacing w:line="240" w:lineRule="auto"/>
      <w:ind w:firstLine="0"/>
      <w:jc w:val="center"/>
    </w:pPr>
    <w:rPr>
      <w:b/>
      <w:sz w:val="32"/>
      <w:szCs w:val="32"/>
      <w:lang w:val="en-US"/>
    </w:rPr>
  </w:style>
  <w:style w:type="character" w:customStyle="1" w:styleId="afff4">
    <w:name w:val="Стиль Лабораторной Знак"/>
    <w:basedOn w:val="a8"/>
    <w:link w:val="afff3"/>
    <w:rsid w:val="002632D6"/>
    <w:rPr>
      <w:rFonts w:ascii="Times New Roman" w:hAnsi="Times New Roman"/>
      <w:b/>
      <w:sz w:val="32"/>
      <w:szCs w:val="32"/>
      <w:lang w:val="en-US"/>
    </w:rPr>
  </w:style>
  <w:style w:type="paragraph" w:customStyle="1" w:styleId="afff5">
    <w:name w:val="Тема лабораторной работы"/>
    <w:basedOn w:val="a7"/>
    <w:qFormat/>
    <w:rsid w:val="004D6D91"/>
    <w:pPr>
      <w:tabs>
        <w:tab w:val="num" w:pos="0"/>
      </w:tabs>
      <w:suppressAutoHyphens/>
      <w:spacing w:line="240" w:lineRule="auto"/>
      <w:ind w:firstLine="0"/>
      <w:jc w:val="center"/>
    </w:pPr>
    <w:rPr>
      <w:rFonts w:eastAsia="Times New Roman" w:cs="Times New Roman"/>
    </w:rPr>
  </w:style>
  <w:style w:type="paragraph" w:customStyle="1" w:styleId="afff6">
    <w:name w:val="МинОбрСПбПУ"/>
    <w:basedOn w:val="a7"/>
    <w:qFormat/>
    <w:rsid w:val="004D6D91"/>
    <w:pPr>
      <w:ind w:right="567"/>
      <w:jc w:val="center"/>
    </w:pPr>
    <w:rPr>
      <w:rFonts w:eastAsia="Times New Roman"/>
    </w:rPr>
  </w:style>
  <w:style w:type="paragraph" w:customStyle="1" w:styleId="afff7">
    <w:name w:val="Роспись"/>
    <w:basedOn w:val="af6"/>
    <w:qFormat/>
    <w:rsid w:val="00025991"/>
    <w:pPr>
      <w:tabs>
        <w:tab w:val="left" w:pos="4746"/>
        <w:tab w:val="left" w:pos="6840"/>
      </w:tabs>
      <w:spacing w:line="240" w:lineRule="auto"/>
      <w:ind w:left="851" w:firstLine="0"/>
      <w:jc w:val="left"/>
    </w:pPr>
    <w:rPr>
      <w:rFonts w:cs="Times New Roman"/>
      <w:i/>
      <w:sz w:val="22"/>
      <w:szCs w:val="22"/>
    </w:rPr>
  </w:style>
  <w:style w:type="paragraph" w:customStyle="1" w:styleId="41">
    <w:name w:val="Подпись4"/>
    <w:basedOn w:val="af6"/>
    <w:qFormat/>
    <w:rsid w:val="00025991"/>
    <w:pPr>
      <w:tabs>
        <w:tab w:val="left" w:pos="4746"/>
        <w:tab w:val="left" w:pos="6840"/>
      </w:tabs>
      <w:spacing w:line="240" w:lineRule="auto"/>
      <w:ind w:left="567" w:firstLine="0"/>
      <w:jc w:val="center"/>
    </w:pPr>
    <w:rPr>
      <w:rFonts w:cs="Times New Roman"/>
      <w:i/>
      <w:sz w:val="22"/>
      <w:szCs w:val="22"/>
    </w:rPr>
  </w:style>
  <w:style w:type="paragraph" w:customStyle="1" w:styleId="a">
    <w:name w:val="Кто_я"/>
    <w:basedOn w:val="af6"/>
    <w:qFormat/>
    <w:rsid w:val="00111FF9"/>
    <w:pPr>
      <w:numPr>
        <w:numId w:val="24"/>
      </w:numPr>
      <w:tabs>
        <w:tab w:val="clear" w:pos="0"/>
      </w:tabs>
      <w:spacing w:before="240" w:after="200" w:line="240" w:lineRule="auto"/>
      <w:ind w:left="567" w:firstLine="0"/>
      <w:jc w:val="right"/>
    </w:pPr>
    <w:rPr>
      <w:rFonts w:cs="Times New Roman"/>
    </w:rPr>
  </w:style>
  <w:style w:type="paragraph" w:customStyle="1" w:styleId="a6">
    <w:name w:val="Заголовок_пункта"/>
    <w:basedOn w:val="af6"/>
    <w:qFormat/>
    <w:rsid w:val="00111FF9"/>
    <w:pPr>
      <w:numPr>
        <w:numId w:val="26"/>
      </w:numPr>
      <w:suppressAutoHyphens/>
      <w:ind w:firstLine="419"/>
      <w:outlineLvl w:val="0"/>
    </w:pPr>
    <w:rPr>
      <w:rFonts w:eastAsia="Times New Roman" w:cs="Times New Roman"/>
      <w:b/>
    </w:rPr>
  </w:style>
  <w:style w:type="paragraph" w:customStyle="1" w:styleId="afff8">
    <w:name w:val="Заголовок_таблицы"/>
    <w:basedOn w:val="af0"/>
    <w:qFormat/>
    <w:rsid w:val="00111FF9"/>
    <w:rPr>
      <w:b/>
    </w:rPr>
  </w:style>
  <w:style w:type="paragraph" w:customStyle="1" w:styleId="afff9">
    <w:name w:val="Название_таблицы"/>
    <w:basedOn w:val="aff2"/>
    <w:qFormat/>
    <w:rsid w:val="0030071C"/>
    <w:pPr>
      <w:keepNext/>
      <w:jc w:val="left"/>
    </w:pPr>
    <w:rPr>
      <w:b w:val="0"/>
      <w:color w:val="000000" w:themeColor="text1"/>
      <w:sz w:val="28"/>
    </w:rPr>
  </w:style>
  <w:style w:type="paragraph" w:customStyle="1" w:styleId="afffa">
    <w:name w:val="Название_рисунка"/>
    <w:basedOn w:val="aff2"/>
    <w:qFormat/>
    <w:rsid w:val="0030071C"/>
    <w:pPr>
      <w:jc w:val="center"/>
    </w:pPr>
    <w:rPr>
      <w:b w:val="0"/>
      <w:color w:val="000000" w:themeColor="text1"/>
      <w:sz w:val="28"/>
    </w:rPr>
  </w:style>
  <w:style w:type="paragraph" w:styleId="afffb">
    <w:name w:val="Intense Quote"/>
    <w:basedOn w:val="a7"/>
    <w:next w:val="a7"/>
    <w:link w:val="afffc"/>
    <w:uiPriority w:val="30"/>
    <w:locked/>
    <w:rsid w:val="00D335CB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c">
    <w:name w:val="Выделенная цитата Знак"/>
    <w:basedOn w:val="a8"/>
    <w:link w:val="afffb"/>
    <w:uiPriority w:val="30"/>
    <w:rsid w:val="00D335CB"/>
    <w:rPr>
      <w:rFonts w:ascii="Times New Roman" w:hAnsi="Times New Roman"/>
      <w:i/>
      <w:iCs/>
      <w:color w:val="4F81BD" w:themeColor="accent1"/>
      <w:sz w:val="28"/>
      <w:szCs w:val="28"/>
    </w:rPr>
  </w:style>
  <w:style w:type="paragraph" w:customStyle="1" w:styleId="afffd">
    <w:name w:val="АААААААААА"/>
    <w:basedOn w:val="a7"/>
    <w:qFormat/>
    <w:rsid w:val="00D335CB"/>
    <w:pPr>
      <w:spacing w:line="240" w:lineRule="auto"/>
    </w:pPr>
    <w:rPr>
      <w:rFonts w:eastAsia="Times New Roman" w:cs="Times New Roman"/>
      <w:b/>
    </w:rPr>
  </w:style>
  <w:style w:type="character" w:styleId="afffe">
    <w:name w:val="Subtle Emphasis"/>
    <w:basedOn w:val="a8"/>
    <w:uiPriority w:val="99"/>
    <w:locked/>
    <w:rsid w:val="0057482E"/>
    <w:rPr>
      <w:i/>
      <w:iCs/>
      <w:color w:val="404040" w:themeColor="text1" w:themeTint="BF"/>
    </w:rPr>
  </w:style>
  <w:style w:type="character" w:customStyle="1" w:styleId="highlight">
    <w:name w:val="highlight"/>
    <w:basedOn w:val="a8"/>
    <w:rsid w:val="00C643BA"/>
  </w:style>
  <w:style w:type="character" w:customStyle="1" w:styleId="markedcontent">
    <w:name w:val="markedcontent"/>
    <w:basedOn w:val="a8"/>
    <w:rsid w:val="00C643BA"/>
  </w:style>
  <w:style w:type="character" w:styleId="affff">
    <w:name w:val="Intense Emphasis"/>
    <w:basedOn w:val="a8"/>
    <w:uiPriority w:val="21"/>
    <w:locked/>
    <w:rsid w:val="00E06521"/>
    <w:rPr>
      <w:i/>
      <w:iCs/>
      <w:color w:val="4F81BD" w:themeColor="accent1"/>
    </w:rPr>
  </w:style>
  <w:style w:type="character" w:styleId="affff0">
    <w:name w:val="Emphasis"/>
    <w:basedOn w:val="a8"/>
    <w:uiPriority w:val="20"/>
    <w:locked/>
    <w:rsid w:val="00E0652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32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015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9450868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3734468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830197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52584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823057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37268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38663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80629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86489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8890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94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9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7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learn.microsoft.com/en-us/archive/msdn-technet-forums/d3eea9a4-3e74-4f7d-9c0c-1fb70badece9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habr.com/ru/companies/testo_lang/articles/525326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youtube.com/watch?v=h46zIleS0lY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winitpro.ru/index.php/2018/10/26/politika-parolej-uchetnyx-zapisej-v-active-directory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nav\OneDrive\&#1044;&#1086;&#1082;&#1091;&#1084;&#1077;&#1085;&#1090;&#1099;\&#1053;&#1072;&#1089;&#1090;&#1088;&#1072;&#1080;&#1074;&#1072;&#1077;&#1084;&#1099;&#1077;%20&#1096;&#1072;&#1073;&#1083;&#1086;&#1085;&#1099;%20Office\report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89E52C-15FD-4335-8A49-57FD7BB9C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report.dotx</Template>
  <TotalTime>0</TotalTime>
  <Pages>48</Pages>
  <Words>3465</Words>
  <Characters>19751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2023-09-22T12:24:00Z</dcterms:created>
  <dcterms:modified xsi:type="dcterms:W3CDTF">2024-05-03T13:48:00Z</dcterms:modified>
</cp:coreProperties>
</file>